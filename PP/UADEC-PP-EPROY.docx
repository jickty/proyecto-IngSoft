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FD54B6" w:rsidRPr="00BC4B7C" w:rsidTr="00C76C85">
        <w:trPr>
          <w:trHeight w:val="289"/>
        </w:trPr>
        <w:tc>
          <w:tcPr>
            <w:tcW w:w="9275" w:type="dxa"/>
            <w:tcBorders>
              <w:top w:val="nil"/>
              <w:bottom w:val="nil"/>
            </w:tcBorders>
          </w:tcPr>
          <w:p w:rsidR="00FD54B6" w:rsidRPr="00DB7854" w:rsidRDefault="00DB7854" w:rsidP="00853071">
            <w:pPr>
              <w:pStyle w:val="Encabezado"/>
              <w:ind w:right="-809"/>
              <w:rPr>
                <w:rFonts w:cs="Arial"/>
                <w:b w:val="0"/>
                <w:color w:val="0000FF"/>
                <w:sz w:val="32"/>
              </w:rPr>
            </w:pPr>
            <w:r w:rsidRPr="00DB7854">
              <w:rPr>
                <w:rFonts w:cs="Arial"/>
                <w:b w:val="0"/>
                <w:color w:val="0000FF"/>
                <w:sz w:val="28"/>
                <w:szCs w:val="28"/>
                <w:lang w:val="es-ES"/>
              </w:rPr>
              <w:t>&lt;Nombre del Cliente&gt;</w:t>
            </w:r>
          </w:p>
        </w:tc>
      </w:tr>
      <w:tr w:rsidR="00FD54B6" w:rsidRPr="00BC4B7C" w:rsidTr="00EA22F0">
        <w:trPr>
          <w:trHeight w:val="666"/>
        </w:trPr>
        <w:tc>
          <w:tcPr>
            <w:tcW w:w="9275" w:type="dxa"/>
            <w:tcBorders>
              <w:top w:val="nil"/>
            </w:tcBorders>
          </w:tcPr>
          <w:p w:rsidR="00FD54B6" w:rsidRPr="00DB7854" w:rsidRDefault="00DB7854" w:rsidP="00DB7854">
            <w:pPr>
              <w:rPr>
                <w:b/>
                <w:color w:val="0000FF"/>
                <w:sz w:val="28"/>
                <w:szCs w:val="28"/>
              </w:rPr>
            </w:pPr>
            <w:r w:rsidRPr="00DB7854">
              <w:rPr>
                <w:b/>
                <w:color w:val="0000FF"/>
                <w:sz w:val="28"/>
                <w:szCs w:val="28"/>
              </w:rPr>
              <w:t>&lt;Nombre del Proyecto&gt;</w:t>
            </w:r>
          </w:p>
          <w:p w:rsidR="00DB7854" w:rsidRPr="00DB7854" w:rsidRDefault="00DB7854" w:rsidP="00DB7854">
            <w:pPr>
              <w:rPr>
                <w:color w:val="0000FF"/>
                <w:sz w:val="28"/>
                <w:szCs w:val="28"/>
              </w:rPr>
            </w:pPr>
            <w:r w:rsidRPr="00DB7854">
              <w:rPr>
                <w:color w:val="0000FF"/>
                <w:sz w:val="28"/>
                <w:szCs w:val="28"/>
              </w:rPr>
              <w:t>&lt;idProducto/versión&gt;</w:t>
            </w:r>
          </w:p>
        </w:tc>
      </w:tr>
      <w:tr w:rsidR="00FD54B6" w:rsidRPr="00BC4B7C">
        <w:trPr>
          <w:trHeight w:val="802"/>
        </w:trPr>
        <w:tc>
          <w:tcPr>
            <w:tcW w:w="9275" w:type="dxa"/>
            <w:vAlign w:val="bottom"/>
          </w:tcPr>
          <w:p w:rsidR="00FD54B6" w:rsidRPr="00BC4B7C" w:rsidRDefault="00FD54B6" w:rsidP="00831D67">
            <w:pPr>
              <w:pStyle w:val="Encabezado"/>
              <w:ind w:right="-518"/>
              <w:rPr>
                <w:rFonts w:cs="Arial"/>
                <w:b w:val="0"/>
                <w:sz w:val="40"/>
              </w:rPr>
            </w:pPr>
          </w:p>
          <w:p w:rsidR="00FD54B6" w:rsidRPr="00BC4B7C" w:rsidRDefault="00FD54B6" w:rsidP="00831D67">
            <w:pPr>
              <w:pStyle w:val="Encabezado"/>
              <w:ind w:right="-518"/>
              <w:rPr>
                <w:rFonts w:cs="Arial"/>
                <w:b w:val="0"/>
                <w:color w:val="auto"/>
                <w:sz w:val="40"/>
              </w:rPr>
            </w:pPr>
            <w:r w:rsidRPr="00BC4B7C">
              <w:rPr>
                <w:rFonts w:cs="Arial"/>
                <w:b w:val="0"/>
                <w:color w:val="auto"/>
                <w:sz w:val="36"/>
                <w:szCs w:val="36"/>
              </w:rPr>
              <w:t>Especificación de Proyecto.</w:t>
            </w:r>
          </w:p>
          <w:p w:rsidR="00FD54B6" w:rsidRPr="00BC4B7C" w:rsidRDefault="00FD54B6" w:rsidP="00831D67">
            <w:pPr>
              <w:pStyle w:val="Encabezado"/>
              <w:ind w:right="-518"/>
              <w:rPr>
                <w:rFonts w:cs="Arial"/>
                <w:b w:val="0"/>
                <w:sz w:val="40"/>
              </w:rPr>
            </w:pPr>
          </w:p>
        </w:tc>
      </w:tr>
    </w:tbl>
    <w:p w:rsidR="00FD54B6" w:rsidRDefault="00FD54B6" w:rsidP="0074049E">
      <w:pPr>
        <w:rPr>
          <w:rFonts w:cs="Arial"/>
          <w:b/>
          <w:sz w:val="22"/>
          <w:szCs w:val="22"/>
          <w:lang w:val="es-ES"/>
        </w:rPr>
      </w:pPr>
    </w:p>
    <w:p w:rsidR="00BF300F" w:rsidRPr="007172EB" w:rsidRDefault="00BF300F" w:rsidP="0074049E">
      <w:pPr>
        <w:rPr>
          <w:rFonts w:cs="Arial"/>
          <w:b/>
          <w:sz w:val="22"/>
          <w:szCs w:val="22"/>
          <w:lang w:val="es-ES"/>
        </w:rPr>
      </w:pPr>
    </w:p>
    <w:p w:rsidR="00FD54B6" w:rsidRPr="00C76C85" w:rsidRDefault="00FD54B6" w:rsidP="0074049E">
      <w:pPr>
        <w:rPr>
          <w:rFonts w:cs="Arial"/>
          <w:b/>
          <w:szCs w:val="20"/>
          <w:lang w:val="es-ES"/>
        </w:rPr>
      </w:pPr>
      <w:r w:rsidRPr="00C76C85">
        <w:rPr>
          <w:rFonts w:cs="Arial"/>
          <w:b/>
          <w:szCs w:val="20"/>
          <w:lang w:val="es-ES"/>
        </w:rPr>
        <w:t>TABLA DE CONTENIDO</w:t>
      </w:r>
    </w:p>
    <w:p w:rsidR="00FD54B6" w:rsidRPr="00CB53F6" w:rsidRDefault="00FD54B6" w:rsidP="0074049E">
      <w:pPr>
        <w:rPr>
          <w:rFonts w:cs="Arial"/>
          <w:lang w:val="es-ES"/>
        </w:rPr>
      </w:pPr>
    </w:p>
    <w:p w:rsidR="00372A14" w:rsidRDefault="00835BF1">
      <w:pPr>
        <w:pStyle w:val="TDC1"/>
        <w:rPr>
          <w:rFonts w:asciiTheme="minorHAnsi" w:eastAsiaTheme="minorEastAsia" w:hAnsiTheme="minorHAnsi" w:cstheme="minorBidi"/>
          <w:b w:val="0"/>
          <w:bCs w:val="0"/>
          <w:noProof/>
          <w:sz w:val="22"/>
          <w:szCs w:val="22"/>
          <w:lang w:eastAsia="es-MX"/>
        </w:rPr>
      </w:pPr>
      <w:r>
        <w:rPr>
          <w:b w:val="0"/>
          <w:bCs w:val="0"/>
          <w:sz w:val="24"/>
          <w:lang w:val="es-ES"/>
        </w:rPr>
        <w:fldChar w:fldCharType="begin"/>
      </w:r>
      <w:r w:rsidR="00C76C85">
        <w:rPr>
          <w:b w:val="0"/>
          <w:bCs w:val="0"/>
          <w:sz w:val="24"/>
          <w:lang w:val="es-ES"/>
        </w:rPr>
        <w:instrText xml:space="preserve"> TOC \o "1-3" \h \z \u </w:instrText>
      </w:r>
      <w:r>
        <w:rPr>
          <w:b w:val="0"/>
          <w:bCs w:val="0"/>
          <w:sz w:val="24"/>
          <w:lang w:val="es-ES"/>
        </w:rPr>
        <w:fldChar w:fldCharType="separate"/>
      </w:r>
      <w:hyperlink w:anchor="_Toc245459278" w:history="1">
        <w:r w:rsidR="00372A14" w:rsidRPr="003D6099">
          <w:rPr>
            <w:rStyle w:val="Hipervnculo"/>
            <w:noProof/>
          </w:rPr>
          <w:t>1.</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Historial de cambios.</w:t>
        </w:r>
        <w:r w:rsidR="00372A14">
          <w:rPr>
            <w:noProof/>
            <w:webHidden/>
          </w:rPr>
          <w:tab/>
        </w:r>
        <w:r w:rsidR="00372A14">
          <w:rPr>
            <w:noProof/>
            <w:webHidden/>
          </w:rPr>
          <w:fldChar w:fldCharType="begin"/>
        </w:r>
        <w:r w:rsidR="00372A14">
          <w:rPr>
            <w:noProof/>
            <w:webHidden/>
          </w:rPr>
          <w:instrText xml:space="preserve"> PAGEREF _Toc245459278 \h </w:instrText>
        </w:r>
        <w:r w:rsidR="00372A14">
          <w:rPr>
            <w:noProof/>
            <w:webHidden/>
          </w:rPr>
        </w:r>
        <w:r w:rsidR="00372A14">
          <w:rPr>
            <w:noProof/>
            <w:webHidden/>
          </w:rPr>
          <w:fldChar w:fldCharType="separate"/>
        </w:r>
        <w:r w:rsidR="00916423">
          <w:rPr>
            <w:noProof/>
            <w:webHidden/>
          </w:rPr>
          <w:t>3</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279" w:history="1">
        <w:r w:rsidR="00372A14" w:rsidRPr="003D6099">
          <w:rPr>
            <w:rStyle w:val="Hipervnculo"/>
            <w:noProof/>
          </w:rPr>
          <w:t>2.</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Hoja de aprobaciones.</w:t>
        </w:r>
        <w:r w:rsidR="00372A14">
          <w:rPr>
            <w:noProof/>
            <w:webHidden/>
          </w:rPr>
          <w:tab/>
        </w:r>
        <w:r w:rsidR="00372A14">
          <w:rPr>
            <w:noProof/>
            <w:webHidden/>
          </w:rPr>
          <w:fldChar w:fldCharType="begin"/>
        </w:r>
        <w:r w:rsidR="00372A14">
          <w:rPr>
            <w:noProof/>
            <w:webHidden/>
          </w:rPr>
          <w:instrText xml:space="preserve"> PAGEREF _Toc245459279 \h </w:instrText>
        </w:r>
        <w:r w:rsidR="00372A14">
          <w:rPr>
            <w:noProof/>
            <w:webHidden/>
          </w:rPr>
        </w:r>
        <w:r w:rsidR="00372A14">
          <w:rPr>
            <w:noProof/>
            <w:webHidden/>
          </w:rPr>
          <w:fldChar w:fldCharType="separate"/>
        </w:r>
        <w:r w:rsidR="00916423">
          <w:rPr>
            <w:noProof/>
            <w:webHidden/>
          </w:rPr>
          <w:t>4</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280" w:history="1">
        <w:r w:rsidR="00372A14" w:rsidRPr="003D6099">
          <w:rPr>
            <w:rStyle w:val="Hipervnculo"/>
            <w:noProof/>
          </w:rPr>
          <w:t>3.</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Introducción.</w:t>
        </w:r>
        <w:r w:rsidR="00372A14">
          <w:rPr>
            <w:noProof/>
            <w:webHidden/>
          </w:rPr>
          <w:tab/>
        </w:r>
        <w:r w:rsidR="00372A14">
          <w:rPr>
            <w:noProof/>
            <w:webHidden/>
          </w:rPr>
          <w:fldChar w:fldCharType="begin"/>
        </w:r>
        <w:r w:rsidR="00372A14">
          <w:rPr>
            <w:noProof/>
            <w:webHidden/>
          </w:rPr>
          <w:instrText xml:space="preserve"> PAGEREF _Toc245459280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1" w:history="1">
        <w:r w:rsidR="00372A14" w:rsidRPr="003D6099">
          <w:rPr>
            <w:rStyle w:val="Hipervnculo"/>
            <w:noProof/>
          </w:rPr>
          <w:t>3.1</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Propósito del Documento.</w:t>
        </w:r>
        <w:r w:rsidR="00372A14">
          <w:rPr>
            <w:noProof/>
            <w:webHidden/>
          </w:rPr>
          <w:tab/>
        </w:r>
        <w:r w:rsidR="00372A14">
          <w:rPr>
            <w:noProof/>
            <w:webHidden/>
          </w:rPr>
          <w:fldChar w:fldCharType="begin"/>
        </w:r>
        <w:r w:rsidR="00372A14">
          <w:rPr>
            <w:noProof/>
            <w:webHidden/>
          </w:rPr>
          <w:instrText xml:space="preserve"> PAGEREF _Toc245459281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282" w:history="1">
        <w:r w:rsidR="00372A14" w:rsidRPr="003D6099">
          <w:rPr>
            <w:rStyle w:val="Hipervnculo"/>
            <w:noProof/>
          </w:rPr>
          <w:t>4.</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Descripción del Proyecto</w:t>
        </w:r>
        <w:r w:rsidR="00372A14">
          <w:rPr>
            <w:noProof/>
            <w:webHidden/>
          </w:rPr>
          <w:tab/>
        </w:r>
        <w:r w:rsidR="00372A14">
          <w:rPr>
            <w:noProof/>
            <w:webHidden/>
          </w:rPr>
          <w:fldChar w:fldCharType="begin"/>
        </w:r>
        <w:r w:rsidR="00372A14">
          <w:rPr>
            <w:noProof/>
            <w:webHidden/>
          </w:rPr>
          <w:instrText xml:space="preserve"> PAGEREF _Toc245459282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3" w:history="1">
        <w:r w:rsidR="00372A14" w:rsidRPr="003D6099">
          <w:rPr>
            <w:rStyle w:val="Hipervnculo"/>
            <w:noProof/>
          </w:rPr>
          <w:t>4.1</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Antecedentes.</w:t>
        </w:r>
        <w:r w:rsidR="00372A14">
          <w:rPr>
            <w:noProof/>
            <w:webHidden/>
          </w:rPr>
          <w:tab/>
        </w:r>
        <w:r w:rsidR="00372A14">
          <w:rPr>
            <w:noProof/>
            <w:webHidden/>
          </w:rPr>
          <w:fldChar w:fldCharType="begin"/>
        </w:r>
        <w:r w:rsidR="00372A14">
          <w:rPr>
            <w:noProof/>
            <w:webHidden/>
          </w:rPr>
          <w:instrText xml:space="preserve"> PAGEREF _Toc245459283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4" w:history="1">
        <w:r w:rsidR="00372A14" w:rsidRPr="003D6099">
          <w:rPr>
            <w:rStyle w:val="Hipervnculo"/>
            <w:noProof/>
          </w:rPr>
          <w:t>4.2</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Necesidades del Negocio.</w:t>
        </w:r>
        <w:r w:rsidR="00372A14">
          <w:rPr>
            <w:noProof/>
            <w:webHidden/>
          </w:rPr>
          <w:tab/>
        </w:r>
        <w:r w:rsidR="00372A14">
          <w:rPr>
            <w:noProof/>
            <w:webHidden/>
          </w:rPr>
          <w:fldChar w:fldCharType="begin"/>
        </w:r>
        <w:r w:rsidR="00372A14">
          <w:rPr>
            <w:noProof/>
            <w:webHidden/>
          </w:rPr>
          <w:instrText xml:space="preserve"> PAGEREF _Toc245459284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5" w:history="1">
        <w:r w:rsidR="00372A14" w:rsidRPr="003D6099">
          <w:rPr>
            <w:rStyle w:val="Hipervnculo"/>
            <w:noProof/>
          </w:rPr>
          <w:t>4.3</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Propósito del Proyecto.</w:t>
        </w:r>
        <w:r w:rsidR="00372A14">
          <w:rPr>
            <w:noProof/>
            <w:webHidden/>
          </w:rPr>
          <w:tab/>
        </w:r>
        <w:r w:rsidR="00372A14">
          <w:rPr>
            <w:noProof/>
            <w:webHidden/>
          </w:rPr>
          <w:fldChar w:fldCharType="begin"/>
        </w:r>
        <w:r w:rsidR="00372A14">
          <w:rPr>
            <w:noProof/>
            <w:webHidden/>
          </w:rPr>
          <w:instrText xml:space="preserve"> PAGEREF _Toc245459285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45459286" w:history="1">
        <w:r w:rsidR="00372A14" w:rsidRPr="003D6099">
          <w:rPr>
            <w:rStyle w:val="Hipervnculo"/>
            <w:noProof/>
          </w:rPr>
          <w:t>4.3.1</w:t>
        </w:r>
        <w:r w:rsidR="00372A14">
          <w:rPr>
            <w:rFonts w:asciiTheme="minorHAnsi" w:eastAsiaTheme="minorEastAsia" w:hAnsiTheme="minorHAnsi" w:cstheme="minorBidi"/>
            <w:noProof/>
            <w:sz w:val="22"/>
            <w:szCs w:val="22"/>
            <w:lang w:eastAsia="es-MX"/>
          </w:rPr>
          <w:tab/>
        </w:r>
        <w:r w:rsidR="00372A14" w:rsidRPr="003D6099">
          <w:rPr>
            <w:rStyle w:val="Hipervnculo"/>
            <w:noProof/>
          </w:rPr>
          <w:t>Metas.</w:t>
        </w:r>
        <w:r w:rsidR="00372A14">
          <w:rPr>
            <w:noProof/>
            <w:webHidden/>
          </w:rPr>
          <w:tab/>
        </w:r>
        <w:r w:rsidR="00372A14">
          <w:rPr>
            <w:noProof/>
            <w:webHidden/>
          </w:rPr>
          <w:fldChar w:fldCharType="begin"/>
        </w:r>
        <w:r w:rsidR="00372A14">
          <w:rPr>
            <w:noProof/>
            <w:webHidden/>
          </w:rPr>
          <w:instrText xml:space="preserve"> PAGEREF _Toc245459286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45459287" w:history="1">
        <w:r w:rsidR="00372A14" w:rsidRPr="003D6099">
          <w:rPr>
            <w:rStyle w:val="Hipervnculo"/>
            <w:noProof/>
          </w:rPr>
          <w:t>4.3.2</w:t>
        </w:r>
        <w:r w:rsidR="00372A14">
          <w:rPr>
            <w:rFonts w:asciiTheme="minorHAnsi" w:eastAsiaTheme="minorEastAsia" w:hAnsiTheme="minorHAnsi" w:cstheme="minorBidi"/>
            <w:noProof/>
            <w:sz w:val="22"/>
            <w:szCs w:val="22"/>
            <w:lang w:eastAsia="es-MX"/>
          </w:rPr>
          <w:tab/>
        </w:r>
        <w:r w:rsidR="00372A14" w:rsidRPr="003D6099">
          <w:rPr>
            <w:rStyle w:val="Hipervnculo"/>
            <w:noProof/>
          </w:rPr>
          <w:t>Objetivos.</w:t>
        </w:r>
        <w:r w:rsidR="00372A14">
          <w:rPr>
            <w:noProof/>
            <w:webHidden/>
          </w:rPr>
          <w:tab/>
        </w:r>
        <w:r w:rsidR="00372A14">
          <w:rPr>
            <w:noProof/>
            <w:webHidden/>
          </w:rPr>
          <w:fldChar w:fldCharType="begin"/>
        </w:r>
        <w:r w:rsidR="00372A14">
          <w:rPr>
            <w:noProof/>
            <w:webHidden/>
          </w:rPr>
          <w:instrText xml:space="preserve"> PAGEREF _Toc245459287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88" w:history="1">
        <w:r w:rsidR="00372A14" w:rsidRPr="003D6099">
          <w:rPr>
            <w:rStyle w:val="Hipervnculo"/>
            <w:noProof/>
          </w:rPr>
          <w:t>4.4</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Alcance del Proyecto.</w:t>
        </w:r>
        <w:r w:rsidR="00372A14">
          <w:rPr>
            <w:noProof/>
            <w:webHidden/>
          </w:rPr>
          <w:tab/>
        </w:r>
        <w:r w:rsidR="00372A14">
          <w:rPr>
            <w:noProof/>
            <w:webHidden/>
          </w:rPr>
          <w:fldChar w:fldCharType="begin"/>
        </w:r>
        <w:r w:rsidR="00372A14">
          <w:rPr>
            <w:noProof/>
            <w:webHidden/>
          </w:rPr>
          <w:instrText xml:space="preserve"> PAGEREF _Toc245459288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45459289" w:history="1">
        <w:r w:rsidR="00372A14" w:rsidRPr="003D6099">
          <w:rPr>
            <w:rStyle w:val="Hipervnculo"/>
            <w:noProof/>
          </w:rPr>
          <w:t>4.4.1</w:t>
        </w:r>
        <w:r w:rsidR="00372A14">
          <w:rPr>
            <w:rFonts w:asciiTheme="minorHAnsi" w:eastAsiaTheme="minorEastAsia" w:hAnsiTheme="minorHAnsi" w:cstheme="minorBidi"/>
            <w:noProof/>
            <w:sz w:val="22"/>
            <w:szCs w:val="22"/>
            <w:lang w:eastAsia="es-MX"/>
          </w:rPr>
          <w:tab/>
        </w:r>
        <w:r w:rsidR="00372A14" w:rsidRPr="003D6099">
          <w:rPr>
            <w:rStyle w:val="Hipervnculo"/>
            <w:noProof/>
          </w:rPr>
          <w:t>Incluido</w:t>
        </w:r>
        <w:r w:rsidR="00372A14">
          <w:rPr>
            <w:noProof/>
            <w:webHidden/>
          </w:rPr>
          <w:tab/>
        </w:r>
        <w:r w:rsidR="00372A14">
          <w:rPr>
            <w:noProof/>
            <w:webHidden/>
          </w:rPr>
          <w:fldChar w:fldCharType="begin"/>
        </w:r>
        <w:r w:rsidR="00372A14">
          <w:rPr>
            <w:noProof/>
            <w:webHidden/>
          </w:rPr>
          <w:instrText xml:space="preserve"> PAGEREF _Toc245459289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45459290" w:history="1">
        <w:r w:rsidR="00372A14" w:rsidRPr="003D6099">
          <w:rPr>
            <w:rStyle w:val="Hipervnculo"/>
            <w:noProof/>
          </w:rPr>
          <w:t>4.4.2</w:t>
        </w:r>
        <w:r w:rsidR="00372A14">
          <w:rPr>
            <w:rFonts w:asciiTheme="minorHAnsi" w:eastAsiaTheme="minorEastAsia" w:hAnsiTheme="minorHAnsi" w:cstheme="minorBidi"/>
            <w:noProof/>
            <w:sz w:val="22"/>
            <w:szCs w:val="22"/>
            <w:lang w:eastAsia="es-MX"/>
          </w:rPr>
          <w:tab/>
        </w:r>
        <w:r w:rsidR="00372A14" w:rsidRPr="003D6099">
          <w:rPr>
            <w:rStyle w:val="Hipervnculo"/>
            <w:noProof/>
          </w:rPr>
          <w:t>Excluido</w:t>
        </w:r>
        <w:r w:rsidR="00372A14">
          <w:rPr>
            <w:noProof/>
            <w:webHidden/>
          </w:rPr>
          <w:tab/>
        </w:r>
        <w:r w:rsidR="00372A14">
          <w:rPr>
            <w:noProof/>
            <w:webHidden/>
          </w:rPr>
          <w:fldChar w:fldCharType="begin"/>
        </w:r>
        <w:r w:rsidR="00372A14">
          <w:rPr>
            <w:noProof/>
            <w:webHidden/>
          </w:rPr>
          <w:instrText xml:space="preserve"> PAGEREF _Toc245459290 \h </w:instrText>
        </w:r>
        <w:r w:rsidR="00372A14">
          <w:rPr>
            <w:noProof/>
            <w:webHidden/>
          </w:rPr>
        </w:r>
        <w:r w:rsidR="00372A14">
          <w:rPr>
            <w:noProof/>
            <w:webHidden/>
          </w:rPr>
          <w:fldChar w:fldCharType="separate"/>
        </w:r>
        <w:r w:rsidR="00916423">
          <w:rPr>
            <w:noProof/>
            <w:webHidden/>
          </w:rPr>
          <w:t>5</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1" w:history="1">
        <w:r w:rsidR="00372A14" w:rsidRPr="003D6099">
          <w:rPr>
            <w:rStyle w:val="Hipervnculo"/>
            <w:noProof/>
          </w:rPr>
          <w:t>4.5</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Estructura Organizacional.</w:t>
        </w:r>
        <w:r w:rsidR="00372A14">
          <w:rPr>
            <w:noProof/>
            <w:webHidden/>
          </w:rPr>
          <w:tab/>
        </w:r>
        <w:r w:rsidR="00372A14">
          <w:rPr>
            <w:noProof/>
            <w:webHidden/>
          </w:rPr>
          <w:fldChar w:fldCharType="begin"/>
        </w:r>
        <w:r w:rsidR="00372A14">
          <w:rPr>
            <w:noProof/>
            <w:webHidden/>
          </w:rPr>
          <w:instrText xml:space="preserve"> PAGEREF _Toc245459291 \h </w:instrText>
        </w:r>
        <w:r w:rsidR="00372A14">
          <w:rPr>
            <w:noProof/>
            <w:webHidden/>
          </w:rPr>
        </w:r>
        <w:r w:rsidR="00372A14">
          <w:rPr>
            <w:noProof/>
            <w:webHidden/>
          </w:rPr>
          <w:fldChar w:fldCharType="separate"/>
        </w:r>
        <w:r w:rsidR="00916423">
          <w:rPr>
            <w:noProof/>
            <w:webHidden/>
          </w:rPr>
          <w:t>6</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2" w:history="1">
        <w:r w:rsidR="00372A14" w:rsidRPr="003D6099">
          <w:rPr>
            <w:rStyle w:val="Hipervnculo"/>
            <w:noProof/>
          </w:rPr>
          <w:t>4.6</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Roles y Responsabilidades.</w:t>
        </w:r>
        <w:r w:rsidR="00372A14">
          <w:rPr>
            <w:noProof/>
            <w:webHidden/>
          </w:rPr>
          <w:tab/>
        </w:r>
        <w:r w:rsidR="00372A14">
          <w:rPr>
            <w:noProof/>
            <w:webHidden/>
          </w:rPr>
          <w:fldChar w:fldCharType="begin"/>
        </w:r>
        <w:r w:rsidR="00372A14">
          <w:rPr>
            <w:noProof/>
            <w:webHidden/>
          </w:rPr>
          <w:instrText xml:space="preserve"> PAGEREF _Toc245459292 \h </w:instrText>
        </w:r>
        <w:r w:rsidR="00372A14">
          <w:rPr>
            <w:noProof/>
            <w:webHidden/>
          </w:rPr>
        </w:r>
        <w:r w:rsidR="00372A14">
          <w:rPr>
            <w:noProof/>
            <w:webHidden/>
          </w:rPr>
          <w:fldChar w:fldCharType="separate"/>
        </w:r>
        <w:r w:rsidR="00916423">
          <w:rPr>
            <w:noProof/>
            <w:webHidden/>
          </w:rPr>
          <w:t>6</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3" w:history="1">
        <w:r w:rsidR="00372A14" w:rsidRPr="003D6099">
          <w:rPr>
            <w:rStyle w:val="Hipervnculo"/>
            <w:noProof/>
          </w:rPr>
          <w:t>4.7</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Comité Ejecutivo.</w:t>
        </w:r>
        <w:r w:rsidR="00372A14">
          <w:rPr>
            <w:noProof/>
            <w:webHidden/>
          </w:rPr>
          <w:tab/>
        </w:r>
        <w:r w:rsidR="00372A14">
          <w:rPr>
            <w:noProof/>
            <w:webHidden/>
          </w:rPr>
          <w:fldChar w:fldCharType="begin"/>
        </w:r>
        <w:r w:rsidR="00372A14">
          <w:rPr>
            <w:noProof/>
            <w:webHidden/>
          </w:rPr>
          <w:instrText xml:space="preserve"> PAGEREF _Toc245459293 \h </w:instrText>
        </w:r>
        <w:r w:rsidR="00372A14">
          <w:rPr>
            <w:noProof/>
            <w:webHidden/>
          </w:rPr>
        </w:r>
        <w:r w:rsidR="00372A14">
          <w:rPr>
            <w:noProof/>
            <w:webHidden/>
          </w:rPr>
          <w:fldChar w:fldCharType="separate"/>
        </w:r>
        <w:r w:rsidR="00916423">
          <w:rPr>
            <w:noProof/>
            <w:webHidden/>
          </w:rPr>
          <w:t>6</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4" w:history="1">
        <w:r w:rsidR="00372A14" w:rsidRPr="003D6099">
          <w:rPr>
            <w:rStyle w:val="Hipervnculo"/>
            <w:noProof/>
          </w:rPr>
          <w:t>4.8</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Equipo de Trabajo</w:t>
        </w:r>
        <w:r w:rsidR="00372A14">
          <w:rPr>
            <w:noProof/>
            <w:webHidden/>
          </w:rPr>
          <w:tab/>
        </w:r>
        <w:r w:rsidR="00372A14">
          <w:rPr>
            <w:noProof/>
            <w:webHidden/>
          </w:rPr>
          <w:fldChar w:fldCharType="begin"/>
        </w:r>
        <w:r w:rsidR="00372A14">
          <w:rPr>
            <w:noProof/>
            <w:webHidden/>
          </w:rPr>
          <w:instrText xml:space="preserve"> PAGEREF _Toc245459294 \h </w:instrText>
        </w:r>
        <w:r w:rsidR="00372A14">
          <w:rPr>
            <w:noProof/>
            <w:webHidden/>
          </w:rPr>
        </w:r>
        <w:r w:rsidR="00372A14">
          <w:rPr>
            <w:noProof/>
            <w:webHidden/>
          </w:rPr>
          <w:fldChar w:fldCharType="separate"/>
        </w:r>
        <w:r w:rsidR="00916423">
          <w:rPr>
            <w:noProof/>
            <w:webHidden/>
          </w:rPr>
          <w:t>7</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5" w:history="1">
        <w:r w:rsidR="00372A14" w:rsidRPr="003D6099">
          <w:rPr>
            <w:rStyle w:val="Hipervnculo"/>
            <w:noProof/>
          </w:rPr>
          <w:t>4.9</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Involucrados Relevantes.</w:t>
        </w:r>
        <w:r w:rsidR="00372A14">
          <w:rPr>
            <w:noProof/>
            <w:webHidden/>
          </w:rPr>
          <w:tab/>
        </w:r>
        <w:r w:rsidR="00372A14">
          <w:rPr>
            <w:noProof/>
            <w:webHidden/>
          </w:rPr>
          <w:fldChar w:fldCharType="begin"/>
        </w:r>
        <w:r w:rsidR="00372A14">
          <w:rPr>
            <w:noProof/>
            <w:webHidden/>
          </w:rPr>
          <w:instrText xml:space="preserve"> PAGEREF _Toc245459295 \h </w:instrText>
        </w:r>
        <w:r w:rsidR="00372A14">
          <w:rPr>
            <w:noProof/>
            <w:webHidden/>
          </w:rPr>
        </w:r>
        <w:r w:rsidR="00372A14">
          <w:rPr>
            <w:noProof/>
            <w:webHidden/>
          </w:rPr>
          <w:fldChar w:fldCharType="separate"/>
        </w:r>
        <w:r w:rsidR="00916423">
          <w:rPr>
            <w:noProof/>
            <w:webHidden/>
          </w:rPr>
          <w:t>7</w:t>
        </w:r>
        <w:r w:rsidR="00372A14">
          <w:rPr>
            <w:noProof/>
            <w:webHidden/>
          </w:rPr>
          <w:fldChar w:fldCharType="end"/>
        </w:r>
      </w:hyperlink>
    </w:p>
    <w:p w:rsidR="00372A14" w:rsidRDefault="00EE425C">
      <w:pPr>
        <w:pStyle w:val="TDC2"/>
        <w:tabs>
          <w:tab w:val="left" w:pos="1000"/>
          <w:tab w:val="right" w:leader="dot" w:pos="9350"/>
        </w:tabs>
        <w:rPr>
          <w:rFonts w:asciiTheme="minorHAnsi" w:eastAsiaTheme="minorEastAsia" w:hAnsiTheme="minorHAnsi" w:cstheme="minorBidi"/>
          <w:bCs w:val="0"/>
          <w:noProof/>
          <w:sz w:val="22"/>
          <w:szCs w:val="22"/>
          <w:lang w:eastAsia="es-MX"/>
        </w:rPr>
      </w:pPr>
      <w:hyperlink w:anchor="_Toc245459296" w:history="1">
        <w:r w:rsidR="00372A14" w:rsidRPr="003D6099">
          <w:rPr>
            <w:rStyle w:val="Hipervnculo"/>
            <w:noProof/>
          </w:rPr>
          <w:t>4.10</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Subcontrataciones</w:t>
        </w:r>
        <w:r w:rsidR="00372A14">
          <w:rPr>
            <w:noProof/>
            <w:webHidden/>
          </w:rPr>
          <w:tab/>
        </w:r>
        <w:r w:rsidR="00372A14">
          <w:rPr>
            <w:noProof/>
            <w:webHidden/>
          </w:rPr>
          <w:fldChar w:fldCharType="begin"/>
        </w:r>
        <w:r w:rsidR="00372A14">
          <w:rPr>
            <w:noProof/>
            <w:webHidden/>
          </w:rPr>
          <w:instrText xml:space="preserve"> PAGEREF _Toc245459296 \h </w:instrText>
        </w:r>
        <w:r w:rsidR="00372A14">
          <w:rPr>
            <w:noProof/>
            <w:webHidden/>
          </w:rPr>
        </w:r>
        <w:r w:rsidR="00372A14">
          <w:rPr>
            <w:noProof/>
            <w:webHidden/>
          </w:rPr>
          <w:fldChar w:fldCharType="separate"/>
        </w:r>
        <w:r w:rsidR="00916423">
          <w:rPr>
            <w:noProof/>
            <w:webHidden/>
          </w:rPr>
          <w:t>7</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297" w:history="1">
        <w:r w:rsidR="00372A14" w:rsidRPr="003D6099">
          <w:rPr>
            <w:rStyle w:val="Hipervnculo"/>
            <w:noProof/>
          </w:rPr>
          <w:t>5.</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Ejecución del Proyecto.</w:t>
        </w:r>
        <w:r w:rsidR="00372A14">
          <w:rPr>
            <w:noProof/>
            <w:webHidden/>
          </w:rPr>
          <w:tab/>
        </w:r>
        <w:r w:rsidR="00372A14">
          <w:rPr>
            <w:noProof/>
            <w:webHidden/>
          </w:rPr>
          <w:fldChar w:fldCharType="begin"/>
        </w:r>
        <w:r w:rsidR="00372A14">
          <w:rPr>
            <w:noProof/>
            <w:webHidden/>
          </w:rPr>
          <w:instrText xml:space="preserve"> PAGEREF _Toc245459297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8" w:history="1">
        <w:r w:rsidR="00372A14" w:rsidRPr="003D6099">
          <w:rPr>
            <w:rStyle w:val="Hipervnculo"/>
            <w:noProof/>
          </w:rPr>
          <w:t>5.1</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Ciclo de Vida.</w:t>
        </w:r>
        <w:r w:rsidR="00372A14">
          <w:rPr>
            <w:noProof/>
            <w:webHidden/>
          </w:rPr>
          <w:tab/>
        </w:r>
        <w:r w:rsidR="00372A14">
          <w:rPr>
            <w:noProof/>
            <w:webHidden/>
          </w:rPr>
          <w:fldChar w:fldCharType="begin"/>
        </w:r>
        <w:r w:rsidR="00372A14">
          <w:rPr>
            <w:noProof/>
            <w:webHidden/>
          </w:rPr>
          <w:instrText xml:space="preserve"> PAGEREF _Toc245459298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299" w:history="1">
        <w:r w:rsidR="00372A14" w:rsidRPr="003D6099">
          <w:rPr>
            <w:rStyle w:val="Hipervnculo"/>
            <w:noProof/>
          </w:rPr>
          <w:t>5.2</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Iteraciones y Entregables.</w:t>
        </w:r>
        <w:r w:rsidR="00372A14">
          <w:rPr>
            <w:noProof/>
            <w:webHidden/>
          </w:rPr>
          <w:tab/>
        </w:r>
        <w:r w:rsidR="00372A14">
          <w:rPr>
            <w:noProof/>
            <w:webHidden/>
          </w:rPr>
          <w:fldChar w:fldCharType="begin"/>
        </w:r>
        <w:r w:rsidR="00372A14">
          <w:rPr>
            <w:noProof/>
            <w:webHidden/>
          </w:rPr>
          <w:instrText xml:space="preserve"> PAGEREF _Toc245459299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0" w:history="1">
        <w:r w:rsidR="00372A14" w:rsidRPr="003D6099">
          <w:rPr>
            <w:rStyle w:val="Hipervnculo"/>
            <w:noProof/>
          </w:rPr>
          <w:t>5.3</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Desglose de Actividades (WBS).</w:t>
        </w:r>
        <w:r w:rsidR="00372A14">
          <w:rPr>
            <w:noProof/>
            <w:webHidden/>
          </w:rPr>
          <w:tab/>
        </w:r>
        <w:r w:rsidR="00372A14">
          <w:rPr>
            <w:noProof/>
            <w:webHidden/>
          </w:rPr>
          <w:fldChar w:fldCharType="begin"/>
        </w:r>
        <w:r w:rsidR="00372A14">
          <w:rPr>
            <w:noProof/>
            <w:webHidden/>
          </w:rPr>
          <w:instrText xml:space="preserve"> PAGEREF _Toc245459300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1" w:history="1">
        <w:r w:rsidR="00372A14" w:rsidRPr="003D6099">
          <w:rPr>
            <w:rStyle w:val="Hipervnculo"/>
            <w:noProof/>
          </w:rPr>
          <w:t>5.4</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Calendario.</w:t>
        </w:r>
        <w:r w:rsidR="00372A14">
          <w:rPr>
            <w:noProof/>
            <w:webHidden/>
          </w:rPr>
          <w:tab/>
        </w:r>
        <w:r w:rsidR="00372A14">
          <w:rPr>
            <w:noProof/>
            <w:webHidden/>
          </w:rPr>
          <w:fldChar w:fldCharType="begin"/>
        </w:r>
        <w:r w:rsidR="00372A14">
          <w:rPr>
            <w:noProof/>
            <w:webHidden/>
          </w:rPr>
          <w:instrText xml:space="preserve"> PAGEREF _Toc245459301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2" w:history="1">
        <w:r w:rsidR="00372A14" w:rsidRPr="003D6099">
          <w:rPr>
            <w:rStyle w:val="Hipervnculo"/>
            <w:noProof/>
          </w:rPr>
          <w:t>5.5</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Puntos de Revisión (Milestones).</w:t>
        </w:r>
        <w:r w:rsidR="00372A14">
          <w:rPr>
            <w:noProof/>
            <w:webHidden/>
          </w:rPr>
          <w:tab/>
        </w:r>
        <w:r w:rsidR="00372A14">
          <w:rPr>
            <w:noProof/>
            <w:webHidden/>
          </w:rPr>
          <w:fldChar w:fldCharType="begin"/>
        </w:r>
        <w:r w:rsidR="00372A14">
          <w:rPr>
            <w:noProof/>
            <w:webHidden/>
          </w:rPr>
          <w:instrText xml:space="preserve"> PAGEREF _Toc245459302 \h </w:instrText>
        </w:r>
        <w:r w:rsidR="00372A14">
          <w:rPr>
            <w:noProof/>
            <w:webHidden/>
          </w:rPr>
        </w:r>
        <w:r w:rsidR="00372A14">
          <w:rPr>
            <w:noProof/>
            <w:webHidden/>
          </w:rPr>
          <w:fldChar w:fldCharType="separate"/>
        </w:r>
        <w:r w:rsidR="00916423">
          <w:rPr>
            <w:noProof/>
            <w:webHidden/>
          </w:rPr>
          <w:t>8</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3" w:history="1">
        <w:r w:rsidR="00372A14" w:rsidRPr="003D6099">
          <w:rPr>
            <w:rStyle w:val="Hipervnculo"/>
            <w:noProof/>
          </w:rPr>
          <w:t>5.6</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Recursos Humanos.</w:t>
        </w:r>
        <w:r w:rsidR="00372A14">
          <w:rPr>
            <w:noProof/>
            <w:webHidden/>
          </w:rPr>
          <w:tab/>
        </w:r>
        <w:r w:rsidR="00372A14">
          <w:rPr>
            <w:noProof/>
            <w:webHidden/>
          </w:rPr>
          <w:fldChar w:fldCharType="begin"/>
        </w:r>
        <w:r w:rsidR="00372A14">
          <w:rPr>
            <w:noProof/>
            <w:webHidden/>
          </w:rPr>
          <w:instrText xml:space="preserve"> PAGEREF _Toc245459303 \h </w:instrText>
        </w:r>
        <w:r w:rsidR="00372A14">
          <w:rPr>
            <w:noProof/>
            <w:webHidden/>
          </w:rPr>
        </w:r>
        <w:r w:rsidR="00372A14">
          <w:rPr>
            <w:noProof/>
            <w:webHidden/>
          </w:rPr>
          <w:fldChar w:fldCharType="separate"/>
        </w:r>
        <w:r w:rsidR="00916423">
          <w:rPr>
            <w:noProof/>
            <w:webHidden/>
          </w:rPr>
          <w:t>10</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4" w:history="1">
        <w:r w:rsidR="00372A14" w:rsidRPr="003D6099">
          <w:rPr>
            <w:rStyle w:val="Hipervnculo"/>
            <w:noProof/>
          </w:rPr>
          <w:t>5.7</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Capacitación.</w:t>
        </w:r>
        <w:r w:rsidR="00372A14">
          <w:rPr>
            <w:noProof/>
            <w:webHidden/>
          </w:rPr>
          <w:tab/>
        </w:r>
        <w:r w:rsidR="00372A14">
          <w:rPr>
            <w:noProof/>
            <w:webHidden/>
          </w:rPr>
          <w:fldChar w:fldCharType="begin"/>
        </w:r>
        <w:r w:rsidR="00372A14">
          <w:rPr>
            <w:noProof/>
            <w:webHidden/>
          </w:rPr>
          <w:instrText xml:space="preserve"> PAGEREF _Toc245459304 \h </w:instrText>
        </w:r>
        <w:r w:rsidR="00372A14">
          <w:rPr>
            <w:noProof/>
            <w:webHidden/>
          </w:rPr>
        </w:r>
        <w:r w:rsidR="00372A14">
          <w:rPr>
            <w:noProof/>
            <w:webHidden/>
          </w:rPr>
          <w:fldChar w:fldCharType="separate"/>
        </w:r>
        <w:r w:rsidR="00916423">
          <w:rPr>
            <w:noProof/>
            <w:webHidden/>
          </w:rPr>
          <w:t>10</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5" w:history="1">
        <w:r w:rsidR="00372A14" w:rsidRPr="003D6099">
          <w:rPr>
            <w:rStyle w:val="Hipervnculo"/>
            <w:noProof/>
          </w:rPr>
          <w:t>5.8</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Adquisiciones.</w:t>
        </w:r>
        <w:r w:rsidR="00372A14">
          <w:rPr>
            <w:noProof/>
            <w:webHidden/>
          </w:rPr>
          <w:tab/>
        </w:r>
        <w:r w:rsidR="00372A14">
          <w:rPr>
            <w:noProof/>
            <w:webHidden/>
          </w:rPr>
          <w:fldChar w:fldCharType="begin"/>
        </w:r>
        <w:r w:rsidR="00372A14">
          <w:rPr>
            <w:noProof/>
            <w:webHidden/>
          </w:rPr>
          <w:instrText xml:space="preserve"> PAGEREF _Toc245459305 \h </w:instrText>
        </w:r>
        <w:r w:rsidR="00372A14">
          <w:rPr>
            <w:noProof/>
            <w:webHidden/>
          </w:rPr>
        </w:r>
        <w:r w:rsidR="00372A14">
          <w:rPr>
            <w:noProof/>
            <w:webHidden/>
          </w:rPr>
          <w:fldChar w:fldCharType="separate"/>
        </w:r>
        <w:r w:rsidR="00916423">
          <w:rPr>
            <w:noProof/>
            <w:webHidden/>
          </w:rPr>
          <w:t>10</w:t>
        </w:r>
        <w:r w:rsidR="00372A14">
          <w:rPr>
            <w:noProof/>
            <w:webHidden/>
          </w:rPr>
          <w:fldChar w:fldCharType="end"/>
        </w:r>
      </w:hyperlink>
    </w:p>
    <w:p w:rsidR="00372A14" w:rsidRDefault="00EE425C">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45459306" w:history="1">
        <w:r w:rsidR="00372A14" w:rsidRPr="003D6099">
          <w:rPr>
            <w:rStyle w:val="Hipervnculo"/>
            <w:noProof/>
          </w:rPr>
          <w:t>5.9</w:t>
        </w:r>
        <w:r w:rsidR="00372A14">
          <w:rPr>
            <w:rFonts w:asciiTheme="minorHAnsi" w:eastAsiaTheme="minorEastAsia" w:hAnsiTheme="minorHAnsi" w:cstheme="minorBidi"/>
            <w:bCs w:val="0"/>
            <w:noProof/>
            <w:sz w:val="22"/>
            <w:szCs w:val="22"/>
            <w:lang w:eastAsia="es-MX"/>
          </w:rPr>
          <w:tab/>
        </w:r>
        <w:r w:rsidR="00372A14" w:rsidRPr="003D6099">
          <w:rPr>
            <w:rStyle w:val="Hipervnculo"/>
            <w:noProof/>
          </w:rPr>
          <w:t>Plataforma tecnológica.</w:t>
        </w:r>
        <w:r w:rsidR="00372A14">
          <w:rPr>
            <w:noProof/>
            <w:webHidden/>
          </w:rPr>
          <w:tab/>
        </w:r>
        <w:r w:rsidR="00372A14">
          <w:rPr>
            <w:noProof/>
            <w:webHidden/>
          </w:rPr>
          <w:fldChar w:fldCharType="begin"/>
        </w:r>
        <w:r w:rsidR="00372A14">
          <w:rPr>
            <w:noProof/>
            <w:webHidden/>
          </w:rPr>
          <w:instrText xml:space="preserve"> PAGEREF _Toc245459306 \h </w:instrText>
        </w:r>
        <w:r w:rsidR="00372A14">
          <w:rPr>
            <w:noProof/>
            <w:webHidden/>
          </w:rPr>
        </w:r>
        <w:r w:rsidR="00372A14">
          <w:rPr>
            <w:noProof/>
            <w:webHidden/>
          </w:rPr>
          <w:fldChar w:fldCharType="separate"/>
        </w:r>
        <w:r w:rsidR="00916423">
          <w:rPr>
            <w:noProof/>
            <w:webHidden/>
          </w:rPr>
          <w:t>10</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07" w:history="1">
        <w:r w:rsidR="00372A14" w:rsidRPr="003D6099">
          <w:rPr>
            <w:rStyle w:val="Hipervnculo"/>
            <w:noProof/>
          </w:rPr>
          <w:t>6.</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Presupuesto.</w:t>
        </w:r>
        <w:r w:rsidR="00372A14">
          <w:rPr>
            <w:noProof/>
            <w:webHidden/>
          </w:rPr>
          <w:tab/>
        </w:r>
        <w:r w:rsidR="00372A14">
          <w:rPr>
            <w:noProof/>
            <w:webHidden/>
          </w:rPr>
          <w:fldChar w:fldCharType="begin"/>
        </w:r>
        <w:r w:rsidR="00372A14">
          <w:rPr>
            <w:noProof/>
            <w:webHidden/>
          </w:rPr>
          <w:instrText xml:space="preserve"> PAGEREF _Toc245459307 \h </w:instrText>
        </w:r>
        <w:r w:rsidR="00372A14">
          <w:rPr>
            <w:noProof/>
            <w:webHidden/>
          </w:rPr>
        </w:r>
        <w:r w:rsidR="00372A14">
          <w:rPr>
            <w:noProof/>
            <w:webHidden/>
          </w:rPr>
          <w:fldChar w:fldCharType="separate"/>
        </w:r>
        <w:r w:rsidR="00916423">
          <w:rPr>
            <w:noProof/>
            <w:webHidden/>
          </w:rPr>
          <w:t>11</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08" w:history="1">
        <w:r w:rsidR="00372A14" w:rsidRPr="003D6099">
          <w:rPr>
            <w:rStyle w:val="Hipervnculo"/>
            <w:noProof/>
          </w:rPr>
          <w:t>7.</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Monitoreo y Control del Proyecto</w:t>
        </w:r>
        <w:r w:rsidR="00372A14">
          <w:rPr>
            <w:noProof/>
            <w:webHidden/>
          </w:rPr>
          <w:tab/>
        </w:r>
        <w:r w:rsidR="00372A14">
          <w:rPr>
            <w:noProof/>
            <w:webHidden/>
          </w:rPr>
          <w:fldChar w:fldCharType="begin"/>
        </w:r>
        <w:r w:rsidR="00372A14">
          <w:rPr>
            <w:noProof/>
            <w:webHidden/>
          </w:rPr>
          <w:instrText xml:space="preserve"> PAGEREF _Toc245459308 \h </w:instrText>
        </w:r>
        <w:r w:rsidR="00372A14">
          <w:rPr>
            <w:noProof/>
            <w:webHidden/>
          </w:rPr>
        </w:r>
        <w:r w:rsidR="00372A14">
          <w:rPr>
            <w:noProof/>
            <w:webHidden/>
          </w:rPr>
          <w:fldChar w:fldCharType="separate"/>
        </w:r>
        <w:r w:rsidR="00916423">
          <w:rPr>
            <w:noProof/>
            <w:webHidden/>
          </w:rPr>
          <w:t>11</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09" w:history="1">
        <w:r w:rsidR="00372A14" w:rsidRPr="003D6099">
          <w:rPr>
            <w:rStyle w:val="Hipervnculo"/>
            <w:noProof/>
          </w:rPr>
          <w:t>8.</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Aseguramiento de la Calidad.</w:t>
        </w:r>
        <w:r w:rsidR="00372A14">
          <w:rPr>
            <w:noProof/>
            <w:webHidden/>
          </w:rPr>
          <w:tab/>
        </w:r>
        <w:r w:rsidR="00372A14">
          <w:rPr>
            <w:noProof/>
            <w:webHidden/>
          </w:rPr>
          <w:fldChar w:fldCharType="begin"/>
        </w:r>
        <w:r w:rsidR="00372A14">
          <w:rPr>
            <w:noProof/>
            <w:webHidden/>
          </w:rPr>
          <w:instrText xml:space="preserve"> PAGEREF _Toc245459309 \h </w:instrText>
        </w:r>
        <w:r w:rsidR="00372A14">
          <w:rPr>
            <w:noProof/>
            <w:webHidden/>
          </w:rPr>
        </w:r>
        <w:r w:rsidR="00372A14">
          <w:rPr>
            <w:noProof/>
            <w:webHidden/>
          </w:rPr>
          <w:fldChar w:fldCharType="separate"/>
        </w:r>
        <w:r w:rsidR="00916423">
          <w:rPr>
            <w:noProof/>
            <w:webHidden/>
          </w:rPr>
          <w:t>12</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10" w:history="1">
        <w:r w:rsidR="00372A14" w:rsidRPr="003D6099">
          <w:rPr>
            <w:rStyle w:val="Hipervnculo"/>
            <w:noProof/>
          </w:rPr>
          <w:t>9.</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Medición y análisis.</w:t>
        </w:r>
        <w:r w:rsidR="00372A14">
          <w:rPr>
            <w:noProof/>
            <w:webHidden/>
          </w:rPr>
          <w:tab/>
        </w:r>
        <w:r w:rsidR="00372A14">
          <w:rPr>
            <w:noProof/>
            <w:webHidden/>
          </w:rPr>
          <w:fldChar w:fldCharType="begin"/>
        </w:r>
        <w:r w:rsidR="00372A14">
          <w:rPr>
            <w:noProof/>
            <w:webHidden/>
          </w:rPr>
          <w:instrText xml:space="preserve"> PAGEREF _Toc245459310 \h </w:instrText>
        </w:r>
        <w:r w:rsidR="00372A14">
          <w:rPr>
            <w:noProof/>
            <w:webHidden/>
          </w:rPr>
        </w:r>
        <w:r w:rsidR="00372A14">
          <w:rPr>
            <w:noProof/>
            <w:webHidden/>
          </w:rPr>
          <w:fldChar w:fldCharType="separate"/>
        </w:r>
        <w:r w:rsidR="00916423">
          <w:rPr>
            <w:noProof/>
            <w:webHidden/>
          </w:rPr>
          <w:t>12</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11" w:history="1">
        <w:r w:rsidR="00372A14" w:rsidRPr="003D6099">
          <w:rPr>
            <w:rStyle w:val="Hipervnculo"/>
            <w:noProof/>
          </w:rPr>
          <w:t>10.</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Administración de Riesgos.</w:t>
        </w:r>
        <w:r w:rsidR="00372A14">
          <w:rPr>
            <w:noProof/>
            <w:webHidden/>
          </w:rPr>
          <w:tab/>
        </w:r>
        <w:r w:rsidR="00372A14">
          <w:rPr>
            <w:noProof/>
            <w:webHidden/>
          </w:rPr>
          <w:fldChar w:fldCharType="begin"/>
        </w:r>
        <w:r w:rsidR="00372A14">
          <w:rPr>
            <w:noProof/>
            <w:webHidden/>
          </w:rPr>
          <w:instrText xml:space="preserve"> PAGEREF _Toc245459311 \h </w:instrText>
        </w:r>
        <w:r w:rsidR="00372A14">
          <w:rPr>
            <w:noProof/>
            <w:webHidden/>
          </w:rPr>
        </w:r>
        <w:r w:rsidR="00372A14">
          <w:rPr>
            <w:noProof/>
            <w:webHidden/>
          </w:rPr>
          <w:fldChar w:fldCharType="separate"/>
        </w:r>
        <w:r w:rsidR="00916423">
          <w:rPr>
            <w:noProof/>
            <w:webHidden/>
          </w:rPr>
          <w:t>12</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12" w:history="1">
        <w:r w:rsidR="00372A14" w:rsidRPr="003D6099">
          <w:rPr>
            <w:rStyle w:val="Hipervnculo"/>
            <w:noProof/>
          </w:rPr>
          <w:t>11.</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Comunicación.</w:t>
        </w:r>
        <w:r w:rsidR="00372A14">
          <w:rPr>
            <w:noProof/>
            <w:webHidden/>
          </w:rPr>
          <w:tab/>
        </w:r>
        <w:r w:rsidR="00372A14">
          <w:rPr>
            <w:noProof/>
            <w:webHidden/>
          </w:rPr>
          <w:fldChar w:fldCharType="begin"/>
        </w:r>
        <w:r w:rsidR="00372A14">
          <w:rPr>
            <w:noProof/>
            <w:webHidden/>
          </w:rPr>
          <w:instrText xml:space="preserve"> PAGEREF _Toc245459312 \h </w:instrText>
        </w:r>
        <w:r w:rsidR="00372A14">
          <w:rPr>
            <w:noProof/>
            <w:webHidden/>
          </w:rPr>
        </w:r>
        <w:r w:rsidR="00372A14">
          <w:rPr>
            <w:noProof/>
            <w:webHidden/>
          </w:rPr>
          <w:fldChar w:fldCharType="separate"/>
        </w:r>
        <w:r w:rsidR="00916423">
          <w:rPr>
            <w:noProof/>
            <w:webHidden/>
          </w:rPr>
          <w:t>12</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13" w:history="1">
        <w:r w:rsidR="00372A14" w:rsidRPr="003D6099">
          <w:rPr>
            <w:rStyle w:val="Hipervnculo"/>
            <w:noProof/>
          </w:rPr>
          <w:t>12.</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Administración de Datos del Proyecto.</w:t>
        </w:r>
        <w:r w:rsidR="00372A14">
          <w:rPr>
            <w:noProof/>
            <w:webHidden/>
          </w:rPr>
          <w:tab/>
        </w:r>
        <w:r w:rsidR="00372A14">
          <w:rPr>
            <w:noProof/>
            <w:webHidden/>
          </w:rPr>
          <w:fldChar w:fldCharType="begin"/>
        </w:r>
        <w:r w:rsidR="00372A14">
          <w:rPr>
            <w:noProof/>
            <w:webHidden/>
          </w:rPr>
          <w:instrText xml:space="preserve"> PAGEREF _Toc245459313 \h </w:instrText>
        </w:r>
        <w:r w:rsidR="00372A14">
          <w:rPr>
            <w:noProof/>
            <w:webHidden/>
          </w:rPr>
        </w:r>
        <w:r w:rsidR="00372A14">
          <w:rPr>
            <w:noProof/>
            <w:webHidden/>
          </w:rPr>
          <w:fldChar w:fldCharType="separate"/>
        </w:r>
        <w:r w:rsidR="00916423">
          <w:rPr>
            <w:noProof/>
            <w:webHidden/>
          </w:rPr>
          <w:t>13</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14" w:history="1">
        <w:r w:rsidR="00372A14" w:rsidRPr="003D6099">
          <w:rPr>
            <w:rStyle w:val="Hipervnculo"/>
            <w:noProof/>
          </w:rPr>
          <w:t>13.</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Administración de la Configuración.</w:t>
        </w:r>
        <w:r w:rsidR="00372A14">
          <w:rPr>
            <w:noProof/>
            <w:webHidden/>
          </w:rPr>
          <w:tab/>
        </w:r>
        <w:r w:rsidR="00372A14">
          <w:rPr>
            <w:noProof/>
            <w:webHidden/>
          </w:rPr>
          <w:fldChar w:fldCharType="begin"/>
        </w:r>
        <w:r w:rsidR="00372A14">
          <w:rPr>
            <w:noProof/>
            <w:webHidden/>
          </w:rPr>
          <w:instrText xml:space="preserve"> PAGEREF _Toc245459314 \h </w:instrText>
        </w:r>
        <w:r w:rsidR="00372A14">
          <w:rPr>
            <w:noProof/>
            <w:webHidden/>
          </w:rPr>
        </w:r>
        <w:r w:rsidR="00372A14">
          <w:rPr>
            <w:noProof/>
            <w:webHidden/>
          </w:rPr>
          <w:fldChar w:fldCharType="separate"/>
        </w:r>
        <w:r w:rsidR="00916423">
          <w:rPr>
            <w:noProof/>
            <w:webHidden/>
          </w:rPr>
          <w:t>13</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15" w:history="1">
        <w:r w:rsidR="00372A14" w:rsidRPr="003D6099">
          <w:rPr>
            <w:rStyle w:val="Hipervnculo"/>
            <w:noProof/>
          </w:rPr>
          <w:t>14.</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Plan de Verificación y Validación.</w:t>
        </w:r>
        <w:r w:rsidR="00372A14">
          <w:rPr>
            <w:noProof/>
            <w:webHidden/>
          </w:rPr>
          <w:tab/>
        </w:r>
        <w:r w:rsidR="00372A14">
          <w:rPr>
            <w:noProof/>
            <w:webHidden/>
          </w:rPr>
          <w:fldChar w:fldCharType="begin"/>
        </w:r>
        <w:r w:rsidR="00372A14">
          <w:rPr>
            <w:noProof/>
            <w:webHidden/>
          </w:rPr>
          <w:instrText xml:space="preserve"> PAGEREF _Toc245459315 \h </w:instrText>
        </w:r>
        <w:r w:rsidR="00372A14">
          <w:rPr>
            <w:noProof/>
            <w:webHidden/>
          </w:rPr>
        </w:r>
        <w:r w:rsidR="00372A14">
          <w:rPr>
            <w:noProof/>
            <w:webHidden/>
          </w:rPr>
          <w:fldChar w:fldCharType="separate"/>
        </w:r>
        <w:r w:rsidR="00916423">
          <w:rPr>
            <w:noProof/>
            <w:webHidden/>
          </w:rPr>
          <w:t>13</w:t>
        </w:r>
        <w:r w:rsidR="00372A14">
          <w:rPr>
            <w:noProof/>
            <w:webHidden/>
          </w:rPr>
          <w:fldChar w:fldCharType="end"/>
        </w:r>
      </w:hyperlink>
    </w:p>
    <w:p w:rsidR="00372A14" w:rsidRDefault="00EE425C">
      <w:pPr>
        <w:pStyle w:val="TDC1"/>
        <w:rPr>
          <w:rFonts w:asciiTheme="minorHAnsi" w:eastAsiaTheme="minorEastAsia" w:hAnsiTheme="minorHAnsi" w:cstheme="minorBidi"/>
          <w:b w:val="0"/>
          <w:bCs w:val="0"/>
          <w:noProof/>
          <w:sz w:val="22"/>
          <w:szCs w:val="22"/>
          <w:lang w:eastAsia="es-MX"/>
        </w:rPr>
      </w:pPr>
      <w:hyperlink w:anchor="_Toc245459316" w:history="1">
        <w:r w:rsidR="00372A14" w:rsidRPr="003D6099">
          <w:rPr>
            <w:rStyle w:val="Hipervnculo"/>
            <w:noProof/>
          </w:rPr>
          <w:t>15.</w:t>
        </w:r>
        <w:r w:rsidR="00372A14">
          <w:rPr>
            <w:rFonts w:asciiTheme="minorHAnsi" w:eastAsiaTheme="minorEastAsia" w:hAnsiTheme="minorHAnsi" w:cstheme="minorBidi"/>
            <w:b w:val="0"/>
            <w:bCs w:val="0"/>
            <w:noProof/>
            <w:sz w:val="22"/>
            <w:szCs w:val="22"/>
            <w:lang w:eastAsia="es-MX"/>
          </w:rPr>
          <w:tab/>
        </w:r>
        <w:r w:rsidR="00372A14" w:rsidRPr="003D6099">
          <w:rPr>
            <w:rStyle w:val="Hipervnculo"/>
            <w:noProof/>
          </w:rPr>
          <w:t>Acrónimos y Definiciones.</w:t>
        </w:r>
        <w:r w:rsidR="00372A14">
          <w:rPr>
            <w:noProof/>
            <w:webHidden/>
          </w:rPr>
          <w:tab/>
        </w:r>
        <w:r w:rsidR="00372A14">
          <w:rPr>
            <w:noProof/>
            <w:webHidden/>
          </w:rPr>
          <w:fldChar w:fldCharType="begin"/>
        </w:r>
        <w:r w:rsidR="00372A14">
          <w:rPr>
            <w:noProof/>
            <w:webHidden/>
          </w:rPr>
          <w:instrText xml:space="preserve"> PAGEREF _Toc245459316 \h </w:instrText>
        </w:r>
        <w:r w:rsidR="00372A14">
          <w:rPr>
            <w:noProof/>
            <w:webHidden/>
          </w:rPr>
        </w:r>
        <w:r w:rsidR="00372A14">
          <w:rPr>
            <w:noProof/>
            <w:webHidden/>
          </w:rPr>
          <w:fldChar w:fldCharType="separate"/>
        </w:r>
        <w:r w:rsidR="00916423">
          <w:rPr>
            <w:noProof/>
            <w:webHidden/>
          </w:rPr>
          <w:t>13</w:t>
        </w:r>
        <w:r w:rsidR="00372A14">
          <w:rPr>
            <w:noProof/>
            <w:webHidden/>
          </w:rPr>
          <w:fldChar w:fldCharType="end"/>
        </w:r>
      </w:hyperlink>
    </w:p>
    <w:p w:rsidR="00FD54B6" w:rsidRPr="009760E5" w:rsidRDefault="00835BF1" w:rsidP="0074049E">
      <w:pPr>
        <w:rPr>
          <w:rFonts w:ascii="Calibri" w:hAnsi="Calibri"/>
          <w:lang w:val="es-ES"/>
        </w:rPr>
      </w:pPr>
      <w:r>
        <w:rPr>
          <w:rFonts w:cs="Arial"/>
          <w:b/>
          <w:bCs/>
          <w:sz w:val="24"/>
          <w:lang w:val="es-ES"/>
        </w:rPr>
        <w:fldChar w:fldCharType="end"/>
      </w: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B2495E" w:rsidRDefault="00FD54B6" w:rsidP="00F31F95">
      <w:pPr>
        <w:pStyle w:val="Ttulo1"/>
      </w:pPr>
      <w:r w:rsidRPr="00EC48B5">
        <w:br w:type="page"/>
      </w:r>
      <w:bookmarkStart w:id="0" w:name="_Toc174506000"/>
      <w:bookmarkStart w:id="1" w:name="_Toc182395036"/>
      <w:bookmarkStart w:id="2" w:name="_Toc199561143"/>
      <w:bookmarkStart w:id="3" w:name="_Toc199561316"/>
      <w:bookmarkStart w:id="4" w:name="_Toc245459278"/>
      <w:r w:rsidRPr="00B2495E">
        <w:lastRenderedPageBreak/>
        <w:t>Historial de cambios</w:t>
      </w:r>
      <w:bookmarkEnd w:id="0"/>
      <w:bookmarkEnd w:id="1"/>
      <w:bookmarkEnd w:id="2"/>
      <w:bookmarkEnd w:id="3"/>
      <w:r w:rsidRPr="00B2495E">
        <w:t>.</w:t>
      </w:r>
      <w:bookmarkEnd w:id="4"/>
    </w:p>
    <w:p w:rsidR="00FD54B6" w:rsidRPr="009760E5" w:rsidRDefault="00FD54B6" w:rsidP="009A6470">
      <w:pPr>
        <w:rPr>
          <w:rFonts w:ascii="Calibri" w:hAnsi="Calibri" w:cs="Tahoma"/>
          <w:b/>
          <w:sz w:val="18"/>
          <w:szCs w:val="18"/>
          <w:lang w:val="es-ES"/>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58"/>
        <w:gridCol w:w="805"/>
        <w:gridCol w:w="992"/>
        <w:gridCol w:w="2837"/>
        <w:gridCol w:w="1445"/>
        <w:gridCol w:w="1634"/>
        <w:gridCol w:w="981"/>
      </w:tblGrid>
      <w:tr w:rsidR="00B0777C" w:rsidRPr="00271594" w:rsidTr="00B0777C">
        <w:trPr>
          <w:jc w:val="center"/>
        </w:trPr>
        <w:tc>
          <w:tcPr>
            <w:tcW w:w="302"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Rev.</w:t>
            </w:r>
          </w:p>
        </w:tc>
        <w:tc>
          <w:tcPr>
            <w:tcW w:w="435"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Pág.</w:t>
            </w:r>
          </w:p>
        </w:tc>
        <w:tc>
          <w:tcPr>
            <w:tcW w:w="536"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Sección</w:t>
            </w:r>
          </w:p>
        </w:tc>
        <w:tc>
          <w:tcPr>
            <w:tcW w:w="153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Resumen del cambio</w:t>
            </w:r>
          </w:p>
        </w:tc>
        <w:tc>
          <w:tcPr>
            <w:tcW w:w="781"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Responsable del cambio</w:t>
            </w:r>
          </w:p>
        </w:tc>
        <w:tc>
          <w:tcPr>
            <w:tcW w:w="88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Aprobó</w:t>
            </w:r>
          </w:p>
        </w:tc>
        <w:tc>
          <w:tcPr>
            <w:tcW w:w="53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Fecha</w:t>
            </w:r>
          </w:p>
        </w:tc>
      </w:tr>
      <w:tr w:rsidR="00B0777C" w:rsidRPr="00271594" w:rsidTr="00B0777C">
        <w:trPr>
          <w:jc w:val="center"/>
        </w:trPr>
        <w:tc>
          <w:tcPr>
            <w:tcW w:w="302" w:type="pct"/>
            <w:vAlign w:val="center"/>
          </w:tcPr>
          <w:p w:rsidR="00FD54B6" w:rsidRPr="00B0777C" w:rsidRDefault="00FD54B6" w:rsidP="00762884">
            <w:pPr>
              <w:rPr>
                <w:rFonts w:cs="Arial"/>
                <w:szCs w:val="20"/>
                <w:lang w:val="es-ES"/>
              </w:rPr>
            </w:pPr>
          </w:p>
        </w:tc>
        <w:tc>
          <w:tcPr>
            <w:tcW w:w="435" w:type="pct"/>
            <w:vAlign w:val="center"/>
          </w:tcPr>
          <w:p w:rsidR="00FD54B6" w:rsidRPr="00B0777C" w:rsidRDefault="00FD54B6" w:rsidP="00762884">
            <w:pPr>
              <w:rPr>
                <w:rFonts w:cs="Arial"/>
                <w:szCs w:val="20"/>
                <w:lang w:val="es-ES"/>
              </w:rPr>
            </w:pPr>
          </w:p>
        </w:tc>
        <w:tc>
          <w:tcPr>
            <w:tcW w:w="536" w:type="pct"/>
            <w:vAlign w:val="center"/>
          </w:tcPr>
          <w:p w:rsidR="00FD54B6" w:rsidRPr="00B0777C" w:rsidRDefault="00FD54B6" w:rsidP="00762884">
            <w:pPr>
              <w:rPr>
                <w:rFonts w:cs="Arial"/>
                <w:szCs w:val="20"/>
                <w:lang w:val="es-ES"/>
              </w:rPr>
            </w:pPr>
          </w:p>
        </w:tc>
        <w:tc>
          <w:tcPr>
            <w:tcW w:w="1533" w:type="pct"/>
            <w:vAlign w:val="center"/>
          </w:tcPr>
          <w:p w:rsidR="00FD54B6" w:rsidRPr="00B0777C" w:rsidRDefault="00FD54B6" w:rsidP="00762884">
            <w:pPr>
              <w:rPr>
                <w:rFonts w:cs="Arial"/>
                <w:szCs w:val="20"/>
                <w:lang w:val="es-ES"/>
              </w:rPr>
            </w:pPr>
          </w:p>
        </w:tc>
        <w:tc>
          <w:tcPr>
            <w:tcW w:w="781" w:type="pct"/>
            <w:vAlign w:val="center"/>
          </w:tcPr>
          <w:p w:rsidR="00FD54B6" w:rsidRPr="00B0777C" w:rsidRDefault="00FD54B6" w:rsidP="00762884">
            <w:pPr>
              <w:rPr>
                <w:rFonts w:cs="Arial"/>
                <w:szCs w:val="20"/>
                <w:lang w:val="es-ES"/>
              </w:rPr>
            </w:pPr>
          </w:p>
        </w:tc>
        <w:tc>
          <w:tcPr>
            <w:tcW w:w="883" w:type="pct"/>
            <w:vAlign w:val="center"/>
          </w:tcPr>
          <w:p w:rsidR="00FD54B6" w:rsidRPr="00B0777C" w:rsidRDefault="00FD54B6" w:rsidP="00762884">
            <w:pPr>
              <w:rPr>
                <w:rFonts w:cs="Arial"/>
                <w:szCs w:val="20"/>
                <w:lang w:val="es-ES"/>
              </w:rPr>
            </w:pPr>
          </w:p>
        </w:tc>
        <w:tc>
          <w:tcPr>
            <w:tcW w:w="530" w:type="pct"/>
            <w:vAlign w:val="center"/>
          </w:tcPr>
          <w:p w:rsidR="00FD54B6" w:rsidRPr="00B0777C" w:rsidRDefault="00FD54B6" w:rsidP="00762884">
            <w:pPr>
              <w:rPr>
                <w:rFonts w:cs="Arial"/>
                <w:szCs w:val="20"/>
                <w:lang w:val="es-ES"/>
              </w:rPr>
            </w:pPr>
          </w:p>
        </w:tc>
      </w:tr>
      <w:tr w:rsidR="00B0777C" w:rsidRPr="00271594" w:rsidTr="00B0777C">
        <w:trPr>
          <w:jc w:val="center"/>
        </w:trPr>
        <w:tc>
          <w:tcPr>
            <w:tcW w:w="302" w:type="pct"/>
            <w:vAlign w:val="center"/>
          </w:tcPr>
          <w:p w:rsidR="00FD54B6" w:rsidRPr="00B0777C" w:rsidRDefault="00FD54B6" w:rsidP="00B85E86">
            <w:pPr>
              <w:jc w:val="both"/>
              <w:rPr>
                <w:rFonts w:cs="Arial"/>
                <w:szCs w:val="20"/>
                <w:lang w:val="es-ES"/>
              </w:rPr>
            </w:pPr>
          </w:p>
        </w:tc>
        <w:tc>
          <w:tcPr>
            <w:tcW w:w="435" w:type="pct"/>
            <w:vAlign w:val="center"/>
          </w:tcPr>
          <w:p w:rsidR="00FD54B6" w:rsidRPr="00B0777C" w:rsidRDefault="00FD54B6" w:rsidP="00B85E86">
            <w:pPr>
              <w:jc w:val="both"/>
              <w:rPr>
                <w:rFonts w:cs="Arial"/>
                <w:szCs w:val="20"/>
                <w:lang w:val="es-ES"/>
              </w:rPr>
            </w:pPr>
          </w:p>
        </w:tc>
        <w:tc>
          <w:tcPr>
            <w:tcW w:w="536" w:type="pct"/>
            <w:vAlign w:val="center"/>
          </w:tcPr>
          <w:p w:rsidR="00FD54B6" w:rsidRPr="00B0777C" w:rsidRDefault="00FD54B6" w:rsidP="00B85E86">
            <w:pPr>
              <w:jc w:val="both"/>
              <w:rPr>
                <w:rFonts w:cs="Arial"/>
                <w:szCs w:val="20"/>
                <w:lang w:val="es-ES"/>
              </w:rPr>
            </w:pPr>
          </w:p>
        </w:tc>
        <w:tc>
          <w:tcPr>
            <w:tcW w:w="1533" w:type="pct"/>
            <w:vAlign w:val="center"/>
          </w:tcPr>
          <w:p w:rsidR="00FD54B6" w:rsidRPr="00B0777C" w:rsidRDefault="00FD54B6" w:rsidP="00B85E86">
            <w:pPr>
              <w:jc w:val="both"/>
              <w:rPr>
                <w:rFonts w:cs="Arial"/>
                <w:szCs w:val="20"/>
                <w:lang w:val="es-ES"/>
              </w:rPr>
            </w:pPr>
          </w:p>
        </w:tc>
        <w:tc>
          <w:tcPr>
            <w:tcW w:w="781" w:type="pct"/>
            <w:vAlign w:val="center"/>
          </w:tcPr>
          <w:p w:rsidR="00FD54B6" w:rsidRPr="00B0777C" w:rsidRDefault="00FD54B6" w:rsidP="00B85E86">
            <w:pPr>
              <w:jc w:val="both"/>
              <w:rPr>
                <w:rFonts w:cs="Arial"/>
                <w:szCs w:val="20"/>
                <w:lang w:val="es-ES"/>
              </w:rPr>
            </w:pPr>
          </w:p>
        </w:tc>
        <w:tc>
          <w:tcPr>
            <w:tcW w:w="883" w:type="pct"/>
            <w:vAlign w:val="center"/>
          </w:tcPr>
          <w:p w:rsidR="00FD54B6" w:rsidRPr="00B0777C" w:rsidRDefault="00FD54B6" w:rsidP="00B85E86">
            <w:pPr>
              <w:jc w:val="both"/>
              <w:rPr>
                <w:rFonts w:cs="Arial"/>
                <w:szCs w:val="20"/>
                <w:lang w:val="es-ES"/>
              </w:rPr>
            </w:pPr>
          </w:p>
        </w:tc>
        <w:tc>
          <w:tcPr>
            <w:tcW w:w="530" w:type="pct"/>
            <w:vAlign w:val="center"/>
          </w:tcPr>
          <w:p w:rsidR="00FD54B6" w:rsidRPr="00B0777C" w:rsidRDefault="00FD54B6" w:rsidP="00762884">
            <w:pPr>
              <w:rPr>
                <w:rFonts w:cs="Arial"/>
                <w:szCs w:val="20"/>
                <w:lang w:val="es-ES"/>
              </w:rPr>
            </w:pPr>
          </w:p>
        </w:tc>
      </w:tr>
      <w:tr w:rsidR="00B0777C" w:rsidRPr="00271594" w:rsidTr="00B0777C">
        <w:trPr>
          <w:jc w:val="center"/>
        </w:trPr>
        <w:tc>
          <w:tcPr>
            <w:tcW w:w="302" w:type="pct"/>
          </w:tcPr>
          <w:p w:rsidR="00FD54B6" w:rsidRPr="00B0777C" w:rsidRDefault="00FD54B6" w:rsidP="00B85E86">
            <w:pPr>
              <w:jc w:val="center"/>
              <w:rPr>
                <w:rFonts w:cs="Arial"/>
                <w:szCs w:val="20"/>
                <w:lang w:val="es-ES"/>
              </w:rPr>
            </w:pPr>
          </w:p>
        </w:tc>
        <w:tc>
          <w:tcPr>
            <w:tcW w:w="435" w:type="pct"/>
          </w:tcPr>
          <w:p w:rsidR="00FD54B6" w:rsidRPr="00B0777C" w:rsidRDefault="00FD54B6" w:rsidP="00B85E86">
            <w:pPr>
              <w:jc w:val="center"/>
              <w:rPr>
                <w:rFonts w:cs="Arial"/>
                <w:szCs w:val="20"/>
                <w:lang w:val="es-ES"/>
              </w:rPr>
            </w:pPr>
          </w:p>
        </w:tc>
        <w:tc>
          <w:tcPr>
            <w:tcW w:w="536" w:type="pct"/>
          </w:tcPr>
          <w:p w:rsidR="00FD54B6" w:rsidRPr="00B0777C" w:rsidRDefault="00FD54B6" w:rsidP="00B85E86">
            <w:pPr>
              <w:jc w:val="center"/>
              <w:rPr>
                <w:rFonts w:cs="Arial"/>
                <w:szCs w:val="20"/>
                <w:lang w:val="es-ES"/>
              </w:rPr>
            </w:pPr>
          </w:p>
        </w:tc>
        <w:tc>
          <w:tcPr>
            <w:tcW w:w="1533" w:type="pct"/>
          </w:tcPr>
          <w:p w:rsidR="00FD54B6" w:rsidRPr="00B0777C" w:rsidRDefault="00FD54B6" w:rsidP="00762884">
            <w:pPr>
              <w:rPr>
                <w:rFonts w:cs="Arial"/>
                <w:szCs w:val="20"/>
                <w:lang w:val="es-ES"/>
              </w:rPr>
            </w:pPr>
          </w:p>
        </w:tc>
        <w:tc>
          <w:tcPr>
            <w:tcW w:w="781" w:type="pct"/>
          </w:tcPr>
          <w:p w:rsidR="00FD54B6" w:rsidRPr="00B0777C" w:rsidRDefault="00FD54B6" w:rsidP="00B85E86">
            <w:pPr>
              <w:jc w:val="center"/>
              <w:rPr>
                <w:rFonts w:cs="Arial"/>
                <w:szCs w:val="20"/>
                <w:lang w:val="es-ES"/>
              </w:rPr>
            </w:pPr>
          </w:p>
        </w:tc>
        <w:tc>
          <w:tcPr>
            <w:tcW w:w="883" w:type="pct"/>
          </w:tcPr>
          <w:p w:rsidR="00FD54B6" w:rsidRPr="00B0777C" w:rsidRDefault="00FD54B6" w:rsidP="00B85E86">
            <w:pPr>
              <w:jc w:val="center"/>
              <w:rPr>
                <w:rFonts w:cs="Arial"/>
                <w:szCs w:val="20"/>
                <w:lang w:val="es-ES"/>
              </w:rPr>
            </w:pPr>
          </w:p>
        </w:tc>
        <w:tc>
          <w:tcPr>
            <w:tcW w:w="530" w:type="pct"/>
          </w:tcPr>
          <w:p w:rsidR="00FD54B6" w:rsidRPr="00B0777C" w:rsidRDefault="00FD54B6" w:rsidP="00B85E86">
            <w:pPr>
              <w:jc w:val="center"/>
              <w:rPr>
                <w:rFonts w:cs="Arial"/>
                <w:szCs w:val="20"/>
                <w:lang w:val="es-ES"/>
              </w:rPr>
            </w:pPr>
          </w:p>
        </w:tc>
      </w:tr>
      <w:tr w:rsidR="00B0777C" w:rsidRPr="00271594" w:rsidTr="00B0777C">
        <w:trPr>
          <w:jc w:val="center"/>
        </w:trPr>
        <w:tc>
          <w:tcPr>
            <w:tcW w:w="302" w:type="pct"/>
          </w:tcPr>
          <w:p w:rsidR="00FD54B6" w:rsidRPr="00B0777C" w:rsidRDefault="00FD54B6" w:rsidP="00B85E86">
            <w:pPr>
              <w:jc w:val="center"/>
              <w:rPr>
                <w:rFonts w:cs="Arial"/>
                <w:szCs w:val="20"/>
                <w:lang w:val="es-ES"/>
              </w:rPr>
            </w:pPr>
          </w:p>
        </w:tc>
        <w:tc>
          <w:tcPr>
            <w:tcW w:w="435" w:type="pct"/>
          </w:tcPr>
          <w:p w:rsidR="00FD54B6" w:rsidRPr="00B0777C" w:rsidRDefault="00FD54B6" w:rsidP="00B85E86">
            <w:pPr>
              <w:jc w:val="center"/>
              <w:rPr>
                <w:rFonts w:cs="Arial"/>
                <w:szCs w:val="20"/>
                <w:lang w:val="es-ES"/>
              </w:rPr>
            </w:pPr>
          </w:p>
        </w:tc>
        <w:tc>
          <w:tcPr>
            <w:tcW w:w="536" w:type="pct"/>
          </w:tcPr>
          <w:p w:rsidR="00FD54B6" w:rsidRPr="00B0777C" w:rsidRDefault="00FD54B6" w:rsidP="00B85E86">
            <w:pPr>
              <w:jc w:val="center"/>
              <w:rPr>
                <w:rFonts w:cs="Arial"/>
                <w:szCs w:val="20"/>
                <w:lang w:val="es-ES"/>
              </w:rPr>
            </w:pPr>
          </w:p>
        </w:tc>
        <w:tc>
          <w:tcPr>
            <w:tcW w:w="1533" w:type="pct"/>
          </w:tcPr>
          <w:p w:rsidR="00FD54B6" w:rsidRPr="00B0777C" w:rsidRDefault="00FD54B6" w:rsidP="00B85E86">
            <w:pPr>
              <w:jc w:val="center"/>
              <w:rPr>
                <w:rFonts w:cs="Arial"/>
                <w:szCs w:val="20"/>
                <w:lang w:val="es-ES"/>
              </w:rPr>
            </w:pPr>
          </w:p>
        </w:tc>
        <w:tc>
          <w:tcPr>
            <w:tcW w:w="781" w:type="pct"/>
          </w:tcPr>
          <w:p w:rsidR="00FD54B6" w:rsidRPr="00B0777C" w:rsidRDefault="00FD54B6" w:rsidP="00B85E86">
            <w:pPr>
              <w:jc w:val="center"/>
              <w:rPr>
                <w:rFonts w:cs="Arial"/>
                <w:szCs w:val="20"/>
                <w:lang w:val="es-ES"/>
              </w:rPr>
            </w:pPr>
          </w:p>
        </w:tc>
        <w:tc>
          <w:tcPr>
            <w:tcW w:w="883" w:type="pct"/>
          </w:tcPr>
          <w:p w:rsidR="00FD54B6" w:rsidRPr="00B0777C" w:rsidRDefault="00FD54B6" w:rsidP="00B85E86">
            <w:pPr>
              <w:jc w:val="center"/>
              <w:rPr>
                <w:rFonts w:cs="Arial"/>
                <w:szCs w:val="20"/>
                <w:lang w:val="es-ES"/>
              </w:rPr>
            </w:pPr>
          </w:p>
        </w:tc>
        <w:tc>
          <w:tcPr>
            <w:tcW w:w="530" w:type="pct"/>
          </w:tcPr>
          <w:p w:rsidR="00FD54B6" w:rsidRPr="00B0777C" w:rsidRDefault="00FD54B6" w:rsidP="00B85E86">
            <w:pPr>
              <w:jc w:val="center"/>
              <w:rPr>
                <w:rFonts w:cs="Arial"/>
                <w:szCs w:val="20"/>
                <w:lang w:val="es-ES"/>
              </w:rPr>
            </w:pPr>
          </w:p>
        </w:tc>
      </w:tr>
    </w:tbl>
    <w:p w:rsidR="00FD54B6" w:rsidRDefault="00FD54B6">
      <w:pPr>
        <w:rPr>
          <w:rFonts w:cs="Arial"/>
          <w:b/>
          <w:bCs/>
          <w:kern w:val="32"/>
          <w:sz w:val="28"/>
          <w:szCs w:val="28"/>
          <w:lang w:val="es-ES"/>
        </w:rPr>
      </w:pPr>
      <w:bookmarkStart w:id="5" w:name="_Toc182395037"/>
      <w:bookmarkStart w:id="6" w:name="_Toc199561144"/>
      <w:bookmarkStart w:id="7" w:name="_Toc199561317"/>
      <w:r>
        <w:rPr>
          <w:bCs/>
        </w:rPr>
        <w:br w:type="page"/>
      </w:r>
    </w:p>
    <w:p w:rsidR="00FD54B6" w:rsidRPr="00034F83" w:rsidRDefault="00FD54B6" w:rsidP="00F31F95">
      <w:pPr>
        <w:pStyle w:val="Ttulo1"/>
      </w:pPr>
      <w:bookmarkStart w:id="8" w:name="_Toc245459279"/>
      <w:r w:rsidRPr="00034F83">
        <w:lastRenderedPageBreak/>
        <w:t>Hoja de aprobaciones</w:t>
      </w:r>
      <w:bookmarkEnd w:id="5"/>
      <w:bookmarkEnd w:id="6"/>
      <w:bookmarkEnd w:id="7"/>
      <w:r w:rsidR="0000483C">
        <w:t>.</w:t>
      </w:r>
      <w:bookmarkEnd w:id="8"/>
    </w:p>
    <w:p w:rsidR="00FD54B6" w:rsidRPr="009760E5" w:rsidRDefault="00FD54B6" w:rsidP="009A6470">
      <w:pPr>
        <w:jc w:val="both"/>
        <w:rPr>
          <w:rFonts w:ascii="Calibri" w:hAnsi="Calibri" w:cs="Tahoma"/>
          <w:i/>
          <w:color w:val="0000FF"/>
          <w:sz w:val="18"/>
          <w:szCs w:val="18"/>
          <w:lang w:val="es-ES"/>
        </w:rPr>
      </w:pPr>
    </w:p>
    <w:tbl>
      <w:tblPr>
        <w:tblW w:w="8647" w:type="dxa"/>
        <w:tblInd w:w="717" w:type="dxa"/>
        <w:tblLayout w:type="fixed"/>
        <w:tblCellMar>
          <w:left w:w="0" w:type="dxa"/>
          <w:right w:w="0" w:type="dxa"/>
        </w:tblCellMar>
        <w:tblLook w:val="0000" w:firstRow="0" w:lastRow="0" w:firstColumn="0" w:lastColumn="0" w:noHBand="0" w:noVBand="0"/>
      </w:tblPr>
      <w:tblGrid>
        <w:gridCol w:w="2835"/>
        <w:gridCol w:w="1276"/>
        <w:gridCol w:w="4536"/>
      </w:tblGrid>
      <w:tr w:rsidR="00FD54B6" w:rsidRPr="00271594" w:rsidTr="00080FD5">
        <w:tc>
          <w:tcPr>
            <w:tcW w:w="2835" w:type="dxa"/>
            <w:tcBorders>
              <w:top w:val="single" w:sz="6" w:space="0" w:color="auto"/>
              <w:left w:val="single" w:sz="6" w:space="0" w:color="auto"/>
              <w:bottom w:val="double" w:sz="6" w:space="0" w:color="auto"/>
              <w:right w:val="single" w:sz="6" w:space="0" w:color="auto"/>
            </w:tcBorders>
            <w:shd w:val="clear" w:color="auto" w:fill="003366"/>
          </w:tcPr>
          <w:p w:rsidR="00FD54B6" w:rsidRPr="00271594" w:rsidRDefault="00FD54B6" w:rsidP="00762884">
            <w:pPr>
              <w:jc w:val="center"/>
              <w:rPr>
                <w:rFonts w:cs="Arial"/>
                <w:b/>
                <w:color w:val="FFFFFF"/>
                <w:szCs w:val="20"/>
                <w:lang w:val="es-ES"/>
              </w:rPr>
            </w:pPr>
            <w:r w:rsidRPr="00271594">
              <w:rPr>
                <w:rFonts w:cs="Arial"/>
                <w:b/>
                <w:color w:val="FFFFFF"/>
                <w:szCs w:val="20"/>
                <w:lang w:val="es-ES"/>
              </w:rPr>
              <w:t>Responsable de aprobar</w:t>
            </w:r>
          </w:p>
        </w:tc>
        <w:tc>
          <w:tcPr>
            <w:tcW w:w="1276" w:type="dxa"/>
            <w:tcBorders>
              <w:top w:val="single" w:sz="6" w:space="0" w:color="auto"/>
              <w:left w:val="single" w:sz="6" w:space="0" w:color="auto"/>
              <w:bottom w:val="double" w:sz="6" w:space="0" w:color="auto"/>
              <w:right w:val="single" w:sz="6" w:space="0" w:color="auto"/>
            </w:tcBorders>
            <w:shd w:val="clear" w:color="auto" w:fill="003366"/>
          </w:tcPr>
          <w:p w:rsidR="00FD54B6" w:rsidRPr="00271594" w:rsidRDefault="00FD54B6" w:rsidP="00762884">
            <w:pPr>
              <w:jc w:val="center"/>
              <w:rPr>
                <w:rFonts w:cs="Arial"/>
                <w:b/>
                <w:color w:val="FFFFFF"/>
                <w:szCs w:val="20"/>
                <w:lang w:val="es-ES"/>
              </w:rPr>
            </w:pPr>
            <w:r w:rsidRPr="00271594">
              <w:rPr>
                <w:rFonts w:cs="Arial"/>
                <w:b/>
                <w:color w:val="FFFFFF"/>
                <w:szCs w:val="20"/>
                <w:lang w:val="es-ES"/>
              </w:rPr>
              <w:t>Fecha</w:t>
            </w:r>
          </w:p>
        </w:tc>
        <w:tc>
          <w:tcPr>
            <w:tcW w:w="4536" w:type="dxa"/>
            <w:tcBorders>
              <w:top w:val="single" w:sz="6" w:space="0" w:color="auto"/>
              <w:left w:val="single" w:sz="6" w:space="0" w:color="auto"/>
              <w:bottom w:val="double" w:sz="6" w:space="0" w:color="auto"/>
              <w:right w:val="single" w:sz="6" w:space="0" w:color="auto"/>
            </w:tcBorders>
            <w:shd w:val="clear" w:color="auto" w:fill="003366"/>
          </w:tcPr>
          <w:p w:rsidR="00FD54B6" w:rsidRPr="00271594" w:rsidRDefault="00FD54B6" w:rsidP="00762884">
            <w:pPr>
              <w:jc w:val="center"/>
              <w:rPr>
                <w:rFonts w:cs="Arial"/>
                <w:b/>
                <w:color w:val="FFFFFF"/>
                <w:szCs w:val="20"/>
                <w:lang w:val="es-ES"/>
              </w:rPr>
            </w:pPr>
            <w:r w:rsidRPr="00271594">
              <w:rPr>
                <w:rFonts w:cs="Arial"/>
                <w:b/>
                <w:color w:val="FFFFFF"/>
                <w:szCs w:val="20"/>
                <w:lang w:val="es-ES"/>
              </w:rPr>
              <w:t>Firma</w:t>
            </w:r>
          </w:p>
        </w:tc>
      </w:tr>
      <w:tr w:rsidR="00FD54B6" w:rsidRPr="00271594" w:rsidTr="00080FD5">
        <w:tc>
          <w:tcPr>
            <w:tcW w:w="2835" w:type="dxa"/>
            <w:tcBorders>
              <w:top w:val="single" w:sz="6" w:space="0" w:color="auto"/>
              <w:left w:val="single" w:sz="6" w:space="0" w:color="auto"/>
              <w:bottom w:val="single" w:sz="6" w:space="0" w:color="auto"/>
              <w:right w:val="single" w:sz="6" w:space="0" w:color="auto"/>
            </w:tcBorders>
          </w:tcPr>
          <w:p w:rsidR="0000483C" w:rsidRDefault="0000483C" w:rsidP="0000483C">
            <w:pPr>
              <w:pStyle w:val="CellBody"/>
              <w:ind w:left="0"/>
              <w:rPr>
                <w:rFonts w:cs="Arial"/>
                <w:noProof w:val="0"/>
                <w:color w:val="0000FF"/>
              </w:rPr>
            </w:pPr>
            <w:r>
              <w:rPr>
                <w:rFonts w:cs="Arial"/>
                <w:noProof w:val="0"/>
                <w:color w:val="0000FF"/>
              </w:rPr>
              <w:t>&lt;Nombre</w:t>
            </w:r>
            <w:r w:rsidRPr="0000483C">
              <w:rPr>
                <w:rFonts w:cs="Arial"/>
                <w:noProof w:val="0"/>
                <w:color w:val="0000FF"/>
              </w:rPr>
              <w:t>&gt;</w:t>
            </w:r>
          </w:p>
          <w:p w:rsidR="0000483C" w:rsidRPr="0000483C" w:rsidRDefault="0000483C" w:rsidP="00080FD5">
            <w:pPr>
              <w:pStyle w:val="CellBody"/>
              <w:ind w:left="0"/>
              <w:rPr>
                <w:rFonts w:cs="Arial"/>
                <w:noProof w:val="0"/>
                <w:color w:val="auto"/>
              </w:rPr>
            </w:pPr>
            <w:r w:rsidRPr="0000483C">
              <w:rPr>
                <w:rFonts w:cs="Arial"/>
                <w:noProof w:val="0"/>
                <w:color w:val="auto"/>
              </w:rPr>
              <w:t>Alta Gerencia</w:t>
            </w:r>
          </w:p>
        </w:tc>
        <w:tc>
          <w:tcPr>
            <w:tcW w:w="1276" w:type="dxa"/>
            <w:tcBorders>
              <w:top w:val="single" w:sz="6" w:space="0" w:color="auto"/>
              <w:left w:val="single" w:sz="6" w:space="0" w:color="auto"/>
              <w:bottom w:val="single" w:sz="6" w:space="0" w:color="auto"/>
              <w:right w:val="single" w:sz="6" w:space="0" w:color="auto"/>
            </w:tcBorders>
          </w:tcPr>
          <w:p w:rsidR="00FD54B6" w:rsidRPr="00271594" w:rsidRDefault="00FD54B6" w:rsidP="00080FD5">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FD54B6" w:rsidRPr="00271594" w:rsidRDefault="00FD54B6"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0483C" w:rsidRPr="00271594" w:rsidTr="00080FD5">
        <w:tc>
          <w:tcPr>
            <w:tcW w:w="2835" w:type="dxa"/>
            <w:tcBorders>
              <w:top w:val="single" w:sz="6" w:space="0" w:color="auto"/>
              <w:left w:val="single" w:sz="6" w:space="0" w:color="auto"/>
              <w:bottom w:val="single" w:sz="6" w:space="0" w:color="auto"/>
              <w:right w:val="single" w:sz="6" w:space="0" w:color="auto"/>
            </w:tcBorders>
          </w:tcPr>
          <w:p w:rsidR="0000483C" w:rsidRDefault="0000483C" w:rsidP="00080FD5">
            <w:pPr>
              <w:pStyle w:val="CellBody"/>
              <w:ind w:left="0"/>
              <w:rPr>
                <w:rFonts w:cs="Arial"/>
                <w:noProof w:val="0"/>
                <w:color w:val="0000FF"/>
              </w:rPr>
            </w:pPr>
            <w:r>
              <w:rPr>
                <w:rFonts w:cs="Arial"/>
                <w:noProof w:val="0"/>
                <w:color w:val="0000FF"/>
              </w:rPr>
              <w:t>&lt;Nombre</w:t>
            </w:r>
            <w:r w:rsidRPr="0000483C">
              <w:rPr>
                <w:rFonts w:cs="Arial"/>
                <w:noProof w:val="0"/>
                <w:color w:val="0000FF"/>
              </w:rPr>
              <w:t>&gt;</w:t>
            </w:r>
          </w:p>
          <w:p w:rsidR="0000483C" w:rsidRPr="0000483C" w:rsidRDefault="0000483C" w:rsidP="00080FD5">
            <w:pPr>
              <w:pStyle w:val="CellBody"/>
              <w:ind w:left="0"/>
              <w:rPr>
                <w:rFonts w:cs="Arial"/>
                <w:noProof w:val="0"/>
                <w:color w:val="auto"/>
              </w:rPr>
            </w:pPr>
            <w:r>
              <w:rPr>
                <w:rFonts w:cs="Arial"/>
                <w:noProof w:val="0"/>
                <w:color w:val="auto"/>
              </w:rPr>
              <w:t>Administrador del Proyecto</w:t>
            </w:r>
          </w:p>
        </w:tc>
        <w:tc>
          <w:tcPr>
            <w:tcW w:w="1276" w:type="dxa"/>
            <w:tcBorders>
              <w:top w:val="single" w:sz="6" w:space="0" w:color="auto"/>
              <w:left w:val="single" w:sz="6" w:space="0" w:color="auto"/>
              <w:bottom w:val="single" w:sz="6" w:space="0" w:color="auto"/>
              <w:right w:val="single" w:sz="6" w:space="0" w:color="auto"/>
            </w:tcBorders>
          </w:tcPr>
          <w:p w:rsidR="0000483C" w:rsidRPr="00271594" w:rsidRDefault="0000483C"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0483C" w:rsidRPr="00271594" w:rsidRDefault="0000483C"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Pr="0000483C" w:rsidRDefault="00087B45" w:rsidP="00080FD5">
            <w:pPr>
              <w:pStyle w:val="CellBody"/>
              <w:ind w:left="0"/>
              <w:rPr>
                <w:rFonts w:cs="Arial"/>
                <w:noProof w:val="0"/>
                <w:color w:val="0000FF"/>
              </w:rPr>
            </w:pPr>
            <w:r>
              <w:rPr>
                <w:rFonts w:cs="Arial"/>
                <w:noProof w:val="0"/>
                <w:color w:val="0000FF"/>
              </w:rPr>
              <w:t>&lt;Nombre</w:t>
            </w:r>
            <w:r w:rsidRPr="0000483C">
              <w:rPr>
                <w:rFonts w:cs="Arial"/>
                <w:noProof w:val="0"/>
                <w:color w:val="0000FF"/>
              </w:rPr>
              <w:t>&gt;</w:t>
            </w:r>
          </w:p>
          <w:p w:rsidR="00087B45" w:rsidRPr="00080FD5" w:rsidRDefault="00087B45" w:rsidP="00080FD5">
            <w:pPr>
              <w:pStyle w:val="CellBody"/>
              <w:ind w:left="0"/>
              <w:rPr>
                <w:rFonts w:cs="Arial"/>
                <w:noProof w:val="0"/>
                <w:color w:val="auto"/>
              </w:rPr>
            </w:pPr>
            <w:r>
              <w:rPr>
                <w:rFonts w:cs="Arial"/>
                <w:noProof w:val="0"/>
                <w:color w:val="auto"/>
              </w:rPr>
              <w:t>Responsable de PPQA</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087B45"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87B45"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Default="00087B45" w:rsidP="0000483C">
            <w:pPr>
              <w:pStyle w:val="CellBody"/>
              <w:ind w:left="0"/>
              <w:rPr>
                <w:rFonts w:cs="Arial"/>
                <w:noProof w:val="0"/>
                <w:color w:val="0000FF"/>
              </w:rPr>
            </w:pPr>
            <w:r>
              <w:rPr>
                <w:rFonts w:cs="Arial"/>
                <w:noProof w:val="0"/>
                <w:color w:val="0000FF"/>
              </w:rPr>
              <w:t>&lt;Nombre</w:t>
            </w:r>
            <w:r w:rsidRPr="0000483C">
              <w:rPr>
                <w:rFonts w:cs="Arial"/>
                <w:noProof w:val="0"/>
                <w:color w:val="0000FF"/>
              </w:rPr>
              <w:t>&gt;</w:t>
            </w:r>
          </w:p>
          <w:p w:rsidR="00087B45" w:rsidRPr="00080FD5" w:rsidRDefault="00087B45" w:rsidP="00080FD5">
            <w:pPr>
              <w:pStyle w:val="CellBody"/>
              <w:ind w:left="0"/>
              <w:rPr>
                <w:rFonts w:cs="Arial"/>
                <w:noProof w:val="0"/>
                <w:color w:val="auto"/>
              </w:rPr>
            </w:pPr>
            <w:r>
              <w:rPr>
                <w:rFonts w:cs="Arial"/>
                <w:noProof w:val="0"/>
                <w:color w:val="auto"/>
              </w:rPr>
              <w:t>Responsable de CM</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087B45"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87B45"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Default="00087B45" w:rsidP="0000483C">
            <w:pPr>
              <w:pStyle w:val="CellBody"/>
              <w:ind w:left="0"/>
              <w:rPr>
                <w:rFonts w:cs="Arial"/>
                <w:noProof w:val="0"/>
                <w:color w:val="0000FF"/>
              </w:rPr>
            </w:pPr>
            <w:r>
              <w:rPr>
                <w:rFonts w:cs="Arial"/>
                <w:noProof w:val="0"/>
                <w:color w:val="0000FF"/>
              </w:rPr>
              <w:t>&lt;Nombre</w:t>
            </w:r>
            <w:r w:rsidRPr="0000483C">
              <w:rPr>
                <w:rFonts w:cs="Arial"/>
                <w:noProof w:val="0"/>
                <w:color w:val="0000FF"/>
              </w:rPr>
              <w:t>&gt;</w:t>
            </w:r>
          </w:p>
          <w:p w:rsidR="00087B45" w:rsidRPr="00087B45" w:rsidRDefault="00087B45" w:rsidP="0000483C">
            <w:pPr>
              <w:pStyle w:val="CellBody"/>
              <w:ind w:left="0"/>
              <w:rPr>
                <w:rFonts w:cs="Arial"/>
                <w:noProof w:val="0"/>
                <w:color w:val="auto"/>
              </w:rPr>
            </w:pPr>
            <w:r w:rsidRPr="00087B45">
              <w:rPr>
                <w:rFonts w:cs="Arial"/>
                <w:noProof w:val="0"/>
                <w:color w:val="auto"/>
              </w:rPr>
              <w:t>Responsable de MA</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087B45"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87B45"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r w:rsidR="00087B45" w:rsidRPr="00271594" w:rsidTr="00080FD5">
        <w:tc>
          <w:tcPr>
            <w:tcW w:w="2835" w:type="dxa"/>
            <w:tcBorders>
              <w:top w:val="single" w:sz="6" w:space="0" w:color="auto"/>
              <w:left w:val="single" w:sz="6" w:space="0" w:color="auto"/>
              <w:bottom w:val="single" w:sz="6" w:space="0" w:color="auto"/>
              <w:right w:val="single" w:sz="6" w:space="0" w:color="auto"/>
            </w:tcBorders>
          </w:tcPr>
          <w:p w:rsidR="00087B45" w:rsidRDefault="00087B45" w:rsidP="0000483C">
            <w:pPr>
              <w:pStyle w:val="CellBody"/>
              <w:ind w:left="0"/>
              <w:rPr>
                <w:rFonts w:cs="Arial"/>
                <w:noProof w:val="0"/>
                <w:color w:val="0000FF"/>
              </w:rPr>
            </w:pPr>
            <w:r>
              <w:rPr>
                <w:rFonts w:cs="Arial"/>
                <w:noProof w:val="0"/>
                <w:color w:val="0000FF"/>
              </w:rPr>
              <w:t>&lt;Nombre</w:t>
            </w:r>
            <w:r w:rsidRPr="0000483C">
              <w:rPr>
                <w:rFonts w:cs="Arial"/>
                <w:noProof w:val="0"/>
                <w:color w:val="0000FF"/>
              </w:rPr>
              <w:t>&gt;</w:t>
            </w:r>
          </w:p>
          <w:p w:rsidR="00087B45" w:rsidRPr="00087B45" w:rsidRDefault="00087B45" w:rsidP="0000483C">
            <w:pPr>
              <w:pStyle w:val="CellBody"/>
              <w:ind w:left="0"/>
              <w:rPr>
                <w:rFonts w:cs="Arial"/>
                <w:noProof w:val="0"/>
                <w:color w:val="auto"/>
              </w:rPr>
            </w:pPr>
            <w:r w:rsidRPr="00087B45">
              <w:rPr>
                <w:rFonts w:cs="Arial"/>
                <w:noProof w:val="0"/>
                <w:color w:val="auto"/>
              </w:rPr>
              <w:t>Líder de Proyecto</w:t>
            </w:r>
          </w:p>
        </w:tc>
        <w:tc>
          <w:tcPr>
            <w:tcW w:w="1276" w:type="dxa"/>
            <w:tcBorders>
              <w:top w:val="single" w:sz="6" w:space="0" w:color="auto"/>
              <w:left w:val="single" w:sz="6" w:space="0" w:color="auto"/>
              <w:bottom w:val="single" w:sz="6" w:space="0" w:color="auto"/>
              <w:right w:val="single" w:sz="6" w:space="0" w:color="auto"/>
            </w:tcBorders>
          </w:tcPr>
          <w:p w:rsidR="00087B45" w:rsidRPr="00271594" w:rsidRDefault="00087B45" w:rsidP="00E534D6">
            <w:pPr>
              <w:pStyle w:val="CellBody"/>
              <w:ind w:left="0"/>
              <w:jc w:val="center"/>
              <w:rPr>
                <w:rFonts w:cs="Arial"/>
                <w:noProof w:val="0"/>
                <w:color w:val="333399"/>
                <w:lang w:val="en-GB"/>
              </w:rPr>
            </w:pPr>
            <w:r>
              <w:rPr>
                <w:rFonts w:cs="Arial"/>
                <w:color w:val="333399"/>
                <w:lang w:val="en-GB"/>
              </w:rPr>
              <w:t>dd/mm/aaaa</w:t>
            </w:r>
          </w:p>
        </w:tc>
        <w:tc>
          <w:tcPr>
            <w:tcW w:w="4536" w:type="dxa"/>
            <w:tcBorders>
              <w:top w:val="single" w:sz="6" w:space="0" w:color="auto"/>
              <w:left w:val="single" w:sz="6" w:space="0" w:color="auto"/>
              <w:bottom w:val="single" w:sz="6" w:space="0" w:color="auto"/>
              <w:right w:val="single" w:sz="6" w:space="0" w:color="auto"/>
            </w:tcBorders>
          </w:tcPr>
          <w:p w:rsidR="00087B45" w:rsidRPr="00271594" w:rsidRDefault="00087B45" w:rsidP="00080FD5">
            <w:pPr>
              <w:pStyle w:val="CellBody"/>
              <w:ind w:left="0"/>
              <w:jc w:val="center"/>
              <w:rPr>
                <w:rFonts w:cs="Arial"/>
                <w:noProof w:val="0"/>
                <w:color w:val="333399"/>
              </w:rPr>
            </w:pPr>
            <w:r w:rsidRPr="00271594">
              <w:rPr>
                <w:rFonts w:cs="Arial"/>
                <w:noProof w:val="0"/>
                <w:color w:val="333399"/>
              </w:rPr>
              <w:t xml:space="preserve">&lt;El </w:t>
            </w:r>
            <w:r w:rsidRPr="00271594">
              <w:rPr>
                <w:rFonts w:cs="Arial"/>
                <w:noProof w:val="0"/>
                <w:color w:val="333399"/>
                <w:lang w:val="es-ES"/>
              </w:rPr>
              <w:t>correo electrónico</w:t>
            </w:r>
            <w:r w:rsidRPr="00271594">
              <w:rPr>
                <w:rFonts w:cs="Arial"/>
                <w:noProof w:val="0"/>
                <w:color w:val="333399"/>
              </w:rPr>
              <w:t xml:space="preserve"> de aprobación debe ser incluido en esta sección&gt;</w:t>
            </w:r>
          </w:p>
        </w:tc>
      </w:tr>
    </w:tbl>
    <w:p w:rsidR="00FD54B6" w:rsidRPr="009760E5" w:rsidRDefault="00FD54B6" w:rsidP="009A6470">
      <w:pPr>
        <w:rPr>
          <w:rFonts w:ascii="Calibri" w:hAnsi="Calibri"/>
          <w:sz w:val="18"/>
          <w:szCs w:val="18"/>
          <w:lang w:val="es-ES"/>
        </w:rPr>
      </w:pPr>
    </w:p>
    <w:p w:rsidR="00FD54B6" w:rsidRPr="00B2495E" w:rsidRDefault="00FD54B6" w:rsidP="00F31F95">
      <w:pPr>
        <w:pStyle w:val="Ttulo1"/>
      </w:pPr>
      <w:r w:rsidRPr="00BC4FFF">
        <w:br w:type="page"/>
      </w:r>
      <w:bookmarkStart w:id="9" w:name="_Toc199561145"/>
      <w:bookmarkStart w:id="10" w:name="_Toc199561318"/>
      <w:bookmarkStart w:id="11" w:name="_Toc245459280"/>
      <w:r w:rsidRPr="00B2495E">
        <w:lastRenderedPageBreak/>
        <w:t>Introducción</w:t>
      </w:r>
      <w:bookmarkEnd w:id="9"/>
      <w:bookmarkEnd w:id="10"/>
      <w:r w:rsidRPr="00B2495E">
        <w:t>.</w:t>
      </w:r>
      <w:bookmarkEnd w:id="11"/>
    </w:p>
    <w:p w:rsidR="00FD54B6" w:rsidRDefault="00FD54B6" w:rsidP="00C4271C">
      <w:pPr>
        <w:pStyle w:val="Ttulo2"/>
      </w:pPr>
      <w:bookmarkStart w:id="12" w:name="_Toc199561146"/>
      <w:bookmarkStart w:id="13" w:name="_Toc199561319"/>
      <w:bookmarkStart w:id="14" w:name="_Toc245459281"/>
      <w:r w:rsidRPr="00B2495E">
        <w:t xml:space="preserve">Propósito del </w:t>
      </w:r>
      <w:bookmarkEnd w:id="12"/>
      <w:bookmarkEnd w:id="13"/>
      <w:r>
        <w:t>Documento.</w:t>
      </w:r>
      <w:bookmarkEnd w:id="14"/>
    </w:p>
    <w:p w:rsidR="00FD54B6" w:rsidRDefault="00FD54B6" w:rsidP="005207C9">
      <w:pPr>
        <w:pStyle w:val="Arial"/>
        <w:rPr>
          <w:rFonts w:cs="Arial"/>
          <w:b/>
          <w:kern w:val="32"/>
          <w:sz w:val="28"/>
          <w:szCs w:val="28"/>
        </w:rPr>
      </w:pPr>
      <w:r w:rsidRPr="005E4249">
        <w:t xml:space="preserve">Establecer el plan donde se especifiquen todas las actividades a realizar en el proyecto </w:t>
      </w:r>
      <w:r w:rsidR="001A1938" w:rsidRPr="001A1938">
        <w:rPr>
          <w:color w:val="0000FF"/>
        </w:rPr>
        <w:t>&lt;nombre del proyecto&gt;&lt;idPorducto/versión&gt;</w:t>
      </w:r>
      <w:r w:rsidR="005E4249" w:rsidRPr="005E4249">
        <w:rPr>
          <w:rFonts w:cs="Arial"/>
        </w:rPr>
        <w:t xml:space="preserve"> </w:t>
      </w:r>
      <w:r w:rsidRPr="005E4249">
        <w:t>así</w:t>
      </w:r>
      <w:r w:rsidRPr="001C1C73">
        <w:t xml:space="preserve"> como los compromisos internos y externos, establecer puntos de control, formas de comunicación tanto como con el equipo de trabajo como con el cliente, ciclo de vida del proyecto, planear los datos de proyecto, estimaciones, identificación de riesgos y planear capacitación necesaria para el proyecto.</w:t>
      </w:r>
      <w:bookmarkStart w:id="15" w:name="_Toc199561149"/>
      <w:bookmarkStart w:id="16" w:name="_Toc199561322"/>
    </w:p>
    <w:p w:rsidR="00FD54B6" w:rsidRPr="00B2495E" w:rsidRDefault="00FD54B6" w:rsidP="00F31F95">
      <w:pPr>
        <w:pStyle w:val="Ttulo1"/>
      </w:pPr>
      <w:bookmarkStart w:id="17" w:name="_Toc245459282"/>
      <w:r w:rsidRPr="00B2495E">
        <w:t>Descripción del Proyecto</w:t>
      </w:r>
      <w:bookmarkEnd w:id="15"/>
      <w:bookmarkEnd w:id="16"/>
      <w:bookmarkEnd w:id="17"/>
    </w:p>
    <w:p w:rsidR="00FD54B6" w:rsidRDefault="00FD54B6" w:rsidP="00C4271C">
      <w:pPr>
        <w:pStyle w:val="Ttulo2"/>
        <w:rPr>
          <w:szCs w:val="18"/>
        </w:rPr>
      </w:pPr>
      <w:bookmarkStart w:id="18" w:name="_Toc245459283"/>
      <w:r>
        <w:rPr>
          <w:szCs w:val="18"/>
        </w:rPr>
        <w:t>Antecedentes.</w:t>
      </w:r>
      <w:bookmarkEnd w:id="18"/>
    </w:p>
    <w:p w:rsidR="001E6F0F" w:rsidRPr="001A1938" w:rsidRDefault="001A1938" w:rsidP="001E6F0F">
      <w:pPr>
        <w:ind w:left="720" w:firstLine="720"/>
        <w:jc w:val="both"/>
        <w:rPr>
          <w:color w:val="0000FF"/>
        </w:rPr>
      </w:pPr>
      <w:r w:rsidRPr="001A1938">
        <w:rPr>
          <w:color w:val="0000FF"/>
        </w:rPr>
        <w:t>&lt;Descripción de los antecedentes que ponen en contexto las necesidades del negocio. Esta sección está contenida en la Propuesta de Negocio y debe ser copiada aquí&gt;</w:t>
      </w:r>
      <w:r w:rsidR="005E4249" w:rsidRPr="001A1938">
        <w:rPr>
          <w:color w:val="0000FF"/>
        </w:rPr>
        <w:t>.</w:t>
      </w:r>
    </w:p>
    <w:p w:rsidR="00FD54B6" w:rsidRDefault="00FD54B6" w:rsidP="00C4271C">
      <w:pPr>
        <w:pStyle w:val="Ttulo2"/>
        <w:rPr>
          <w:szCs w:val="18"/>
        </w:rPr>
      </w:pPr>
      <w:bookmarkStart w:id="19" w:name="_Toc245459284"/>
      <w:r>
        <w:rPr>
          <w:szCs w:val="18"/>
        </w:rPr>
        <w:t>Necesidades del Negocio.</w:t>
      </w:r>
      <w:bookmarkStart w:id="20" w:name="_Toc199561150"/>
      <w:bookmarkStart w:id="21" w:name="_Toc199561323"/>
      <w:bookmarkEnd w:id="19"/>
    </w:p>
    <w:p w:rsidR="001A1938" w:rsidRPr="001A1938" w:rsidRDefault="001A1938" w:rsidP="001A1938">
      <w:pPr>
        <w:ind w:left="720" w:firstLine="720"/>
        <w:jc w:val="both"/>
        <w:rPr>
          <w:color w:val="0000FF"/>
        </w:rPr>
      </w:pPr>
      <w:r w:rsidRPr="001A1938">
        <w:rPr>
          <w:color w:val="0000FF"/>
        </w:rPr>
        <w:t>&lt;Descripción de las necesidades del negocio que dan origen al proyecto. Esta sección está contenida en la Propuesta de Negocio y debe ser copiada aquí&gt;.</w:t>
      </w:r>
    </w:p>
    <w:p w:rsidR="00FD54B6" w:rsidRPr="00C4271C" w:rsidRDefault="00FD54B6" w:rsidP="00C4271C">
      <w:pPr>
        <w:pStyle w:val="Ttulo2"/>
      </w:pPr>
      <w:bookmarkStart w:id="22" w:name="_Toc245459285"/>
      <w:r w:rsidRPr="00C4271C">
        <w:t>Propósito del Proyecto.</w:t>
      </w:r>
      <w:bookmarkEnd w:id="22"/>
    </w:p>
    <w:p w:rsidR="00FD54B6" w:rsidRPr="001C1C73" w:rsidRDefault="00FD54B6" w:rsidP="001C1C73">
      <w:pPr>
        <w:pStyle w:val="Ttulo3"/>
      </w:pPr>
      <w:bookmarkStart w:id="23" w:name="_Toc245459286"/>
      <w:bookmarkEnd w:id="20"/>
      <w:bookmarkEnd w:id="21"/>
      <w:r w:rsidRPr="001C1C73">
        <w:t>Metas.</w:t>
      </w:r>
      <w:bookmarkEnd w:id="23"/>
    </w:p>
    <w:p w:rsidR="00FD54B6" w:rsidRPr="00BB74D8" w:rsidRDefault="004E464C" w:rsidP="001C1C73">
      <w:pPr>
        <w:pStyle w:val="parrafo"/>
        <w:rPr>
          <w:color w:val="auto"/>
        </w:rPr>
      </w:pPr>
      <w:r w:rsidRPr="004E464C">
        <w:rPr>
          <w:color w:val="0000FF"/>
          <w:lang w:val="es-MX"/>
        </w:rPr>
        <w:t xml:space="preserve">&lt;Metas concretas del proyecto. </w:t>
      </w:r>
      <w:r w:rsidRPr="004E464C">
        <w:rPr>
          <w:color w:val="0000FF"/>
        </w:rPr>
        <w:t>Es</w:t>
      </w:r>
      <w:r w:rsidRPr="001A1938">
        <w:rPr>
          <w:color w:val="0000FF"/>
        </w:rPr>
        <w:t>ta sección está contenida en la Propuesta de Negocio y debe ser copiada aquí&gt;.</w:t>
      </w:r>
    </w:p>
    <w:p w:rsidR="00FD54B6" w:rsidRDefault="00FD54B6" w:rsidP="001C1C73">
      <w:pPr>
        <w:pStyle w:val="Ttulo3"/>
      </w:pPr>
      <w:bookmarkStart w:id="24" w:name="_Toc245459287"/>
      <w:r>
        <w:t>Objetivos.</w:t>
      </w:r>
      <w:bookmarkEnd w:id="24"/>
    </w:p>
    <w:p w:rsidR="004E464C" w:rsidRPr="004E464C" w:rsidRDefault="004E464C" w:rsidP="004E464C">
      <w:pPr>
        <w:pStyle w:val="parrafo"/>
        <w:rPr>
          <w:color w:val="auto"/>
        </w:rPr>
      </w:pPr>
      <w:r w:rsidRPr="004E464C">
        <w:rPr>
          <w:color w:val="0000FF"/>
          <w:lang w:val="es-MX"/>
        </w:rPr>
        <w:t>&lt;</w:t>
      </w:r>
      <w:r>
        <w:rPr>
          <w:color w:val="0000FF"/>
          <w:lang w:val="es-MX"/>
        </w:rPr>
        <w:t>Objetivos</w:t>
      </w:r>
      <w:r w:rsidRPr="004E464C">
        <w:rPr>
          <w:color w:val="0000FF"/>
          <w:lang w:val="es-MX"/>
        </w:rPr>
        <w:t xml:space="preserve"> del proyecto. </w:t>
      </w:r>
      <w:r w:rsidRPr="004E464C">
        <w:rPr>
          <w:color w:val="0000FF"/>
        </w:rPr>
        <w:t>Es</w:t>
      </w:r>
      <w:r w:rsidRPr="001A1938">
        <w:rPr>
          <w:color w:val="0000FF"/>
        </w:rPr>
        <w:t>ta sección está contenida en la Propuesta de Negocio y debe ser copiada aquí&gt;.</w:t>
      </w:r>
    </w:p>
    <w:p w:rsidR="00FD54B6" w:rsidRDefault="00FD54B6" w:rsidP="001C1C73">
      <w:pPr>
        <w:pStyle w:val="parrafo"/>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031"/>
        <w:gridCol w:w="6482"/>
        <w:gridCol w:w="1162"/>
      </w:tblGrid>
      <w:tr w:rsidR="00FD54B6" w:rsidRPr="00093B2A" w:rsidTr="00042191">
        <w:trPr>
          <w:cantSplit/>
          <w:trHeight w:val="301"/>
        </w:trPr>
        <w:tc>
          <w:tcPr>
            <w:tcW w:w="594"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 xml:space="preserve">Objetivo </w:t>
            </w:r>
          </w:p>
        </w:tc>
        <w:tc>
          <w:tcPr>
            <w:tcW w:w="3736"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Descripción</w:t>
            </w:r>
          </w:p>
        </w:tc>
        <w:tc>
          <w:tcPr>
            <w:tcW w:w="670"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Prioridad</w:t>
            </w:r>
          </w:p>
        </w:tc>
      </w:tr>
      <w:tr w:rsidR="00FD54B6" w:rsidRPr="00093B2A" w:rsidTr="00400B77">
        <w:trPr>
          <w:cantSplit/>
          <w:trHeight w:val="56"/>
        </w:trPr>
        <w:tc>
          <w:tcPr>
            <w:tcW w:w="594" w:type="pct"/>
            <w:vAlign w:val="center"/>
          </w:tcPr>
          <w:p w:rsidR="00FD54B6" w:rsidRPr="001E6F0F" w:rsidRDefault="00FD54B6" w:rsidP="00571B9B">
            <w:pPr>
              <w:jc w:val="center"/>
              <w:rPr>
                <w:rFonts w:cs="Arial"/>
                <w:szCs w:val="20"/>
              </w:rPr>
            </w:pPr>
          </w:p>
        </w:tc>
        <w:tc>
          <w:tcPr>
            <w:tcW w:w="3736" w:type="pct"/>
            <w:vAlign w:val="center"/>
          </w:tcPr>
          <w:p w:rsidR="00FD54B6" w:rsidRPr="00042191" w:rsidRDefault="00FD54B6" w:rsidP="00042191">
            <w:pPr>
              <w:ind w:left="720"/>
              <w:rPr>
                <w:rFonts w:asciiTheme="minorHAnsi" w:hAnsiTheme="minorHAnsi"/>
                <w:i/>
                <w:lang w:val="es-ES"/>
              </w:rPr>
            </w:pPr>
          </w:p>
        </w:tc>
        <w:tc>
          <w:tcPr>
            <w:tcW w:w="670" w:type="pct"/>
            <w:vAlign w:val="center"/>
          </w:tcPr>
          <w:p w:rsidR="00FD54B6" w:rsidRPr="00042191" w:rsidRDefault="00FD54B6" w:rsidP="00042191">
            <w:pPr>
              <w:jc w:val="center"/>
              <w:rPr>
                <w:rFonts w:cs="Arial"/>
                <w:szCs w:val="20"/>
              </w:rPr>
            </w:pPr>
          </w:p>
        </w:tc>
      </w:tr>
      <w:tr w:rsidR="00FD54B6" w:rsidRPr="00042191" w:rsidTr="00400B77">
        <w:trPr>
          <w:cantSplit/>
          <w:trHeight w:val="56"/>
        </w:trPr>
        <w:tc>
          <w:tcPr>
            <w:tcW w:w="594" w:type="pct"/>
            <w:vAlign w:val="center"/>
          </w:tcPr>
          <w:p w:rsidR="00FD54B6" w:rsidRPr="00042191" w:rsidRDefault="00FD54B6" w:rsidP="00571B9B">
            <w:pPr>
              <w:jc w:val="center"/>
              <w:rPr>
                <w:rFonts w:cs="Arial"/>
                <w:szCs w:val="20"/>
              </w:rPr>
            </w:pPr>
          </w:p>
        </w:tc>
        <w:tc>
          <w:tcPr>
            <w:tcW w:w="3736" w:type="pct"/>
            <w:vAlign w:val="center"/>
          </w:tcPr>
          <w:p w:rsidR="00FD54B6" w:rsidRPr="00042191" w:rsidRDefault="00FD54B6" w:rsidP="00042191">
            <w:pPr>
              <w:ind w:left="720"/>
              <w:rPr>
                <w:rFonts w:cs="Arial"/>
                <w:szCs w:val="20"/>
              </w:rPr>
            </w:pPr>
          </w:p>
        </w:tc>
        <w:tc>
          <w:tcPr>
            <w:tcW w:w="670" w:type="pct"/>
            <w:vAlign w:val="center"/>
          </w:tcPr>
          <w:p w:rsidR="00FD54B6" w:rsidRPr="00042191" w:rsidRDefault="00FD54B6" w:rsidP="00042191">
            <w:pPr>
              <w:jc w:val="center"/>
              <w:rPr>
                <w:rFonts w:cs="Arial"/>
                <w:szCs w:val="20"/>
              </w:rPr>
            </w:pPr>
          </w:p>
        </w:tc>
      </w:tr>
    </w:tbl>
    <w:p w:rsidR="00FD54B6" w:rsidRDefault="00FD54B6" w:rsidP="00C4271C">
      <w:pPr>
        <w:pStyle w:val="Ttulo2"/>
      </w:pPr>
      <w:bookmarkStart w:id="25" w:name="_Toc245459288"/>
      <w:bookmarkStart w:id="26" w:name="_Toc199561151"/>
      <w:bookmarkStart w:id="27" w:name="_Toc199561324"/>
      <w:r w:rsidRPr="00042191">
        <w:t xml:space="preserve">Alcance </w:t>
      </w:r>
      <w:r>
        <w:t>del Proyecto.</w:t>
      </w:r>
      <w:bookmarkEnd w:id="25"/>
    </w:p>
    <w:p w:rsidR="00FD54B6" w:rsidRDefault="00FD54B6" w:rsidP="001C1C73">
      <w:pPr>
        <w:pStyle w:val="Ttulo3"/>
      </w:pPr>
      <w:bookmarkStart w:id="28" w:name="_Toc245459289"/>
      <w:r>
        <w:t>Incluido</w:t>
      </w:r>
      <w:bookmarkEnd w:id="28"/>
    </w:p>
    <w:p w:rsidR="00FD54B6" w:rsidRPr="008E4AD2" w:rsidRDefault="00FD54B6" w:rsidP="001C1C73">
      <w:pPr>
        <w:pStyle w:val="parrafo"/>
        <w:rPr>
          <w:color w:val="auto"/>
        </w:rPr>
      </w:pPr>
      <w:r w:rsidRPr="008E4AD2">
        <w:rPr>
          <w:color w:val="auto"/>
        </w:rPr>
        <w:t>Los entregables de este proyecto están listados en detalle en el pl</w:t>
      </w:r>
      <w:r w:rsidR="004607CA">
        <w:rPr>
          <w:color w:val="auto"/>
        </w:rPr>
        <w:t xml:space="preserve">an de entregas </w:t>
      </w:r>
      <w:r w:rsidR="00E62BF7">
        <w:rPr>
          <w:color w:val="auto"/>
        </w:rPr>
        <w:t>en el capítulo 5</w:t>
      </w:r>
      <w:r>
        <w:rPr>
          <w:color w:val="auto"/>
        </w:rPr>
        <w:t>.2</w:t>
      </w:r>
      <w:r w:rsidRPr="008E4AD2">
        <w:rPr>
          <w:color w:val="auto"/>
        </w:rPr>
        <w:t>.</w:t>
      </w:r>
    </w:p>
    <w:p w:rsidR="00FD54B6" w:rsidRDefault="00FD54B6" w:rsidP="001C1C73">
      <w:pPr>
        <w:pStyle w:val="Ttulo3"/>
      </w:pPr>
      <w:bookmarkStart w:id="29" w:name="_Toc245459290"/>
      <w:r>
        <w:t>Excluido</w:t>
      </w:r>
      <w:bookmarkEnd w:id="29"/>
    </w:p>
    <w:p w:rsidR="00FD54B6" w:rsidRDefault="00FD54B6" w:rsidP="004E4AA5">
      <w:pPr>
        <w:pStyle w:val="parrafo"/>
        <w:rPr>
          <w:color w:val="auto"/>
        </w:rPr>
      </w:pPr>
      <w:r>
        <w:rPr>
          <w:color w:val="auto"/>
        </w:rPr>
        <w:t>El proyecto no incluy</w:t>
      </w:r>
      <w:bookmarkEnd w:id="26"/>
      <w:bookmarkEnd w:id="27"/>
      <w:r w:rsidR="004E4AA5">
        <w:rPr>
          <w:color w:val="auto"/>
        </w:rPr>
        <w:t>e en esta fase:</w:t>
      </w:r>
    </w:p>
    <w:p w:rsidR="00127581" w:rsidRDefault="004E4AA5" w:rsidP="00127581">
      <w:pPr>
        <w:pStyle w:val="parrafo"/>
        <w:numPr>
          <w:ilvl w:val="0"/>
          <w:numId w:val="32"/>
        </w:numPr>
      </w:pPr>
      <w:r w:rsidRPr="004E4AA5">
        <w:rPr>
          <w:color w:val="auto"/>
        </w:rPr>
        <w:t xml:space="preserve"> </w:t>
      </w:r>
      <w:r w:rsidR="00127581">
        <w:t>&lt;Lista de Conceptos o Funcionalidades no incluidas que es importante que los interesados conozcan&gt;</w:t>
      </w:r>
    </w:p>
    <w:p w:rsidR="00F51811" w:rsidRDefault="00F51811" w:rsidP="00F51811">
      <w:pPr>
        <w:pStyle w:val="parrafo"/>
      </w:pPr>
    </w:p>
    <w:p w:rsidR="00F51811" w:rsidRDefault="00F51811" w:rsidP="00F51811">
      <w:pPr>
        <w:pStyle w:val="parrafo"/>
      </w:pPr>
    </w:p>
    <w:p w:rsidR="00F51811" w:rsidRDefault="00F51811" w:rsidP="00F51811">
      <w:pPr>
        <w:pStyle w:val="Ttulo2"/>
      </w:pPr>
      <w:bookmarkStart w:id="30" w:name="_Toc245459291"/>
      <w:r>
        <w:lastRenderedPageBreak/>
        <w:t>Estructura Organizacional.</w:t>
      </w:r>
      <w:bookmarkEnd w:id="30"/>
    </w:p>
    <w:p w:rsidR="00FD54B6" w:rsidRDefault="00D8201C" w:rsidP="00E649E0">
      <w:pPr>
        <w:rPr>
          <w:lang w:val="es-ES"/>
        </w:rPr>
      </w:pPr>
      <w:r>
        <w:rPr>
          <w:noProof/>
          <w:lang w:val="es-ES" w:eastAsia="es-ES"/>
        </w:rPr>
        <w:drawing>
          <wp:inline distT="0" distB="0" distL="0" distR="0">
            <wp:extent cx="5857875" cy="2790825"/>
            <wp:effectExtent l="0" t="0" r="0" b="0"/>
            <wp:docPr id="2"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D54B6" w:rsidRPr="00E649E0" w:rsidRDefault="00FD54B6" w:rsidP="00E649E0">
      <w:pPr>
        <w:rPr>
          <w:lang w:val="es-ES"/>
        </w:rPr>
      </w:pPr>
    </w:p>
    <w:p w:rsidR="00FD54B6" w:rsidRDefault="00FD54B6" w:rsidP="00C4271C">
      <w:pPr>
        <w:pStyle w:val="Ttulo2"/>
      </w:pPr>
      <w:bookmarkStart w:id="31" w:name="_Toc245459292"/>
      <w:r>
        <w:t>Roles y Responsabilidades.</w:t>
      </w:r>
      <w:bookmarkEnd w:id="31"/>
    </w:p>
    <w:p w:rsidR="00FD54B6" w:rsidRPr="009760E5" w:rsidRDefault="00FD54B6" w:rsidP="00F31F95">
      <w:pPr>
        <w:rPr>
          <w:rFonts w:ascii="Calibri" w:hAnsi="Calibri"/>
          <w:sz w:val="18"/>
          <w:szCs w:val="18"/>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85"/>
        <w:gridCol w:w="6661"/>
      </w:tblGrid>
      <w:tr w:rsidR="00FD54B6" w:rsidRPr="00583B29" w:rsidTr="00AE595C">
        <w:trPr>
          <w:cantSplit/>
          <w:trHeight w:val="301"/>
        </w:trPr>
        <w:tc>
          <w:tcPr>
            <w:tcW w:w="1148" w:type="pct"/>
            <w:shd w:val="clear" w:color="auto" w:fill="003366"/>
            <w:vAlign w:val="center"/>
          </w:tcPr>
          <w:p w:rsidR="00FD54B6" w:rsidRPr="00583B29" w:rsidRDefault="00FD54B6" w:rsidP="00796482">
            <w:pPr>
              <w:jc w:val="center"/>
              <w:rPr>
                <w:rFonts w:cs="Arial"/>
                <w:b/>
                <w:color w:val="FFFFFF"/>
                <w:szCs w:val="20"/>
                <w:lang w:val="es-ES"/>
              </w:rPr>
            </w:pPr>
            <w:r w:rsidRPr="00583B29">
              <w:rPr>
                <w:rFonts w:cs="Arial"/>
                <w:b/>
                <w:color w:val="FFFFFF"/>
                <w:szCs w:val="20"/>
                <w:lang w:val="es-ES"/>
              </w:rPr>
              <w:t>Rol</w:t>
            </w:r>
          </w:p>
        </w:tc>
        <w:tc>
          <w:tcPr>
            <w:tcW w:w="3852" w:type="pct"/>
            <w:shd w:val="clear" w:color="auto" w:fill="003366"/>
            <w:vAlign w:val="center"/>
          </w:tcPr>
          <w:p w:rsidR="00FD54B6" w:rsidRPr="00583B29" w:rsidRDefault="00FD54B6" w:rsidP="00796482">
            <w:pPr>
              <w:jc w:val="center"/>
              <w:rPr>
                <w:rFonts w:cs="Arial"/>
                <w:b/>
                <w:color w:val="FFFFFF"/>
                <w:szCs w:val="20"/>
                <w:lang w:val="es-ES"/>
              </w:rPr>
            </w:pPr>
            <w:r w:rsidRPr="00583B29">
              <w:rPr>
                <w:rFonts w:cs="Arial"/>
                <w:b/>
                <w:color w:val="FFFFFF"/>
                <w:szCs w:val="20"/>
                <w:lang w:val="es-ES"/>
              </w:rPr>
              <w:t>Responsabilidad</w:t>
            </w:r>
          </w:p>
        </w:tc>
      </w:tr>
      <w:tr w:rsidR="00FD54B6" w:rsidRPr="00583B29" w:rsidTr="00AE595C">
        <w:trPr>
          <w:cantSplit/>
          <w:trHeight w:val="301"/>
        </w:trPr>
        <w:tc>
          <w:tcPr>
            <w:tcW w:w="1148" w:type="pct"/>
            <w:vAlign w:val="center"/>
          </w:tcPr>
          <w:p w:rsidR="00FD54B6" w:rsidRPr="00583B29" w:rsidRDefault="00AC36C3" w:rsidP="00796482">
            <w:pPr>
              <w:rPr>
                <w:rFonts w:cs="Arial"/>
                <w:szCs w:val="20"/>
              </w:rPr>
            </w:pPr>
            <w:r>
              <w:rPr>
                <w:rFonts w:cs="Arial"/>
                <w:szCs w:val="20"/>
              </w:rPr>
              <w:t>Administrador del Proyecto</w:t>
            </w:r>
          </w:p>
        </w:tc>
        <w:tc>
          <w:tcPr>
            <w:tcW w:w="3852" w:type="pct"/>
            <w:vAlign w:val="center"/>
          </w:tcPr>
          <w:p w:rsidR="00FD54B6" w:rsidRPr="00583B29" w:rsidRDefault="00FD54B6" w:rsidP="00583B29">
            <w:pPr>
              <w:pStyle w:val="Arial"/>
              <w:ind w:left="28" w:firstLine="0"/>
            </w:pPr>
            <w:r w:rsidRPr="00583B29">
              <w:rPr>
                <w:rStyle w:val="NormalArialChar"/>
                <w:rFonts w:ascii="Arial" w:hAnsi="Arial" w:cs="Times New Roman"/>
                <w:sz w:val="20"/>
                <w:szCs w:val="20"/>
                <w:lang w:val="es-ES"/>
              </w:rPr>
              <w:t>Administra y planea las actividades del proyecto desde el inicio, ejecución, monitoreo y cierre del proyecto. Además de realizar las estimaciones del proyecto</w:t>
            </w:r>
            <w:r w:rsidRPr="00583B29">
              <w:t>.</w:t>
            </w:r>
          </w:p>
        </w:tc>
      </w:tr>
      <w:tr w:rsidR="00FD54B6" w:rsidRPr="00583B29" w:rsidTr="00AE595C">
        <w:trPr>
          <w:cantSplit/>
          <w:trHeight w:val="301"/>
        </w:trPr>
        <w:tc>
          <w:tcPr>
            <w:tcW w:w="1148" w:type="pct"/>
            <w:vAlign w:val="center"/>
          </w:tcPr>
          <w:p w:rsidR="00FD54B6" w:rsidRPr="00583B29" w:rsidRDefault="00FD54B6" w:rsidP="00AE595C">
            <w:pPr>
              <w:rPr>
                <w:rFonts w:cs="Arial"/>
                <w:szCs w:val="20"/>
              </w:rPr>
            </w:pPr>
            <w:r w:rsidRPr="00583B29">
              <w:rPr>
                <w:rFonts w:cs="Arial"/>
                <w:szCs w:val="20"/>
              </w:rPr>
              <w:t xml:space="preserve">Comité </w:t>
            </w:r>
            <w:r>
              <w:rPr>
                <w:rFonts w:cs="Arial"/>
                <w:szCs w:val="20"/>
              </w:rPr>
              <w:t>Ejecutivo</w:t>
            </w:r>
          </w:p>
        </w:tc>
        <w:tc>
          <w:tcPr>
            <w:tcW w:w="3852" w:type="pct"/>
            <w:vAlign w:val="center"/>
          </w:tcPr>
          <w:p w:rsidR="00FD54B6" w:rsidRPr="00583B29" w:rsidRDefault="00FD54B6" w:rsidP="00583B29">
            <w:pPr>
              <w:pStyle w:val="Arial"/>
              <w:ind w:left="28" w:firstLine="0"/>
            </w:pPr>
            <w:r w:rsidRPr="00583B29">
              <w:t xml:space="preserve">Controlar la ejecución del proyecto y revisar los avances. Tomar las decisiones técnicas sobre la ejecución del proyecto. Revisar y autorizar las solicitudes de cambios. </w:t>
            </w:r>
          </w:p>
        </w:tc>
      </w:tr>
      <w:tr w:rsidR="00FD54B6" w:rsidRPr="00583B29" w:rsidTr="00AE595C">
        <w:trPr>
          <w:cantSplit/>
          <w:trHeight w:val="301"/>
        </w:trPr>
        <w:tc>
          <w:tcPr>
            <w:tcW w:w="1148" w:type="pct"/>
            <w:vAlign w:val="center"/>
          </w:tcPr>
          <w:p w:rsidR="00FD54B6" w:rsidRPr="00583B29" w:rsidRDefault="00FD54B6" w:rsidP="00796482">
            <w:pPr>
              <w:rPr>
                <w:rFonts w:cs="Arial"/>
                <w:szCs w:val="20"/>
              </w:rPr>
            </w:pPr>
            <w:r w:rsidRPr="00583B29">
              <w:rPr>
                <w:rFonts w:cs="Arial"/>
                <w:szCs w:val="20"/>
              </w:rPr>
              <w:t>Equipo de Trabajo</w:t>
            </w:r>
          </w:p>
        </w:tc>
        <w:tc>
          <w:tcPr>
            <w:tcW w:w="3852" w:type="pct"/>
            <w:vAlign w:val="center"/>
          </w:tcPr>
          <w:p w:rsidR="00FD54B6" w:rsidRPr="00583B29" w:rsidRDefault="00FD54B6" w:rsidP="00583B29">
            <w:pPr>
              <w:pStyle w:val="Arial"/>
              <w:ind w:left="28" w:firstLine="0"/>
            </w:pPr>
            <w:r w:rsidRPr="00583B29">
              <w:t>Personas integrantes del proyecto, que ejecutan de una manera u otra las actividades del mismo.</w:t>
            </w:r>
          </w:p>
        </w:tc>
      </w:tr>
      <w:tr w:rsidR="00FD54B6" w:rsidRPr="00583B29" w:rsidTr="00AE595C">
        <w:trPr>
          <w:cantSplit/>
          <w:trHeight w:val="301"/>
        </w:trPr>
        <w:tc>
          <w:tcPr>
            <w:tcW w:w="1148" w:type="pct"/>
            <w:vAlign w:val="center"/>
          </w:tcPr>
          <w:p w:rsidR="00FD54B6" w:rsidRPr="00583B29" w:rsidRDefault="003628E6" w:rsidP="00796482">
            <w:pPr>
              <w:rPr>
                <w:rFonts w:cs="Arial"/>
                <w:szCs w:val="20"/>
              </w:rPr>
            </w:pPr>
            <w:r>
              <w:rPr>
                <w:rFonts w:cs="Arial"/>
                <w:szCs w:val="20"/>
              </w:rPr>
              <w:t xml:space="preserve">Alta </w:t>
            </w:r>
            <w:r w:rsidR="00FD54B6" w:rsidRPr="00583B29">
              <w:rPr>
                <w:rFonts w:cs="Arial"/>
                <w:szCs w:val="20"/>
              </w:rPr>
              <w:t>Gerencia</w:t>
            </w:r>
          </w:p>
        </w:tc>
        <w:tc>
          <w:tcPr>
            <w:tcW w:w="3852" w:type="pct"/>
            <w:vAlign w:val="center"/>
          </w:tcPr>
          <w:p w:rsidR="00FD54B6" w:rsidRPr="00583B29" w:rsidRDefault="00FD54B6" w:rsidP="00583B29">
            <w:pPr>
              <w:pStyle w:val="Arial"/>
              <w:ind w:left="28" w:firstLine="0"/>
              <w:rPr>
                <w:color w:val="333399"/>
              </w:rPr>
            </w:pPr>
            <w:r w:rsidRPr="00583B29">
              <w:t>Encargado de realizar el análisis inicial del proyecto asignar recursos y dar seguimiento necesario desde su nivel.</w:t>
            </w:r>
          </w:p>
        </w:tc>
      </w:tr>
      <w:tr w:rsidR="00FD54B6" w:rsidRPr="00583B29" w:rsidTr="00AE595C">
        <w:trPr>
          <w:cantSplit/>
          <w:trHeight w:val="301"/>
        </w:trPr>
        <w:tc>
          <w:tcPr>
            <w:tcW w:w="1148" w:type="pct"/>
            <w:vAlign w:val="center"/>
          </w:tcPr>
          <w:p w:rsidR="00FD54B6" w:rsidRPr="00583B29" w:rsidRDefault="00FD54B6" w:rsidP="00796482">
            <w:pPr>
              <w:rPr>
                <w:rFonts w:cs="Arial"/>
                <w:szCs w:val="20"/>
              </w:rPr>
            </w:pPr>
            <w:r w:rsidRPr="00583B29">
              <w:rPr>
                <w:rFonts w:cs="Arial"/>
                <w:szCs w:val="20"/>
              </w:rPr>
              <w:t>Cliente</w:t>
            </w:r>
          </w:p>
        </w:tc>
        <w:tc>
          <w:tcPr>
            <w:tcW w:w="3852" w:type="pct"/>
            <w:vAlign w:val="center"/>
          </w:tcPr>
          <w:p w:rsidR="00FD54B6" w:rsidRPr="00583B29" w:rsidRDefault="00FD54B6" w:rsidP="00583B29">
            <w:pPr>
              <w:pStyle w:val="Arial"/>
              <w:ind w:left="28" w:firstLine="0"/>
              <w:rPr>
                <w:color w:val="333399"/>
              </w:rPr>
            </w:pPr>
            <w:r w:rsidRPr="00583B29">
              <w:t xml:space="preserve">Responsable de autorizar </w:t>
            </w:r>
            <w:smartTag w:uri="urn:schemas-microsoft-com:office:smarttags" w:element="PersonName">
              <w:smartTagPr>
                <w:attr w:name="ProductID" w:val="la Especificación"/>
              </w:smartTagPr>
              <w:r w:rsidRPr="00583B29">
                <w:t>la Especificación</w:t>
              </w:r>
            </w:smartTag>
            <w:r w:rsidRPr="00583B29">
              <w:t xml:space="preserve"> del Proyecto y de participar en las actividades del proyecto</w:t>
            </w:r>
          </w:p>
        </w:tc>
      </w:tr>
    </w:tbl>
    <w:p w:rsidR="00FD54B6" w:rsidRDefault="00FD54B6" w:rsidP="00D12EF8">
      <w:pPr>
        <w:pStyle w:val="Ttulo2"/>
      </w:pPr>
      <w:bookmarkStart w:id="32" w:name="_Toc245459293"/>
      <w:r>
        <w:t>Comité Ejecutivo.</w:t>
      </w:r>
      <w:bookmarkEnd w:id="32"/>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3"/>
        <w:gridCol w:w="1701"/>
        <w:gridCol w:w="1985"/>
        <w:gridCol w:w="2380"/>
      </w:tblGrid>
      <w:tr w:rsidR="00FD54B6" w:rsidRPr="00F66448" w:rsidTr="00240E38">
        <w:trPr>
          <w:jc w:val="right"/>
        </w:trPr>
        <w:tc>
          <w:tcPr>
            <w:tcW w:w="2693" w:type="dxa"/>
            <w:shd w:val="clear" w:color="auto" w:fill="002060"/>
            <w:tcMar>
              <w:top w:w="28" w:type="dxa"/>
              <w:bottom w:w="28" w:type="dxa"/>
            </w:tcMar>
            <w:vAlign w:val="center"/>
          </w:tcPr>
          <w:p w:rsidR="00FD54B6" w:rsidRPr="00F66448" w:rsidRDefault="00FD54B6" w:rsidP="00EF441B">
            <w:pPr>
              <w:jc w:val="center"/>
              <w:rPr>
                <w:rFonts w:cs="Arial"/>
                <w:b/>
                <w:color w:val="FFFFFF"/>
                <w:szCs w:val="20"/>
              </w:rPr>
            </w:pPr>
            <w:r>
              <w:rPr>
                <w:rFonts w:cs="Arial"/>
                <w:b/>
                <w:color w:val="FFFFFF"/>
                <w:szCs w:val="20"/>
              </w:rPr>
              <w:t>Nombre</w:t>
            </w:r>
          </w:p>
        </w:tc>
        <w:tc>
          <w:tcPr>
            <w:tcW w:w="1701" w:type="dxa"/>
            <w:shd w:val="clear" w:color="auto" w:fill="002060"/>
            <w:tcMar>
              <w:top w:w="28" w:type="dxa"/>
              <w:bottom w:w="28" w:type="dxa"/>
            </w:tcMar>
            <w:vAlign w:val="center"/>
          </w:tcPr>
          <w:p w:rsidR="00FD54B6" w:rsidRPr="00F66448" w:rsidRDefault="00FD54B6" w:rsidP="00EF441B">
            <w:pPr>
              <w:jc w:val="center"/>
              <w:rPr>
                <w:rFonts w:cs="Arial"/>
                <w:b/>
                <w:color w:val="FFFFFF"/>
                <w:szCs w:val="20"/>
              </w:rPr>
            </w:pPr>
            <w:r>
              <w:rPr>
                <w:rFonts w:cs="Arial"/>
                <w:b/>
                <w:color w:val="FFFFFF"/>
                <w:szCs w:val="20"/>
              </w:rPr>
              <w:t>Rol</w:t>
            </w:r>
          </w:p>
        </w:tc>
        <w:tc>
          <w:tcPr>
            <w:tcW w:w="1985" w:type="dxa"/>
            <w:shd w:val="clear" w:color="auto" w:fill="002060"/>
            <w:tcMar>
              <w:top w:w="28" w:type="dxa"/>
              <w:bottom w:w="28" w:type="dxa"/>
            </w:tcMar>
            <w:vAlign w:val="center"/>
          </w:tcPr>
          <w:p w:rsidR="00FD54B6" w:rsidRPr="00F66448" w:rsidRDefault="00FD54B6" w:rsidP="00EF441B">
            <w:pPr>
              <w:jc w:val="center"/>
              <w:rPr>
                <w:rFonts w:cs="Arial"/>
                <w:b/>
                <w:color w:val="FFFFFF"/>
                <w:szCs w:val="20"/>
              </w:rPr>
            </w:pPr>
            <w:r>
              <w:rPr>
                <w:rFonts w:cs="Arial"/>
                <w:b/>
                <w:color w:val="FFFFFF"/>
                <w:szCs w:val="20"/>
              </w:rPr>
              <w:t>Departamento</w:t>
            </w:r>
          </w:p>
        </w:tc>
        <w:tc>
          <w:tcPr>
            <w:tcW w:w="2380" w:type="dxa"/>
            <w:shd w:val="clear" w:color="auto" w:fill="002060"/>
            <w:tcMar>
              <w:top w:w="28" w:type="dxa"/>
              <w:bottom w:w="28" w:type="dxa"/>
            </w:tcMar>
            <w:vAlign w:val="center"/>
          </w:tcPr>
          <w:p w:rsidR="00FD54B6" w:rsidRPr="00F66448" w:rsidRDefault="00FD54B6" w:rsidP="00EF441B">
            <w:pPr>
              <w:jc w:val="center"/>
              <w:rPr>
                <w:rFonts w:cs="Arial"/>
                <w:b/>
                <w:color w:val="FFFFFF"/>
                <w:szCs w:val="20"/>
              </w:rPr>
            </w:pPr>
            <w:r>
              <w:rPr>
                <w:rFonts w:cs="Arial"/>
                <w:b/>
                <w:color w:val="FFFFFF"/>
                <w:szCs w:val="20"/>
              </w:rPr>
              <w:t>Contacto</w:t>
            </w:r>
          </w:p>
        </w:tc>
      </w:tr>
      <w:tr w:rsidR="00FD54B6" w:rsidRPr="00F66448" w:rsidTr="00240E38">
        <w:trPr>
          <w:jc w:val="right"/>
        </w:trPr>
        <w:tc>
          <w:tcPr>
            <w:tcW w:w="2693" w:type="dxa"/>
            <w:tcMar>
              <w:top w:w="28" w:type="dxa"/>
              <w:bottom w:w="28" w:type="dxa"/>
            </w:tcMar>
            <w:vAlign w:val="center"/>
          </w:tcPr>
          <w:p w:rsidR="00FD54B6" w:rsidRPr="005A367B" w:rsidRDefault="005A367B" w:rsidP="00EF441B">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FD54B6" w:rsidRPr="002E7023" w:rsidRDefault="005A367B" w:rsidP="00EF441B">
            <w:pPr>
              <w:rPr>
                <w:rFonts w:cs="Arial"/>
                <w:szCs w:val="20"/>
              </w:rPr>
            </w:pPr>
            <w:r>
              <w:rPr>
                <w:rFonts w:cs="Arial"/>
                <w:szCs w:val="20"/>
              </w:rPr>
              <w:t>Administrador del Proyecto</w:t>
            </w:r>
          </w:p>
        </w:tc>
        <w:tc>
          <w:tcPr>
            <w:tcW w:w="1985" w:type="dxa"/>
            <w:tcMar>
              <w:top w:w="28" w:type="dxa"/>
              <w:bottom w:w="28" w:type="dxa"/>
            </w:tcMar>
            <w:vAlign w:val="center"/>
          </w:tcPr>
          <w:p w:rsidR="00FD54B6" w:rsidRPr="002E7023" w:rsidRDefault="002E7023" w:rsidP="00EF441B">
            <w:pPr>
              <w:rPr>
                <w:rFonts w:cs="Arial"/>
                <w:szCs w:val="20"/>
              </w:rPr>
            </w:pPr>
            <w:r>
              <w:rPr>
                <w:rFonts w:cs="Arial"/>
                <w:szCs w:val="20"/>
              </w:rPr>
              <w:t>Administración</w:t>
            </w:r>
          </w:p>
        </w:tc>
        <w:tc>
          <w:tcPr>
            <w:tcW w:w="2380" w:type="dxa"/>
            <w:tcMar>
              <w:top w:w="28" w:type="dxa"/>
              <w:bottom w:w="28" w:type="dxa"/>
            </w:tcMar>
            <w:vAlign w:val="center"/>
          </w:tcPr>
          <w:p w:rsidR="00FD54B6" w:rsidRPr="002E7023" w:rsidRDefault="002E7023" w:rsidP="00EF441B">
            <w:pPr>
              <w:rPr>
                <w:rFonts w:cs="Arial"/>
                <w:szCs w:val="20"/>
              </w:rPr>
            </w:pPr>
            <w:r w:rsidRPr="002E7023">
              <w:rPr>
                <w:rFonts w:cs="Arial"/>
                <w:szCs w:val="20"/>
              </w:rPr>
              <w:t xml:space="preserve">Tel. </w:t>
            </w:r>
            <w:r w:rsidR="005A367B" w:rsidRPr="005A367B">
              <w:rPr>
                <w:rFonts w:cs="Arial"/>
                <w:color w:val="0000FF"/>
                <w:szCs w:val="20"/>
              </w:rPr>
              <w:t>&lt;tel&gt;</w:t>
            </w:r>
          </w:p>
          <w:p w:rsidR="002E7023" w:rsidRPr="002E7023" w:rsidRDefault="002E7023" w:rsidP="00EF441B">
            <w:pPr>
              <w:rPr>
                <w:rFonts w:cs="Arial"/>
                <w:szCs w:val="20"/>
              </w:rPr>
            </w:pPr>
            <w:r w:rsidRPr="002E7023">
              <w:rPr>
                <w:rFonts w:cs="Arial"/>
                <w:szCs w:val="20"/>
              </w:rPr>
              <w:t xml:space="preserve">Cel. </w:t>
            </w:r>
            <w:r w:rsidR="005A367B" w:rsidRPr="005A367B">
              <w:rPr>
                <w:rFonts w:cs="Arial"/>
                <w:color w:val="0000FF"/>
                <w:szCs w:val="20"/>
              </w:rPr>
              <w:t>&lt;tel&gt;</w:t>
            </w:r>
          </w:p>
          <w:p w:rsidR="002E7023" w:rsidRPr="005A367B" w:rsidRDefault="005A367B" w:rsidP="00EF441B">
            <w:pPr>
              <w:rPr>
                <w:rFonts w:cs="Arial"/>
                <w:color w:val="0000FF"/>
                <w:szCs w:val="20"/>
              </w:rPr>
            </w:pPr>
            <w:r w:rsidRPr="005A367B">
              <w:rPr>
                <w:rFonts w:cs="Arial"/>
                <w:color w:val="0000FF"/>
                <w:szCs w:val="20"/>
              </w:rPr>
              <w:t>&lt;email&gt;</w:t>
            </w:r>
          </w:p>
        </w:tc>
      </w:tr>
      <w:tr w:rsidR="005A367B" w:rsidRPr="00F66448" w:rsidTr="00240E38">
        <w:trPr>
          <w:jc w:val="right"/>
        </w:trPr>
        <w:tc>
          <w:tcPr>
            <w:tcW w:w="2693" w:type="dxa"/>
            <w:tcMar>
              <w:top w:w="28" w:type="dxa"/>
              <w:bottom w:w="28" w:type="dxa"/>
            </w:tcMar>
            <w:vAlign w:val="center"/>
          </w:tcPr>
          <w:p w:rsidR="005A367B" w:rsidRPr="005A367B" w:rsidRDefault="005A367B"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5A367B" w:rsidRPr="002E7023" w:rsidRDefault="005A367B" w:rsidP="00EF441B">
            <w:pPr>
              <w:rPr>
                <w:rFonts w:cs="Arial"/>
                <w:szCs w:val="20"/>
              </w:rPr>
            </w:pPr>
            <w:r>
              <w:rPr>
                <w:rFonts w:cs="Arial"/>
                <w:szCs w:val="20"/>
              </w:rPr>
              <w:t>Líder del Proyecto</w:t>
            </w:r>
          </w:p>
        </w:tc>
        <w:tc>
          <w:tcPr>
            <w:tcW w:w="1985" w:type="dxa"/>
            <w:tcMar>
              <w:top w:w="28" w:type="dxa"/>
              <w:bottom w:w="28" w:type="dxa"/>
            </w:tcMar>
            <w:vAlign w:val="center"/>
          </w:tcPr>
          <w:p w:rsidR="005A367B" w:rsidRPr="002E7023" w:rsidRDefault="005A367B" w:rsidP="00EF441B">
            <w:pPr>
              <w:rPr>
                <w:rFonts w:cs="Arial"/>
                <w:szCs w:val="20"/>
              </w:rPr>
            </w:pPr>
            <w:r>
              <w:rPr>
                <w:rFonts w:cs="Arial"/>
                <w:szCs w:val="20"/>
              </w:rPr>
              <w:t>Desarrollo</w:t>
            </w:r>
          </w:p>
        </w:tc>
        <w:tc>
          <w:tcPr>
            <w:tcW w:w="2380" w:type="dxa"/>
            <w:tcMar>
              <w:top w:w="28" w:type="dxa"/>
              <w:bottom w:w="28" w:type="dxa"/>
            </w:tcMar>
            <w:vAlign w:val="center"/>
          </w:tcPr>
          <w:p w:rsidR="005A367B" w:rsidRPr="002E7023" w:rsidRDefault="005A367B" w:rsidP="00E534D6">
            <w:pPr>
              <w:rPr>
                <w:rFonts w:cs="Arial"/>
                <w:szCs w:val="20"/>
              </w:rPr>
            </w:pPr>
            <w:r w:rsidRPr="002E7023">
              <w:rPr>
                <w:rFonts w:cs="Arial"/>
                <w:szCs w:val="20"/>
              </w:rPr>
              <w:t xml:space="preserve">Tel. </w:t>
            </w:r>
            <w:r w:rsidRPr="005A367B">
              <w:rPr>
                <w:rFonts w:cs="Arial"/>
                <w:color w:val="0000FF"/>
                <w:szCs w:val="20"/>
              </w:rPr>
              <w:t>&lt;tel&gt;</w:t>
            </w:r>
          </w:p>
          <w:p w:rsidR="005A367B" w:rsidRPr="002E7023" w:rsidRDefault="005A367B" w:rsidP="00E534D6">
            <w:pPr>
              <w:rPr>
                <w:rFonts w:cs="Arial"/>
                <w:szCs w:val="20"/>
              </w:rPr>
            </w:pPr>
            <w:r w:rsidRPr="002E7023">
              <w:rPr>
                <w:rFonts w:cs="Arial"/>
                <w:szCs w:val="20"/>
              </w:rPr>
              <w:t xml:space="preserve">Cel. </w:t>
            </w:r>
            <w:r w:rsidRPr="005A367B">
              <w:rPr>
                <w:rFonts w:cs="Arial"/>
                <w:color w:val="0000FF"/>
                <w:szCs w:val="20"/>
              </w:rPr>
              <w:t>&lt;tel&gt;</w:t>
            </w:r>
          </w:p>
          <w:p w:rsidR="005A367B" w:rsidRPr="005A367B" w:rsidRDefault="005A367B" w:rsidP="00E534D6">
            <w:pPr>
              <w:rPr>
                <w:rFonts w:cs="Arial"/>
                <w:color w:val="0000FF"/>
                <w:szCs w:val="20"/>
              </w:rPr>
            </w:pPr>
            <w:r w:rsidRPr="005A367B">
              <w:rPr>
                <w:rFonts w:cs="Arial"/>
                <w:color w:val="0000FF"/>
                <w:szCs w:val="20"/>
              </w:rPr>
              <w:t>&lt;email&gt;</w:t>
            </w:r>
          </w:p>
        </w:tc>
      </w:tr>
      <w:tr w:rsidR="005A367B" w:rsidRPr="00F66448" w:rsidTr="00240E38">
        <w:trPr>
          <w:jc w:val="right"/>
        </w:trPr>
        <w:tc>
          <w:tcPr>
            <w:tcW w:w="2693" w:type="dxa"/>
            <w:tcMar>
              <w:top w:w="28" w:type="dxa"/>
              <w:bottom w:w="28" w:type="dxa"/>
            </w:tcMar>
            <w:vAlign w:val="center"/>
          </w:tcPr>
          <w:p w:rsidR="005A367B" w:rsidRPr="005A367B" w:rsidRDefault="005A367B"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5A367B" w:rsidRPr="002E7023" w:rsidRDefault="005A367B" w:rsidP="00EF441B">
            <w:pPr>
              <w:rPr>
                <w:rFonts w:cs="Arial"/>
                <w:szCs w:val="20"/>
              </w:rPr>
            </w:pPr>
            <w:r w:rsidRPr="002E7023">
              <w:rPr>
                <w:rFonts w:cs="Arial"/>
                <w:szCs w:val="20"/>
              </w:rPr>
              <w:t>Líder de Prueba</w:t>
            </w:r>
          </w:p>
        </w:tc>
        <w:tc>
          <w:tcPr>
            <w:tcW w:w="1985" w:type="dxa"/>
            <w:tcMar>
              <w:top w:w="28" w:type="dxa"/>
              <w:bottom w:w="28" w:type="dxa"/>
            </w:tcMar>
            <w:vAlign w:val="center"/>
          </w:tcPr>
          <w:p w:rsidR="005A367B" w:rsidRPr="002E7023" w:rsidRDefault="005A367B" w:rsidP="00EF441B">
            <w:pPr>
              <w:rPr>
                <w:rFonts w:cs="Arial"/>
                <w:szCs w:val="20"/>
              </w:rPr>
            </w:pPr>
            <w:r>
              <w:rPr>
                <w:rFonts w:cs="Arial"/>
                <w:szCs w:val="20"/>
              </w:rPr>
              <w:t xml:space="preserve">Aseguramiento de </w:t>
            </w:r>
            <w:r>
              <w:rPr>
                <w:rFonts w:cs="Arial"/>
                <w:szCs w:val="20"/>
              </w:rPr>
              <w:lastRenderedPageBreak/>
              <w:t>la Calidad</w:t>
            </w:r>
          </w:p>
        </w:tc>
        <w:tc>
          <w:tcPr>
            <w:tcW w:w="2380" w:type="dxa"/>
            <w:tcMar>
              <w:top w:w="28" w:type="dxa"/>
              <w:bottom w:w="28" w:type="dxa"/>
            </w:tcMar>
            <w:vAlign w:val="center"/>
          </w:tcPr>
          <w:p w:rsidR="005A367B" w:rsidRPr="002E7023" w:rsidRDefault="005A367B" w:rsidP="00E534D6">
            <w:pPr>
              <w:rPr>
                <w:rFonts w:cs="Arial"/>
                <w:szCs w:val="20"/>
              </w:rPr>
            </w:pPr>
            <w:r w:rsidRPr="002E7023">
              <w:rPr>
                <w:rFonts w:cs="Arial"/>
                <w:szCs w:val="20"/>
              </w:rPr>
              <w:lastRenderedPageBreak/>
              <w:t xml:space="preserve">Tel. </w:t>
            </w:r>
            <w:r w:rsidRPr="005A367B">
              <w:rPr>
                <w:rFonts w:cs="Arial"/>
                <w:color w:val="0000FF"/>
                <w:szCs w:val="20"/>
              </w:rPr>
              <w:t>&lt;tel&gt;</w:t>
            </w:r>
          </w:p>
          <w:p w:rsidR="005A367B" w:rsidRPr="002E7023" w:rsidRDefault="005A367B" w:rsidP="00E534D6">
            <w:pPr>
              <w:rPr>
                <w:rFonts w:cs="Arial"/>
                <w:szCs w:val="20"/>
              </w:rPr>
            </w:pPr>
            <w:r w:rsidRPr="002E7023">
              <w:rPr>
                <w:rFonts w:cs="Arial"/>
                <w:szCs w:val="20"/>
              </w:rPr>
              <w:lastRenderedPageBreak/>
              <w:t xml:space="preserve">Cel. </w:t>
            </w:r>
            <w:r w:rsidRPr="005A367B">
              <w:rPr>
                <w:rFonts w:cs="Arial"/>
                <w:color w:val="0000FF"/>
                <w:szCs w:val="20"/>
              </w:rPr>
              <w:t>&lt;tel&gt;</w:t>
            </w:r>
          </w:p>
          <w:p w:rsidR="005A367B" w:rsidRPr="005A367B" w:rsidRDefault="005A367B" w:rsidP="00E534D6">
            <w:pPr>
              <w:rPr>
                <w:rFonts w:cs="Arial"/>
                <w:color w:val="0000FF"/>
                <w:szCs w:val="20"/>
              </w:rPr>
            </w:pPr>
            <w:r w:rsidRPr="005A367B">
              <w:rPr>
                <w:rFonts w:cs="Arial"/>
                <w:color w:val="0000FF"/>
                <w:szCs w:val="20"/>
              </w:rPr>
              <w:t>&lt;email&gt;</w:t>
            </w:r>
          </w:p>
        </w:tc>
      </w:tr>
      <w:tr w:rsidR="005A367B" w:rsidRPr="00F66448" w:rsidTr="00240E38">
        <w:trPr>
          <w:jc w:val="right"/>
        </w:trPr>
        <w:tc>
          <w:tcPr>
            <w:tcW w:w="2693" w:type="dxa"/>
            <w:tcMar>
              <w:top w:w="28" w:type="dxa"/>
              <w:bottom w:w="28" w:type="dxa"/>
            </w:tcMar>
            <w:vAlign w:val="center"/>
          </w:tcPr>
          <w:p w:rsidR="005A367B" w:rsidRPr="005A367B" w:rsidRDefault="005A367B" w:rsidP="00E534D6">
            <w:pPr>
              <w:rPr>
                <w:rFonts w:cs="Arial"/>
                <w:color w:val="0000FF"/>
                <w:szCs w:val="20"/>
              </w:rPr>
            </w:pPr>
            <w:r w:rsidRPr="005A367B">
              <w:rPr>
                <w:rFonts w:cs="Arial"/>
                <w:color w:val="0000FF"/>
                <w:szCs w:val="20"/>
              </w:rPr>
              <w:lastRenderedPageBreak/>
              <w:t>&lt;nombre&gt;</w:t>
            </w:r>
          </w:p>
        </w:tc>
        <w:tc>
          <w:tcPr>
            <w:tcW w:w="1701" w:type="dxa"/>
            <w:tcMar>
              <w:top w:w="28" w:type="dxa"/>
              <w:bottom w:w="28" w:type="dxa"/>
            </w:tcMar>
            <w:vAlign w:val="center"/>
          </w:tcPr>
          <w:p w:rsidR="005A367B" w:rsidRPr="002E7023" w:rsidRDefault="005A367B" w:rsidP="00EF441B">
            <w:pPr>
              <w:rPr>
                <w:rFonts w:cs="Arial"/>
                <w:szCs w:val="20"/>
              </w:rPr>
            </w:pPr>
            <w:r w:rsidRPr="002E7023">
              <w:rPr>
                <w:rFonts w:cs="Arial"/>
                <w:szCs w:val="20"/>
              </w:rPr>
              <w:t>Arquitecto</w:t>
            </w:r>
          </w:p>
        </w:tc>
        <w:tc>
          <w:tcPr>
            <w:tcW w:w="1985" w:type="dxa"/>
            <w:tcMar>
              <w:top w:w="28" w:type="dxa"/>
              <w:bottom w:w="28" w:type="dxa"/>
            </w:tcMar>
            <w:vAlign w:val="center"/>
          </w:tcPr>
          <w:p w:rsidR="005A367B" w:rsidRPr="002E7023" w:rsidRDefault="005A367B" w:rsidP="006A0140">
            <w:pPr>
              <w:rPr>
                <w:rFonts w:cs="Arial"/>
                <w:szCs w:val="20"/>
              </w:rPr>
            </w:pPr>
            <w:r>
              <w:rPr>
                <w:rFonts w:cs="Arial"/>
                <w:szCs w:val="20"/>
              </w:rPr>
              <w:t>Desarrollo</w:t>
            </w:r>
          </w:p>
        </w:tc>
        <w:tc>
          <w:tcPr>
            <w:tcW w:w="2380" w:type="dxa"/>
            <w:tcMar>
              <w:top w:w="28" w:type="dxa"/>
              <w:bottom w:w="28" w:type="dxa"/>
            </w:tcMar>
            <w:vAlign w:val="center"/>
          </w:tcPr>
          <w:p w:rsidR="005A367B" w:rsidRPr="002E7023" w:rsidRDefault="005A367B" w:rsidP="00E534D6">
            <w:pPr>
              <w:rPr>
                <w:rFonts w:cs="Arial"/>
                <w:szCs w:val="20"/>
              </w:rPr>
            </w:pPr>
            <w:r w:rsidRPr="002E7023">
              <w:rPr>
                <w:rFonts w:cs="Arial"/>
                <w:szCs w:val="20"/>
              </w:rPr>
              <w:t xml:space="preserve">Tel. </w:t>
            </w:r>
            <w:r w:rsidRPr="005A367B">
              <w:rPr>
                <w:rFonts w:cs="Arial"/>
                <w:color w:val="0000FF"/>
                <w:szCs w:val="20"/>
              </w:rPr>
              <w:t>&lt;tel&gt;</w:t>
            </w:r>
          </w:p>
          <w:p w:rsidR="005A367B" w:rsidRPr="002E7023" w:rsidRDefault="005A367B" w:rsidP="00E534D6">
            <w:pPr>
              <w:rPr>
                <w:rFonts w:cs="Arial"/>
                <w:szCs w:val="20"/>
              </w:rPr>
            </w:pPr>
            <w:r w:rsidRPr="002E7023">
              <w:rPr>
                <w:rFonts w:cs="Arial"/>
                <w:szCs w:val="20"/>
              </w:rPr>
              <w:t xml:space="preserve">Cel. </w:t>
            </w:r>
            <w:r w:rsidRPr="005A367B">
              <w:rPr>
                <w:rFonts w:cs="Arial"/>
                <w:color w:val="0000FF"/>
                <w:szCs w:val="20"/>
              </w:rPr>
              <w:t>&lt;tel&gt;</w:t>
            </w:r>
          </w:p>
          <w:p w:rsidR="005A367B" w:rsidRPr="005A367B" w:rsidRDefault="005A367B" w:rsidP="00E534D6">
            <w:pPr>
              <w:rPr>
                <w:rFonts w:cs="Arial"/>
                <w:color w:val="0000FF"/>
                <w:szCs w:val="20"/>
              </w:rPr>
            </w:pPr>
            <w:r w:rsidRPr="005A367B">
              <w:rPr>
                <w:rFonts w:cs="Arial"/>
                <w:color w:val="0000FF"/>
                <w:szCs w:val="20"/>
              </w:rPr>
              <w:t>&lt;email&gt;</w:t>
            </w:r>
          </w:p>
        </w:tc>
      </w:tr>
      <w:tr w:rsidR="005A367B" w:rsidRPr="00F66448" w:rsidTr="00240E38">
        <w:trPr>
          <w:jc w:val="right"/>
        </w:trPr>
        <w:tc>
          <w:tcPr>
            <w:tcW w:w="2693" w:type="dxa"/>
            <w:tcMar>
              <w:top w:w="28" w:type="dxa"/>
              <w:bottom w:w="28" w:type="dxa"/>
            </w:tcMar>
            <w:vAlign w:val="center"/>
          </w:tcPr>
          <w:p w:rsidR="005A367B" w:rsidRPr="005A367B" w:rsidRDefault="005A367B"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5A367B" w:rsidRPr="002E7023" w:rsidRDefault="005A367B" w:rsidP="00EF441B">
            <w:pPr>
              <w:rPr>
                <w:rFonts w:cs="Arial"/>
                <w:szCs w:val="20"/>
              </w:rPr>
            </w:pPr>
            <w:r w:rsidRPr="002E7023">
              <w:rPr>
                <w:rFonts w:cs="Arial"/>
                <w:szCs w:val="20"/>
              </w:rPr>
              <w:t>Analista</w:t>
            </w:r>
          </w:p>
        </w:tc>
        <w:tc>
          <w:tcPr>
            <w:tcW w:w="1985" w:type="dxa"/>
            <w:tcMar>
              <w:top w:w="28" w:type="dxa"/>
              <w:bottom w:w="28" w:type="dxa"/>
            </w:tcMar>
            <w:vAlign w:val="center"/>
          </w:tcPr>
          <w:p w:rsidR="005A367B" w:rsidRPr="002E7023" w:rsidRDefault="005A367B" w:rsidP="006A0140">
            <w:pPr>
              <w:rPr>
                <w:rFonts w:cs="Arial"/>
                <w:szCs w:val="20"/>
              </w:rPr>
            </w:pPr>
            <w:r>
              <w:rPr>
                <w:rFonts w:cs="Arial"/>
                <w:szCs w:val="20"/>
              </w:rPr>
              <w:t>Desarrollo</w:t>
            </w:r>
          </w:p>
        </w:tc>
        <w:tc>
          <w:tcPr>
            <w:tcW w:w="2380" w:type="dxa"/>
            <w:tcMar>
              <w:top w:w="28" w:type="dxa"/>
              <w:bottom w:w="28" w:type="dxa"/>
            </w:tcMar>
            <w:vAlign w:val="center"/>
          </w:tcPr>
          <w:p w:rsidR="005A367B" w:rsidRPr="002E7023" w:rsidRDefault="005A367B" w:rsidP="00E534D6">
            <w:pPr>
              <w:rPr>
                <w:rFonts w:cs="Arial"/>
                <w:szCs w:val="20"/>
              </w:rPr>
            </w:pPr>
            <w:r w:rsidRPr="002E7023">
              <w:rPr>
                <w:rFonts w:cs="Arial"/>
                <w:szCs w:val="20"/>
              </w:rPr>
              <w:t xml:space="preserve">Tel. </w:t>
            </w:r>
            <w:r w:rsidRPr="005A367B">
              <w:rPr>
                <w:rFonts w:cs="Arial"/>
                <w:color w:val="0000FF"/>
                <w:szCs w:val="20"/>
              </w:rPr>
              <w:t>&lt;tel&gt;</w:t>
            </w:r>
          </w:p>
          <w:p w:rsidR="005A367B" w:rsidRPr="002E7023" w:rsidRDefault="005A367B" w:rsidP="00E534D6">
            <w:pPr>
              <w:rPr>
                <w:rFonts w:cs="Arial"/>
                <w:szCs w:val="20"/>
              </w:rPr>
            </w:pPr>
            <w:r w:rsidRPr="002E7023">
              <w:rPr>
                <w:rFonts w:cs="Arial"/>
                <w:szCs w:val="20"/>
              </w:rPr>
              <w:t xml:space="preserve">Cel. </w:t>
            </w:r>
            <w:r w:rsidRPr="005A367B">
              <w:rPr>
                <w:rFonts w:cs="Arial"/>
                <w:color w:val="0000FF"/>
                <w:szCs w:val="20"/>
              </w:rPr>
              <w:t>&lt;tel&gt;</w:t>
            </w:r>
          </w:p>
          <w:p w:rsidR="005A367B" w:rsidRPr="005A367B" w:rsidRDefault="005A367B" w:rsidP="00E534D6">
            <w:pPr>
              <w:rPr>
                <w:rFonts w:cs="Arial"/>
                <w:color w:val="0000FF"/>
                <w:szCs w:val="20"/>
              </w:rPr>
            </w:pPr>
            <w:r w:rsidRPr="005A367B">
              <w:rPr>
                <w:rFonts w:cs="Arial"/>
                <w:color w:val="0000FF"/>
                <w:szCs w:val="20"/>
              </w:rPr>
              <w:t>&lt;email&gt;</w:t>
            </w:r>
          </w:p>
        </w:tc>
      </w:tr>
    </w:tbl>
    <w:p w:rsidR="00FD54B6" w:rsidRDefault="00FD54B6" w:rsidP="00C4271C">
      <w:pPr>
        <w:pStyle w:val="Ttulo2"/>
      </w:pPr>
      <w:bookmarkStart w:id="33" w:name="_Toc245459294"/>
      <w:r>
        <w:t>Equipo de Trabajo</w:t>
      </w:r>
      <w:bookmarkEnd w:id="33"/>
    </w:p>
    <w:p w:rsidR="00605AFD" w:rsidRPr="00605AFD" w:rsidRDefault="00605AFD" w:rsidP="00605AFD">
      <w:pPr>
        <w:ind w:left="720"/>
        <w:rPr>
          <w:color w:val="0000FF"/>
          <w:lang w:val="es-ES"/>
        </w:rPr>
      </w:pPr>
      <w:r w:rsidRPr="00605AFD">
        <w:rPr>
          <w:color w:val="0000FF"/>
          <w:lang w:val="es-ES"/>
        </w:rPr>
        <w:t>&lt;Agregar tantos renglones como miembros del equipo de trabajo&gt;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3"/>
        <w:gridCol w:w="1701"/>
        <w:gridCol w:w="1985"/>
        <w:gridCol w:w="2380"/>
      </w:tblGrid>
      <w:tr w:rsidR="00FD54B6" w:rsidRPr="00F66448" w:rsidTr="00240E38">
        <w:trPr>
          <w:jc w:val="right"/>
        </w:trPr>
        <w:tc>
          <w:tcPr>
            <w:tcW w:w="2693"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Nombre</w:t>
            </w:r>
          </w:p>
        </w:tc>
        <w:tc>
          <w:tcPr>
            <w:tcW w:w="1701"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Rol</w:t>
            </w:r>
          </w:p>
        </w:tc>
        <w:tc>
          <w:tcPr>
            <w:tcW w:w="1985"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Departamento</w:t>
            </w:r>
          </w:p>
        </w:tc>
        <w:tc>
          <w:tcPr>
            <w:tcW w:w="2380"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Contacto</w:t>
            </w:r>
          </w:p>
        </w:tc>
      </w:tr>
      <w:tr w:rsidR="009D7521" w:rsidRPr="00F66448" w:rsidTr="00240E38">
        <w:trPr>
          <w:jc w:val="right"/>
        </w:trPr>
        <w:tc>
          <w:tcPr>
            <w:tcW w:w="2693" w:type="dxa"/>
            <w:tcMar>
              <w:top w:w="28" w:type="dxa"/>
              <w:bottom w:w="28" w:type="dxa"/>
            </w:tcMar>
            <w:vAlign w:val="center"/>
          </w:tcPr>
          <w:p w:rsidR="009D7521" w:rsidRPr="005A367B" w:rsidRDefault="009D7521"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9D7521" w:rsidRPr="00C01D3A" w:rsidRDefault="009D7521" w:rsidP="00682559">
            <w:pPr>
              <w:rPr>
                <w:rFonts w:cs="Arial"/>
                <w:szCs w:val="20"/>
              </w:rPr>
            </w:pPr>
            <w:r w:rsidRPr="00C01D3A">
              <w:rPr>
                <w:rFonts w:cs="Arial"/>
                <w:szCs w:val="20"/>
              </w:rPr>
              <w:t>Ingeniero de SW</w:t>
            </w:r>
          </w:p>
        </w:tc>
        <w:tc>
          <w:tcPr>
            <w:tcW w:w="1985" w:type="dxa"/>
            <w:tcMar>
              <w:top w:w="28" w:type="dxa"/>
              <w:bottom w:w="28" w:type="dxa"/>
            </w:tcMar>
            <w:vAlign w:val="center"/>
          </w:tcPr>
          <w:p w:rsidR="009D7521" w:rsidRPr="00C01D3A" w:rsidRDefault="009D7521" w:rsidP="00413D9A">
            <w:pPr>
              <w:rPr>
                <w:rFonts w:cs="Arial"/>
                <w:szCs w:val="20"/>
              </w:rPr>
            </w:pPr>
            <w:r w:rsidRPr="00C01D3A">
              <w:rPr>
                <w:rFonts w:cs="Arial"/>
                <w:szCs w:val="20"/>
              </w:rPr>
              <w:t>Desarrollo</w:t>
            </w:r>
          </w:p>
        </w:tc>
        <w:tc>
          <w:tcPr>
            <w:tcW w:w="2380" w:type="dxa"/>
            <w:tcMar>
              <w:top w:w="28" w:type="dxa"/>
              <w:bottom w:w="28" w:type="dxa"/>
            </w:tcMar>
            <w:vAlign w:val="center"/>
          </w:tcPr>
          <w:p w:rsidR="009D7521" w:rsidRPr="002E7023" w:rsidRDefault="009D7521" w:rsidP="009D7521">
            <w:pPr>
              <w:rPr>
                <w:rFonts w:cs="Arial"/>
                <w:szCs w:val="20"/>
              </w:rPr>
            </w:pPr>
            <w:r w:rsidRPr="002E7023">
              <w:rPr>
                <w:rFonts w:cs="Arial"/>
                <w:szCs w:val="20"/>
              </w:rPr>
              <w:t xml:space="preserve">Tel. </w:t>
            </w:r>
            <w:r w:rsidRPr="005A367B">
              <w:rPr>
                <w:rFonts w:cs="Arial"/>
                <w:color w:val="0000FF"/>
                <w:szCs w:val="20"/>
              </w:rPr>
              <w:t>&lt;tel&gt;</w:t>
            </w:r>
          </w:p>
          <w:p w:rsidR="009D7521" w:rsidRPr="002E7023" w:rsidRDefault="009D7521" w:rsidP="009D7521">
            <w:pPr>
              <w:rPr>
                <w:rFonts w:cs="Arial"/>
                <w:szCs w:val="20"/>
              </w:rPr>
            </w:pPr>
            <w:r w:rsidRPr="002E7023">
              <w:rPr>
                <w:rFonts w:cs="Arial"/>
                <w:szCs w:val="20"/>
              </w:rPr>
              <w:t xml:space="preserve">Cel. </w:t>
            </w:r>
            <w:r w:rsidRPr="005A367B">
              <w:rPr>
                <w:rFonts w:cs="Arial"/>
                <w:color w:val="0000FF"/>
                <w:szCs w:val="20"/>
              </w:rPr>
              <w:t>&lt;tel&gt;</w:t>
            </w:r>
          </w:p>
          <w:p w:rsidR="009D7521" w:rsidRPr="00C01D3A" w:rsidRDefault="009D7521" w:rsidP="009D7521">
            <w:pPr>
              <w:rPr>
                <w:rFonts w:cs="Arial"/>
                <w:szCs w:val="20"/>
              </w:rPr>
            </w:pPr>
            <w:r w:rsidRPr="005A367B">
              <w:rPr>
                <w:rFonts w:cs="Arial"/>
                <w:color w:val="0000FF"/>
                <w:szCs w:val="20"/>
              </w:rPr>
              <w:t>&lt;email&gt;</w:t>
            </w:r>
          </w:p>
        </w:tc>
      </w:tr>
      <w:tr w:rsidR="009D7521" w:rsidRPr="00F66448" w:rsidTr="00240E38">
        <w:trPr>
          <w:jc w:val="right"/>
        </w:trPr>
        <w:tc>
          <w:tcPr>
            <w:tcW w:w="2693" w:type="dxa"/>
            <w:tcMar>
              <w:top w:w="28" w:type="dxa"/>
              <w:bottom w:w="28" w:type="dxa"/>
            </w:tcMar>
            <w:vAlign w:val="center"/>
          </w:tcPr>
          <w:p w:rsidR="009D7521" w:rsidRPr="005A367B" w:rsidRDefault="009D7521"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9D7521" w:rsidRPr="00C01D3A" w:rsidRDefault="009D7521" w:rsidP="00E534D6">
            <w:pPr>
              <w:rPr>
                <w:rFonts w:cs="Arial"/>
                <w:szCs w:val="20"/>
              </w:rPr>
            </w:pPr>
            <w:r w:rsidRPr="00C01D3A">
              <w:rPr>
                <w:rFonts w:cs="Arial"/>
                <w:szCs w:val="20"/>
              </w:rPr>
              <w:t>Ingeniero de SW</w:t>
            </w:r>
          </w:p>
        </w:tc>
        <w:tc>
          <w:tcPr>
            <w:tcW w:w="1985" w:type="dxa"/>
            <w:tcMar>
              <w:top w:w="28" w:type="dxa"/>
              <w:bottom w:w="28" w:type="dxa"/>
            </w:tcMar>
            <w:vAlign w:val="center"/>
          </w:tcPr>
          <w:p w:rsidR="009D7521" w:rsidRPr="00C01D3A" w:rsidRDefault="009D7521" w:rsidP="00E534D6">
            <w:pPr>
              <w:rPr>
                <w:rFonts w:cs="Arial"/>
                <w:szCs w:val="20"/>
              </w:rPr>
            </w:pPr>
            <w:r w:rsidRPr="00C01D3A">
              <w:rPr>
                <w:rFonts w:cs="Arial"/>
                <w:szCs w:val="20"/>
              </w:rPr>
              <w:t>Desarrollo</w:t>
            </w:r>
          </w:p>
        </w:tc>
        <w:tc>
          <w:tcPr>
            <w:tcW w:w="2380" w:type="dxa"/>
            <w:tcMar>
              <w:top w:w="28" w:type="dxa"/>
              <w:bottom w:w="28" w:type="dxa"/>
            </w:tcMar>
            <w:vAlign w:val="center"/>
          </w:tcPr>
          <w:p w:rsidR="009D7521" w:rsidRPr="002E7023" w:rsidRDefault="009D7521" w:rsidP="00E534D6">
            <w:pPr>
              <w:rPr>
                <w:rFonts w:cs="Arial"/>
                <w:szCs w:val="20"/>
              </w:rPr>
            </w:pPr>
            <w:r w:rsidRPr="002E7023">
              <w:rPr>
                <w:rFonts w:cs="Arial"/>
                <w:szCs w:val="20"/>
              </w:rPr>
              <w:t xml:space="preserve">Tel. </w:t>
            </w:r>
            <w:r w:rsidRPr="005A367B">
              <w:rPr>
                <w:rFonts w:cs="Arial"/>
                <w:color w:val="0000FF"/>
                <w:szCs w:val="20"/>
              </w:rPr>
              <w:t>&lt;tel&gt;</w:t>
            </w:r>
          </w:p>
          <w:p w:rsidR="009D7521" w:rsidRPr="002E7023" w:rsidRDefault="009D7521" w:rsidP="00E534D6">
            <w:pPr>
              <w:rPr>
                <w:rFonts w:cs="Arial"/>
                <w:szCs w:val="20"/>
              </w:rPr>
            </w:pPr>
            <w:r w:rsidRPr="002E7023">
              <w:rPr>
                <w:rFonts w:cs="Arial"/>
                <w:szCs w:val="20"/>
              </w:rPr>
              <w:t xml:space="preserve">Cel. </w:t>
            </w:r>
            <w:r w:rsidRPr="005A367B">
              <w:rPr>
                <w:rFonts w:cs="Arial"/>
                <w:color w:val="0000FF"/>
                <w:szCs w:val="20"/>
              </w:rPr>
              <w:t>&lt;tel&gt;</w:t>
            </w:r>
          </w:p>
          <w:p w:rsidR="009D7521" w:rsidRPr="00C01D3A" w:rsidRDefault="009D7521" w:rsidP="00E534D6">
            <w:pPr>
              <w:rPr>
                <w:rFonts w:cs="Arial"/>
                <w:szCs w:val="20"/>
              </w:rPr>
            </w:pPr>
            <w:r w:rsidRPr="005A367B">
              <w:rPr>
                <w:rFonts w:cs="Arial"/>
                <w:color w:val="0000FF"/>
                <w:szCs w:val="20"/>
              </w:rPr>
              <w:t>&lt;email&gt;</w:t>
            </w:r>
          </w:p>
        </w:tc>
      </w:tr>
      <w:tr w:rsidR="009D7521" w:rsidRPr="00F66448" w:rsidTr="00240E38">
        <w:trPr>
          <w:jc w:val="right"/>
        </w:trPr>
        <w:tc>
          <w:tcPr>
            <w:tcW w:w="2693" w:type="dxa"/>
            <w:tcMar>
              <w:top w:w="28" w:type="dxa"/>
              <w:bottom w:w="28" w:type="dxa"/>
            </w:tcMar>
            <w:vAlign w:val="center"/>
          </w:tcPr>
          <w:p w:rsidR="009D7521" w:rsidRPr="005A367B" w:rsidRDefault="009D7521"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9D7521" w:rsidRPr="00C01D3A" w:rsidRDefault="009D7521" w:rsidP="00E534D6">
            <w:pPr>
              <w:rPr>
                <w:rFonts w:cs="Arial"/>
                <w:szCs w:val="20"/>
              </w:rPr>
            </w:pPr>
            <w:r>
              <w:rPr>
                <w:rFonts w:cs="Arial"/>
                <w:szCs w:val="20"/>
              </w:rPr>
              <w:t>Probador</w:t>
            </w:r>
          </w:p>
        </w:tc>
        <w:tc>
          <w:tcPr>
            <w:tcW w:w="1985" w:type="dxa"/>
            <w:tcMar>
              <w:top w:w="28" w:type="dxa"/>
              <w:bottom w:w="28" w:type="dxa"/>
            </w:tcMar>
            <w:vAlign w:val="center"/>
          </w:tcPr>
          <w:p w:rsidR="009D7521" w:rsidRPr="002E7023" w:rsidRDefault="009D7521" w:rsidP="00E534D6">
            <w:pPr>
              <w:rPr>
                <w:rFonts w:cs="Arial"/>
                <w:szCs w:val="20"/>
              </w:rPr>
            </w:pPr>
            <w:r>
              <w:rPr>
                <w:rFonts w:cs="Arial"/>
                <w:szCs w:val="20"/>
              </w:rPr>
              <w:t>Aseguramiento de la Calidad</w:t>
            </w:r>
          </w:p>
        </w:tc>
        <w:tc>
          <w:tcPr>
            <w:tcW w:w="2380" w:type="dxa"/>
            <w:tcMar>
              <w:top w:w="28" w:type="dxa"/>
              <w:bottom w:w="28" w:type="dxa"/>
            </w:tcMar>
            <w:vAlign w:val="center"/>
          </w:tcPr>
          <w:p w:rsidR="009D7521" w:rsidRPr="002E7023" w:rsidRDefault="009D7521" w:rsidP="00E534D6">
            <w:pPr>
              <w:rPr>
                <w:rFonts w:cs="Arial"/>
                <w:szCs w:val="20"/>
              </w:rPr>
            </w:pPr>
            <w:r w:rsidRPr="002E7023">
              <w:rPr>
                <w:rFonts w:cs="Arial"/>
                <w:szCs w:val="20"/>
              </w:rPr>
              <w:t xml:space="preserve">Tel. </w:t>
            </w:r>
            <w:r w:rsidRPr="005A367B">
              <w:rPr>
                <w:rFonts w:cs="Arial"/>
                <w:color w:val="0000FF"/>
                <w:szCs w:val="20"/>
              </w:rPr>
              <w:t>&lt;tel&gt;</w:t>
            </w:r>
          </w:p>
          <w:p w:rsidR="009D7521" w:rsidRPr="002E7023" w:rsidRDefault="009D7521" w:rsidP="00E534D6">
            <w:pPr>
              <w:rPr>
                <w:rFonts w:cs="Arial"/>
                <w:szCs w:val="20"/>
              </w:rPr>
            </w:pPr>
            <w:r w:rsidRPr="002E7023">
              <w:rPr>
                <w:rFonts w:cs="Arial"/>
                <w:szCs w:val="20"/>
              </w:rPr>
              <w:t xml:space="preserve">Cel. </w:t>
            </w:r>
            <w:r w:rsidRPr="005A367B">
              <w:rPr>
                <w:rFonts w:cs="Arial"/>
                <w:color w:val="0000FF"/>
                <w:szCs w:val="20"/>
              </w:rPr>
              <w:t>&lt;tel&gt;</w:t>
            </w:r>
          </w:p>
          <w:p w:rsidR="009D7521" w:rsidRPr="00C01D3A" w:rsidRDefault="009D7521" w:rsidP="00E534D6">
            <w:pPr>
              <w:rPr>
                <w:rFonts w:cs="Arial"/>
                <w:szCs w:val="20"/>
              </w:rPr>
            </w:pPr>
            <w:r w:rsidRPr="005A367B">
              <w:rPr>
                <w:rFonts w:cs="Arial"/>
                <w:color w:val="0000FF"/>
                <w:szCs w:val="20"/>
              </w:rPr>
              <w:t>&lt;email&gt;</w:t>
            </w:r>
          </w:p>
        </w:tc>
      </w:tr>
      <w:tr w:rsidR="009D7521" w:rsidRPr="00F66448" w:rsidTr="00240E38">
        <w:trPr>
          <w:jc w:val="right"/>
        </w:trPr>
        <w:tc>
          <w:tcPr>
            <w:tcW w:w="2693" w:type="dxa"/>
            <w:tcMar>
              <w:top w:w="28" w:type="dxa"/>
              <w:bottom w:w="28" w:type="dxa"/>
            </w:tcMar>
            <w:vAlign w:val="center"/>
          </w:tcPr>
          <w:p w:rsidR="009D7521" w:rsidRPr="005A367B" w:rsidRDefault="009D7521"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9D7521" w:rsidRPr="00C01D3A" w:rsidRDefault="009D7521" w:rsidP="00E534D6">
            <w:pPr>
              <w:rPr>
                <w:rFonts w:cs="Arial"/>
                <w:szCs w:val="20"/>
              </w:rPr>
            </w:pPr>
            <w:r>
              <w:rPr>
                <w:rFonts w:cs="Arial"/>
                <w:szCs w:val="20"/>
              </w:rPr>
              <w:t>Probador</w:t>
            </w:r>
          </w:p>
        </w:tc>
        <w:tc>
          <w:tcPr>
            <w:tcW w:w="1985" w:type="dxa"/>
            <w:tcMar>
              <w:top w:w="28" w:type="dxa"/>
              <w:bottom w:w="28" w:type="dxa"/>
            </w:tcMar>
            <w:vAlign w:val="center"/>
          </w:tcPr>
          <w:p w:rsidR="009D7521" w:rsidRPr="002E7023" w:rsidRDefault="009D7521" w:rsidP="00E534D6">
            <w:pPr>
              <w:rPr>
                <w:rFonts w:cs="Arial"/>
                <w:szCs w:val="20"/>
              </w:rPr>
            </w:pPr>
            <w:r>
              <w:rPr>
                <w:rFonts w:cs="Arial"/>
                <w:szCs w:val="20"/>
              </w:rPr>
              <w:t>Aseguramiento de la Calidad</w:t>
            </w:r>
          </w:p>
        </w:tc>
        <w:tc>
          <w:tcPr>
            <w:tcW w:w="2380" w:type="dxa"/>
            <w:tcMar>
              <w:top w:w="28" w:type="dxa"/>
              <w:bottom w:w="28" w:type="dxa"/>
            </w:tcMar>
            <w:vAlign w:val="center"/>
          </w:tcPr>
          <w:p w:rsidR="009D7521" w:rsidRPr="002E7023" w:rsidRDefault="009D7521" w:rsidP="00E534D6">
            <w:pPr>
              <w:rPr>
                <w:rFonts w:cs="Arial"/>
                <w:szCs w:val="20"/>
              </w:rPr>
            </w:pPr>
            <w:r w:rsidRPr="002E7023">
              <w:rPr>
                <w:rFonts w:cs="Arial"/>
                <w:szCs w:val="20"/>
              </w:rPr>
              <w:t xml:space="preserve">Tel. </w:t>
            </w:r>
            <w:r w:rsidRPr="005A367B">
              <w:rPr>
                <w:rFonts w:cs="Arial"/>
                <w:color w:val="0000FF"/>
                <w:szCs w:val="20"/>
              </w:rPr>
              <w:t>&lt;tel&gt;</w:t>
            </w:r>
          </w:p>
          <w:p w:rsidR="009D7521" w:rsidRPr="002E7023" w:rsidRDefault="009D7521" w:rsidP="00E534D6">
            <w:pPr>
              <w:rPr>
                <w:rFonts w:cs="Arial"/>
                <w:szCs w:val="20"/>
              </w:rPr>
            </w:pPr>
            <w:r w:rsidRPr="002E7023">
              <w:rPr>
                <w:rFonts w:cs="Arial"/>
                <w:szCs w:val="20"/>
              </w:rPr>
              <w:t xml:space="preserve">Cel. </w:t>
            </w:r>
            <w:r w:rsidRPr="005A367B">
              <w:rPr>
                <w:rFonts w:cs="Arial"/>
                <w:color w:val="0000FF"/>
                <w:szCs w:val="20"/>
              </w:rPr>
              <w:t>&lt;tel&gt;</w:t>
            </w:r>
          </w:p>
          <w:p w:rsidR="009D7521" w:rsidRPr="00C01D3A" w:rsidRDefault="009D7521" w:rsidP="00E534D6">
            <w:pPr>
              <w:rPr>
                <w:rFonts w:cs="Arial"/>
                <w:szCs w:val="20"/>
              </w:rPr>
            </w:pPr>
            <w:r w:rsidRPr="005A367B">
              <w:rPr>
                <w:rFonts w:cs="Arial"/>
                <w:color w:val="0000FF"/>
                <w:szCs w:val="20"/>
              </w:rPr>
              <w:t>&lt;email&gt;</w:t>
            </w:r>
          </w:p>
        </w:tc>
      </w:tr>
    </w:tbl>
    <w:p w:rsidR="00FD54B6" w:rsidRPr="00B25F60" w:rsidRDefault="00FD54B6" w:rsidP="00B25F60">
      <w:pPr>
        <w:rPr>
          <w:lang w:val="es-ES"/>
        </w:rPr>
      </w:pPr>
    </w:p>
    <w:p w:rsidR="00FD54B6" w:rsidRDefault="00FD54B6" w:rsidP="00C4271C">
      <w:pPr>
        <w:pStyle w:val="Ttulo2"/>
      </w:pPr>
      <w:bookmarkStart w:id="34" w:name="_Toc245459295"/>
      <w:r>
        <w:t>Involucrados Relevantes.</w:t>
      </w:r>
      <w:bookmarkEnd w:id="34"/>
    </w:p>
    <w:p w:rsidR="00605AFD" w:rsidRPr="00605AFD" w:rsidRDefault="00605AFD" w:rsidP="00605AFD">
      <w:pPr>
        <w:ind w:left="720"/>
        <w:rPr>
          <w:color w:val="0000FF"/>
          <w:lang w:val="es-ES"/>
        </w:rPr>
      </w:pPr>
      <w:r w:rsidRPr="00605AFD">
        <w:rPr>
          <w:color w:val="0000FF"/>
          <w:lang w:val="es-ES"/>
        </w:rPr>
        <w:t xml:space="preserve">&lt;Agregar tantos renglones como </w:t>
      </w:r>
      <w:r>
        <w:rPr>
          <w:color w:val="0000FF"/>
          <w:lang w:val="es-ES"/>
        </w:rPr>
        <w:t>stakeholders</w:t>
      </w:r>
      <w:r w:rsidRPr="00605AFD">
        <w:rPr>
          <w:color w:val="0000FF"/>
          <w:lang w:val="es-ES"/>
        </w:rPr>
        <w:t>&gt;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3"/>
        <w:gridCol w:w="1701"/>
        <w:gridCol w:w="1843"/>
        <w:gridCol w:w="2522"/>
      </w:tblGrid>
      <w:tr w:rsidR="00FD54B6" w:rsidRPr="00F66448" w:rsidTr="00240E38">
        <w:trPr>
          <w:jc w:val="right"/>
        </w:trPr>
        <w:tc>
          <w:tcPr>
            <w:tcW w:w="2693" w:type="dxa"/>
            <w:shd w:val="clear" w:color="auto" w:fill="002060"/>
            <w:tcMar>
              <w:top w:w="28" w:type="dxa"/>
              <w:bottom w:w="28" w:type="dxa"/>
            </w:tcMar>
            <w:vAlign w:val="center"/>
          </w:tcPr>
          <w:p w:rsidR="00FD54B6" w:rsidRPr="00F66448" w:rsidRDefault="00FD54B6" w:rsidP="00B25F60">
            <w:pPr>
              <w:jc w:val="center"/>
              <w:rPr>
                <w:rFonts w:cs="Arial"/>
                <w:b/>
                <w:color w:val="FFFFFF"/>
                <w:szCs w:val="20"/>
              </w:rPr>
            </w:pPr>
            <w:r>
              <w:rPr>
                <w:rFonts w:cs="Arial"/>
                <w:b/>
                <w:color w:val="FFFFFF"/>
                <w:szCs w:val="20"/>
              </w:rPr>
              <w:t>Involucrado Relevante</w:t>
            </w:r>
          </w:p>
        </w:tc>
        <w:tc>
          <w:tcPr>
            <w:tcW w:w="1701"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Rol</w:t>
            </w:r>
          </w:p>
        </w:tc>
        <w:tc>
          <w:tcPr>
            <w:tcW w:w="1843"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Organización / Departamento</w:t>
            </w:r>
          </w:p>
        </w:tc>
        <w:tc>
          <w:tcPr>
            <w:tcW w:w="2522" w:type="dxa"/>
            <w:shd w:val="clear" w:color="auto" w:fill="002060"/>
            <w:tcMar>
              <w:top w:w="28" w:type="dxa"/>
              <w:bottom w:w="28" w:type="dxa"/>
            </w:tcMar>
            <w:vAlign w:val="center"/>
          </w:tcPr>
          <w:p w:rsidR="00FD54B6" w:rsidRPr="00F66448" w:rsidRDefault="00FD54B6" w:rsidP="00413D9A">
            <w:pPr>
              <w:jc w:val="center"/>
              <w:rPr>
                <w:rFonts w:cs="Arial"/>
                <w:b/>
                <w:color w:val="FFFFFF"/>
                <w:szCs w:val="20"/>
              </w:rPr>
            </w:pPr>
            <w:r>
              <w:rPr>
                <w:rFonts w:cs="Arial"/>
                <w:b/>
                <w:color w:val="FFFFFF"/>
                <w:szCs w:val="20"/>
              </w:rPr>
              <w:t>Información de Contacto</w:t>
            </w:r>
          </w:p>
        </w:tc>
      </w:tr>
      <w:tr w:rsidR="00605AFD" w:rsidRPr="00F66448" w:rsidTr="00240E38">
        <w:trPr>
          <w:jc w:val="right"/>
        </w:trPr>
        <w:tc>
          <w:tcPr>
            <w:tcW w:w="2693" w:type="dxa"/>
            <w:tcMar>
              <w:top w:w="28" w:type="dxa"/>
              <w:bottom w:w="28" w:type="dxa"/>
            </w:tcMar>
            <w:vAlign w:val="center"/>
          </w:tcPr>
          <w:p w:rsidR="00605AFD" w:rsidRPr="005A367B" w:rsidRDefault="00605AFD"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605AFD" w:rsidRPr="00E7608E" w:rsidRDefault="00605AFD" w:rsidP="00B25F60">
            <w:pPr>
              <w:rPr>
                <w:rFonts w:cs="Arial"/>
                <w:szCs w:val="20"/>
              </w:rPr>
            </w:pPr>
            <w:r w:rsidRPr="00E7608E">
              <w:rPr>
                <w:rFonts w:cs="Arial"/>
                <w:szCs w:val="20"/>
              </w:rPr>
              <w:t>Sponsor</w:t>
            </w:r>
          </w:p>
        </w:tc>
        <w:tc>
          <w:tcPr>
            <w:tcW w:w="1843" w:type="dxa"/>
            <w:tcMar>
              <w:top w:w="28" w:type="dxa"/>
              <w:bottom w:w="28" w:type="dxa"/>
            </w:tcMar>
            <w:vAlign w:val="center"/>
          </w:tcPr>
          <w:p w:rsidR="00605AFD" w:rsidRPr="00605AFD" w:rsidRDefault="00605AFD" w:rsidP="003C4E54">
            <w:pPr>
              <w:rPr>
                <w:rFonts w:cs="Arial"/>
                <w:color w:val="0000FF"/>
                <w:szCs w:val="20"/>
              </w:rPr>
            </w:pPr>
            <w:r w:rsidRPr="00605AFD">
              <w:rPr>
                <w:rFonts w:cs="Arial"/>
                <w:color w:val="0000FF"/>
                <w:szCs w:val="20"/>
              </w:rPr>
              <w:t>&lt;dpto.&gt;</w:t>
            </w:r>
          </w:p>
          <w:p w:rsidR="00605AFD" w:rsidRPr="00E7608E" w:rsidRDefault="00605AFD" w:rsidP="003C4E54">
            <w:pPr>
              <w:rPr>
                <w:rFonts w:cs="Arial"/>
                <w:szCs w:val="20"/>
              </w:rPr>
            </w:pPr>
            <w:r w:rsidRPr="00605AFD">
              <w:rPr>
                <w:rFonts w:cs="Arial"/>
                <w:color w:val="0000FF"/>
                <w:szCs w:val="20"/>
              </w:rPr>
              <w:t>&lt;organización&gt;</w:t>
            </w:r>
          </w:p>
        </w:tc>
        <w:tc>
          <w:tcPr>
            <w:tcW w:w="2522" w:type="dxa"/>
            <w:tcMar>
              <w:top w:w="28" w:type="dxa"/>
              <w:bottom w:w="28" w:type="dxa"/>
            </w:tcMar>
            <w:vAlign w:val="center"/>
          </w:tcPr>
          <w:p w:rsidR="00605AFD" w:rsidRPr="002E7023" w:rsidRDefault="00605AFD" w:rsidP="00605AFD">
            <w:pPr>
              <w:rPr>
                <w:rFonts w:cs="Arial"/>
                <w:szCs w:val="20"/>
              </w:rPr>
            </w:pPr>
            <w:r w:rsidRPr="002E7023">
              <w:rPr>
                <w:rFonts w:cs="Arial"/>
                <w:szCs w:val="20"/>
              </w:rPr>
              <w:t xml:space="preserve">Tel. </w:t>
            </w:r>
            <w:r w:rsidRPr="005A367B">
              <w:rPr>
                <w:rFonts w:cs="Arial"/>
                <w:color w:val="0000FF"/>
                <w:szCs w:val="20"/>
              </w:rPr>
              <w:t>&lt;tel&gt;</w:t>
            </w:r>
          </w:p>
          <w:p w:rsidR="00605AFD" w:rsidRPr="002E7023" w:rsidRDefault="00605AFD" w:rsidP="00605AFD">
            <w:pPr>
              <w:rPr>
                <w:rFonts w:cs="Arial"/>
                <w:szCs w:val="20"/>
              </w:rPr>
            </w:pPr>
            <w:r w:rsidRPr="002E7023">
              <w:rPr>
                <w:rFonts w:cs="Arial"/>
                <w:szCs w:val="20"/>
              </w:rPr>
              <w:t xml:space="preserve">Cel. </w:t>
            </w:r>
            <w:r w:rsidRPr="005A367B">
              <w:rPr>
                <w:rFonts w:cs="Arial"/>
                <w:color w:val="0000FF"/>
                <w:szCs w:val="20"/>
              </w:rPr>
              <w:t>&lt;tel&gt;</w:t>
            </w:r>
          </w:p>
          <w:p w:rsidR="00605AFD" w:rsidRPr="00E7608E" w:rsidRDefault="00605AFD" w:rsidP="00605AFD">
            <w:pPr>
              <w:rPr>
                <w:rFonts w:cs="Arial"/>
                <w:szCs w:val="20"/>
              </w:rPr>
            </w:pPr>
            <w:r w:rsidRPr="005A367B">
              <w:rPr>
                <w:rFonts w:cs="Arial"/>
                <w:color w:val="0000FF"/>
                <w:szCs w:val="20"/>
              </w:rPr>
              <w:t>&lt;email&gt;</w:t>
            </w:r>
          </w:p>
        </w:tc>
      </w:tr>
      <w:tr w:rsidR="00605AFD" w:rsidRPr="00F66448" w:rsidTr="00240E38">
        <w:trPr>
          <w:jc w:val="right"/>
        </w:trPr>
        <w:tc>
          <w:tcPr>
            <w:tcW w:w="2693" w:type="dxa"/>
            <w:tcMar>
              <w:top w:w="28" w:type="dxa"/>
              <w:bottom w:w="28" w:type="dxa"/>
            </w:tcMar>
            <w:vAlign w:val="center"/>
          </w:tcPr>
          <w:p w:rsidR="00605AFD" w:rsidRPr="005A367B" w:rsidRDefault="00605AFD"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605AFD" w:rsidRPr="00E7608E" w:rsidRDefault="00605AFD" w:rsidP="003C4E54">
            <w:pPr>
              <w:rPr>
                <w:rFonts w:cs="Arial"/>
                <w:szCs w:val="20"/>
              </w:rPr>
            </w:pPr>
            <w:r>
              <w:rPr>
                <w:rFonts w:cs="Arial"/>
                <w:szCs w:val="20"/>
              </w:rPr>
              <w:t>Usuario</w:t>
            </w:r>
          </w:p>
        </w:tc>
        <w:tc>
          <w:tcPr>
            <w:tcW w:w="1843" w:type="dxa"/>
            <w:tcMar>
              <w:top w:w="28" w:type="dxa"/>
              <w:bottom w:w="28" w:type="dxa"/>
            </w:tcMar>
            <w:vAlign w:val="center"/>
          </w:tcPr>
          <w:p w:rsidR="00605AFD" w:rsidRPr="00605AFD" w:rsidRDefault="00605AFD" w:rsidP="00605AFD">
            <w:pPr>
              <w:rPr>
                <w:rFonts w:cs="Arial"/>
                <w:color w:val="0000FF"/>
                <w:szCs w:val="20"/>
              </w:rPr>
            </w:pPr>
            <w:r w:rsidRPr="00605AFD">
              <w:rPr>
                <w:rFonts w:cs="Arial"/>
                <w:color w:val="0000FF"/>
                <w:szCs w:val="20"/>
              </w:rPr>
              <w:t>&lt;dpto.&gt;</w:t>
            </w:r>
          </w:p>
          <w:p w:rsidR="00605AFD" w:rsidRPr="00E7608E" w:rsidRDefault="00605AFD" w:rsidP="00605AFD">
            <w:pPr>
              <w:rPr>
                <w:rFonts w:cs="Arial"/>
                <w:szCs w:val="20"/>
              </w:rPr>
            </w:pPr>
            <w:r w:rsidRPr="00605AFD">
              <w:rPr>
                <w:rFonts w:cs="Arial"/>
                <w:color w:val="0000FF"/>
                <w:szCs w:val="20"/>
              </w:rPr>
              <w:t>&lt;organización&gt;</w:t>
            </w:r>
          </w:p>
        </w:tc>
        <w:tc>
          <w:tcPr>
            <w:tcW w:w="2522" w:type="dxa"/>
            <w:tcMar>
              <w:top w:w="28" w:type="dxa"/>
              <w:bottom w:w="28" w:type="dxa"/>
            </w:tcMar>
            <w:vAlign w:val="center"/>
          </w:tcPr>
          <w:p w:rsidR="00605AFD" w:rsidRPr="002E7023" w:rsidRDefault="00605AFD" w:rsidP="00605AFD">
            <w:pPr>
              <w:rPr>
                <w:rFonts w:cs="Arial"/>
                <w:szCs w:val="20"/>
              </w:rPr>
            </w:pPr>
            <w:r w:rsidRPr="002E7023">
              <w:rPr>
                <w:rFonts w:cs="Arial"/>
                <w:szCs w:val="20"/>
              </w:rPr>
              <w:t xml:space="preserve">Tel. </w:t>
            </w:r>
            <w:r w:rsidRPr="005A367B">
              <w:rPr>
                <w:rFonts w:cs="Arial"/>
                <w:color w:val="0000FF"/>
                <w:szCs w:val="20"/>
              </w:rPr>
              <w:t>&lt;tel&gt;</w:t>
            </w:r>
          </w:p>
          <w:p w:rsidR="00605AFD" w:rsidRPr="002E7023" w:rsidRDefault="00605AFD" w:rsidP="00605AFD">
            <w:pPr>
              <w:rPr>
                <w:rFonts w:cs="Arial"/>
                <w:szCs w:val="20"/>
              </w:rPr>
            </w:pPr>
            <w:r w:rsidRPr="002E7023">
              <w:rPr>
                <w:rFonts w:cs="Arial"/>
                <w:szCs w:val="20"/>
              </w:rPr>
              <w:t xml:space="preserve">Cel. </w:t>
            </w:r>
            <w:r w:rsidRPr="005A367B">
              <w:rPr>
                <w:rFonts w:cs="Arial"/>
                <w:color w:val="0000FF"/>
                <w:szCs w:val="20"/>
              </w:rPr>
              <w:t>&lt;tel&gt;</w:t>
            </w:r>
          </w:p>
          <w:p w:rsidR="00605AFD" w:rsidRPr="00E7608E" w:rsidRDefault="00605AFD" w:rsidP="00605AFD">
            <w:pPr>
              <w:rPr>
                <w:rFonts w:cs="Arial"/>
                <w:szCs w:val="20"/>
              </w:rPr>
            </w:pPr>
            <w:r w:rsidRPr="005A367B">
              <w:rPr>
                <w:rFonts w:cs="Arial"/>
                <w:color w:val="0000FF"/>
                <w:szCs w:val="20"/>
              </w:rPr>
              <w:t>&lt;email&gt;</w:t>
            </w:r>
          </w:p>
        </w:tc>
      </w:tr>
      <w:tr w:rsidR="00605AFD" w:rsidRPr="00F66448" w:rsidTr="00240E38">
        <w:trPr>
          <w:jc w:val="right"/>
        </w:trPr>
        <w:tc>
          <w:tcPr>
            <w:tcW w:w="2693" w:type="dxa"/>
            <w:tcMar>
              <w:top w:w="28" w:type="dxa"/>
              <w:bottom w:w="28" w:type="dxa"/>
            </w:tcMar>
            <w:vAlign w:val="center"/>
          </w:tcPr>
          <w:p w:rsidR="00605AFD" w:rsidRPr="005A367B" w:rsidRDefault="00605AFD" w:rsidP="00E534D6">
            <w:pPr>
              <w:rPr>
                <w:rFonts w:cs="Arial"/>
                <w:color w:val="0000FF"/>
                <w:szCs w:val="20"/>
              </w:rPr>
            </w:pPr>
            <w:r w:rsidRPr="005A367B">
              <w:rPr>
                <w:rFonts w:cs="Arial"/>
                <w:color w:val="0000FF"/>
                <w:szCs w:val="20"/>
              </w:rPr>
              <w:t>&lt;nombre&gt;</w:t>
            </w:r>
          </w:p>
        </w:tc>
        <w:tc>
          <w:tcPr>
            <w:tcW w:w="1701" w:type="dxa"/>
            <w:tcMar>
              <w:top w:w="28" w:type="dxa"/>
              <w:bottom w:w="28" w:type="dxa"/>
            </w:tcMar>
            <w:vAlign w:val="center"/>
          </w:tcPr>
          <w:p w:rsidR="00605AFD" w:rsidRPr="00E7608E" w:rsidRDefault="00605AFD" w:rsidP="003C4E54">
            <w:pPr>
              <w:rPr>
                <w:rFonts w:cs="Arial"/>
                <w:szCs w:val="20"/>
              </w:rPr>
            </w:pPr>
            <w:r>
              <w:rPr>
                <w:rFonts w:cs="Arial"/>
                <w:szCs w:val="20"/>
              </w:rPr>
              <w:t>Analista</w:t>
            </w:r>
          </w:p>
        </w:tc>
        <w:tc>
          <w:tcPr>
            <w:tcW w:w="1843" w:type="dxa"/>
            <w:tcMar>
              <w:top w:w="28" w:type="dxa"/>
              <w:bottom w:w="28" w:type="dxa"/>
            </w:tcMar>
            <w:vAlign w:val="center"/>
          </w:tcPr>
          <w:p w:rsidR="00605AFD" w:rsidRPr="00605AFD" w:rsidRDefault="00605AFD" w:rsidP="00605AFD">
            <w:pPr>
              <w:rPr>
                <w:rFonts w:cs="Arial"/>
                <w:color w:val="0000FF"/>
                <w:szCs w:val="20"/>
              </w:rPr>
            </w:pPr>
            <w:r w:rsidRPr="00605AFD">
              <w:rPr>
                <w:rFonts w:cs="Arial"/>
                <w:color w:val="0000FF"/>
                <w:szCs w:val="20"/>
              </w:rPr>
              <w:t>&lt;dpto.&gt;</w:t>
            </w:r>
          </w:p>
          <w:p w:rsidR="00605AFD" w:rsidRPr="00E7608E" w:rsidRDefault="00605AFD" w:rsidP="00605AFD">
            <w:pPr>
              <w:rPr>
                <w:rFonts w:cs="Arial"/>
                <w:szCs w:val="20"/>
              </w:rPr>
            </w:pPr>
            <w:r w:rsidRPr="00605AFD">
              <w:rPr>
                <w:rFonts w:cs="Arial"/>
                <w:color w:val="0000FF"/>
                <w:szCs w:val="20"/>
              </w:rPr>
              <w:t>&lt;organización&gt;</w:t>
            </w:r>
          </w:p>
        </w:tc>
        <w:tc>
          <w:tcPr>
            <w:tcW w:w="2522" w:type="dxa"/>
            <w:tcMar>
              <w:top w:w="28" w:type="dxa"/>
              <w:bottom w:w="28" w:type="dxa"/>
            </w:tcMar>
            <w:vAlign w:val="center"/>
          </w:tcPr>
          <w:p w:rsidR="00605AFD" w:rsidRPr="002E7023" w:rsidRDefault="00605AFD" w:rsidP="00605AFD">
            <w:pPr>
              <w:rPr>
                <w:rFonts w:cs="Arial"/>
                <w:szCs w:val="20"/>
              </w:rPr>
            </w:pPr>
            <w:r w:rsidRPr="002E7023">
              <w:rPr>
                <w:rFonts w:cs="Arial"/>
                <w:szCs w:val="20"/>
              </w:rPr>
              <w:t xml:space="preserve">Tel. </w:t>
            </w:r>
            <w:r w:rsidRPr="005A367B">
              <w:rPr>
                <w:rFonts w:cs="Arial"/>
                <w:color w:val="0000FF"/>
                <w:szCs w:val="20"/>
              </w:rPr>
              <w:t>&lt;tel&gt;</w:t>
            </w:r>
          </w:p>
          <w:p w:rsidR="00605AFD" w:rsidRPr="002E7023" w:rsidRDefault="00605AFD" w:rsidP="00605AFD">
            <w:pPr>
              <w:rPr>
                <w:rFonts w:cs="Arial"/>
                <w:szCs w:val="20"/>
              </w:rPr>
            </w:pPr>
            <w:r w:rsidRPr="002E7023">
              <w:rPr>
                <w:rFonts w:cs="Arial"/>
                <w:szCs w:val="20"/>
              </w:rPr>
              <w:t xml:space="preserve">Cel. </w:t>
            </w:r>
            <w:r w:rsidRPr="005A367B">
              <w:rPr>
                <w:rFonts w:cs="Arial"/>
                <w:color w:val="0000FF"/>
                <w:szCs w:val="20"/>
              </w:rPr>
              <w:t>&lt;tel&gt;</w:t>
            </w:r>
          </w:p>
          <w:p w:rsidR="00605AFD" w:rsidRPr="00E7608E" w:rsidRDefault="00605AFD" w:rsidP="00605AFD">
            <w:pPr>
              <w:rPr>
                <w:rFonts w:cs="Arial"/>
                <w:szCs w:val="20"/>
              </w:rPr>
            </w:pPr>
            <w:r w:rsidRPr="005A367B">
              <w:rPr>
                <w:rFonts w:cs="Arial"/>
                <w:color w:val="0000FF"/>
                <w:szCs w:val="20"/>
              </w:rPr>
              <w:t>&lt;email&gt;</w:t>
            </w:r>
          </w:p>
        </w:tc>
      </w:tr>
    </w:tbl>
    <w:p w:rsidR="00FD54B6" w:rsidRDefault="00FD54B6" w:rsidP="00C4271C">
      <w:pPr>
        <w:pStyle w:val="Ttulo2"/>
      </w:pPr>
      <w:bookmarkStart w:id="35" w:name="_Toc245459296"/>
      <w:bookmarkStart w:id="36" w:name="_Toc518972130"/>
      <w:bookmarkStart w:id="37" w:name="_Toc17769067"/>
      <w:bookmarkStart w:id="38" w:name="_Toc125456985"/>
      <w:bookmarkStart w:id="39" w:name="_Toc157939301"/>
      <w:r>
        <w:t>Subcontrataciones</w:t>
      </w:r>
      <w:bookmarkEnd w:id="35"/>
    </w:p>
    <w:p w:rsidR="00240E38" w:rsidRPr="00240E38" w:rsidRDefault="00240E38" w:rsidP="00F01D24">
      <w:pPr>
        <w:pStyle w:val="parrafo"/>
        <w:rPr>
          <w:color w:val="0000FF"/>
        </w:rPr>
      </w:pPr>
      <w:r w:rsidRPr="00240E38">
        <w:rPr>
          <w:color w:val="0000FF"/>
        </w:rPr>
        <w:t>&lt;En caso de recursos subcontratados, listarlos aquí con la información de la tabla anterior</w:t>
      </w:r>
      <w:r>
        <w:rPr>
          <w:color w:val="0000FF"/>
        </w:rPr>
        <w:t xml:space="preserve">  y remover el siguiente texto.</w:t>
      </w:r>
      <w:r w:rsidRPr="00240E38">
        <w:rPr>
          <w:color w:val="0000FF"/>
        </w:rPr>
        <w:t>&gt;</w:t>
      </w:r>
    </w:p>
    <w:p w:rsidR="00FD54B6" w:rsidRDefault="00FD54B6" w:rsidP="00F01D24">
      <w:pPr>
        <w:pStyle w:val="parrafo"/>
        <w:rPr>
          <w:b/>
          <w:kern w:val="32"/>
          <w:sz w:val="28"/>
          <w:szCs w:val="28"/>
        </w:rPr>
      </w:pPr>
      <w:r>
        <w:rPr>
          <w:color w:val="auto"/>
        </w:rPr>
        <w:t>Para éste proyecto no se requieren subcontrataciones.</w:t>
      </w:r>
      <w:bookmarkStart w:id="40" w:name="_Toc199561158"/>
      <w:bookmarkStart w:id="41" w:name="_Toc199561331"/>
      <w:bookmarkEnd w:id="36"/>
      <w:bookmarkEnd w:id="37"/>
      <w:bookmarkEnd w:id="38"/>
      <w:bookmarkEnd w:id="39"/>
    </w:p>
    <w:p w:rsidR="00FD54B6" w:rsidRPr="00B2495E" w:rsidRDefault="00FD54B6" w:rsidP="00F31F95">
      <w:pPr>
        <w:pStyle w:val="Ttulo1"/>
      </w:pPr>
      <w:bookmarkStart w:id="42" w:name="_Toc245459297"/>
      <w:bookmarkEnd w:id="40"/>
      <w:bookmarkEnd w:id="41"/>
      <w:r>
        <w:lastRenderedPageBreak/>
        <w:t>Plan de Ejecución del Proyecto.</w:t>
      </w:r>
      <w:bookmarkEnd w:id="42"/>
    </w:p>
    <w:p w:rsidR="00FD54B6" w:rsidRDefault="00FD54B6" w:rsidP="00C4271C">
      <w:pPr>
        <w:pStyle w:val="Ttulo2"/>
      </w:pPr>
      <w:bookmarkStart w:id="43" w:name="_Toc245459298"/>
      <w:bookmarkStart w:id="44" w:name="_Toc199561159"/>
      <w:bookmarkStart w:id="45" w:name="_Toc199561332"/>
      <w:r>
        <w:t>Ciclo de Vida.</w:t>
      </w:r>
      <w:bookmarkEnd w:id="43"/>
    </w:p>
    <w:p w:rsidR="00240E38" w:rsidRPr="00240E38" w:rsidRDefault="00240E38" w:rsidP="00750253">
      <w:pPr>
        <w:pStyle w:val="parrafo"/>
        <w:rPr>
          <w:color w:val="0000FF"/>
        </w:rPr>
      </w:pPr>
      <w:r w:rsidRPr="00240E38">
        <w:rPr>
          <w:color w:val="0000FF"/>
        </w:rPr>
        <w:t>&lt;El siguiente texto aplica para el ciclo de vida iterativo e incremental. En caso de usar el modelo de cascada, modificarlo de acuerdo al ciclo de vida.&gt;</w:t>
      </w:r>
    </w:p>
    <w:p w:rsidR="00FD54B6" w:rsidRDefault="00FD54B6" w:rsidP="00750253">
      <w:pPr>
        <w:pStyle w:val="parrafo"/>
        <w:rPr>
          <w:color w:val="auto"/>
        </w:rPr>
      </w:pPr>
      <w:r>
        <w:rPr>
          <w:color w:val="auto"/>
        </w:rPr>
        <w:t>El ciclo de vida para el desarrollo del producto es incremental. En cada incremento se entregan al cliente unidades de software funcionales, y cada incremento se compone de 6 fases del ciclo de vida de sistemas:</w:t>
      </w:r>
    </w:p>
    <w:p w:rsidR="00FD54B6" w:rsidRDefault="00FD54B6" w:rsidP="00750253">
      <w:pPr>
        <w:pStyle w:val="parrafo"/>
        <w:numPr>
          <w:ilvl w:val="0"/>
          <w:numId w:val="26"/>
        </w:numPr>
        <w:rPr>
          <w:color w:val="auto"/>
        </w:rPr>
      </w:pPr>
      <w:r>
        <w:rPr>
          <w:color w:val="auto"/>
        </w:rPr>
        <w:t>Investigación Preliminar</w:t>
      </w:r>
    </w:p>
    <w:p w:rsidR="00FD54B6" w:rsidRDefault="00FD54B6" w:rsidP="00750253">
      <w:pPr>
        <w:pStyle w:val="parrafo"/>
        <w:numPr>
          <w:ilvl w:val="0"/>
          <w:numId w:val="26"/>
        </w:numPr>
        <w:rPr>
          <w:color w:val="auto"/>
        </w:rPr>
      </w:pPr>
      <w:r>
        <w:rPr>
          <w:color w:val="auto"/>
        </w:rPr>
        <w:t>Determinación de Requerimientos</w:t>
      </w:r>
    </w:p>
    <w:p w:rsidR="00FD54B6" w:rsidRDefault="00FD54B6" w:rsidP="00750253">
      <w:pPr>
        <w:pStyle w:val="parrafo"/>
        <w:numPr>
          <w:ilvl w:val="0"/>
          <w:numId w:val="26"/>
        </w:numPr>
        <w:rPr>
          <w:color w:val="auto"/>
        </w:rPr>
      </w:pPr>
      <w:r>
        <w:rPr>
          <w:color w:val="auto"/>
        </w:rPr>
        <w:t>Diseño del Sistema</w:t>
      </w:r>
    </w:p>
    <w:p w:rsidR="00FD54B6" w:rsidRDefault="00FD54B6" w:rsidP="00750253">
      <w:pPr>
        <w:pStyle w:val="parrafo"/>
        <w:numPr>
          <w:ilvl w:val="0"/>
          <w:numId w:val="26"/>
        </w:numPr>
        <w:rPr>
          <w:color w:val="auto"/>
        </w:rPr>
      </w:pPr>
      <w:r>
        <w:rPr>
          <w:color w:val="auto"/>
        </w:rPr>
        <w:t>Desarrollo del Sistema</w:t>
      </w:r>
    </w:p>
    <w:p w:rsidR="00FD54B6" w:rsidRDefault="00FD54B6" w:rsidP="00750253">
      <w:pPr>
        <w:pStyle w:val="parrafo"/>
        <w:numPr>
          <w:ilvl w:val="0"/>
          <w:numId w:val="26"/>
        </w:numPr>
        <w:rPr>
          <w:color w:val="auto"/>
        </w:rPr>
      </w:pPr>
      <w:r>
        <w:rPr>
          <w:color w:val="auto"/>
        </w:rPr>
        <w:t>Prueba del Sistema</w:t>
      </w:r>
    </w:p>
    <w:p w:rsidR="00FD54B6" w:rsidRDefault="00FD54B6" w:rsidP="00750253">
      <w:pPr>
        <w:pStyle w:val="parrafo"/>
        <w:numPr>
          <w:ilvl w:val="0"/>
          <w:numId w:val="26"/>
        </w:numPr>
        <w:rPr>
          <w:color w:val="auto"/>
        </w:rPr>
      </w:pPr>
      <w:r>
        <w:rPr>
          <w:color w:val="auto"/>
        </w:rPr>
        <w:t>Implementación y Evaluación</w:t>
      </w:r>
    </w:p>
    <w:p w:rsidR="00FD54B6" w:rsidRDefault="00FD54B6" w:rsidP="00C4271C">
      <w:pPr>
        <w:pStyle w:val="Ttulo2"/>
      </w:pPr>
      <w:bookmarkStart w:id="46" w:name="_Toc245459299"/>
      <w:r>
        <w:t>Iteraciones y Entregables.</w:t>
      </w:r>
      <w:bookmarkEnd w:id="46"/>
    </w:p>
    <w:tbl>
      <w:tblPr>
        <w:tblW w:w="8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4"/>
        <w:gridCol w:w="3373"/>
        <w:gridCol w:w="3289"/>
        <w:gridCol w:w="1601"/>
      </w:tblGrid>
      <w:tr w:rsidR="00FD54B6" w:rsidTr="00814644">
        <w:tc>
          <w:tcPr>
            <w:tcW w:w="664" w:type="dxa"/>
            <w:shd w:val="clear" w:color="auto" w:fill="002060"/>
            <w:vAlign w:val="center"/>
          </w:tcPr>
          <w:p w:rsidR="00FD54B6" w:rsidRPr="00E748D7" w:rsidRDefault="00FD54B6" w:rsidP="00E748D7">
            <w:pPr>
              <w:pStyle w:val="parrafo"/>
              <w:tabs>
                <w:tab w:val="left" w:pos="0"/>
                <w:tab w:val="left" w:pos="306"/>
              </w:tabs>
              <w:ind w:left="0" w:right="34" w:firstLine="0"/>
              <w:jc w:val="center"/>
              <w:rPr>
                <w:color w:val="auto"/>
              </w:rPr>
            </w:pPr>
            <w:r w:rsidRPr="00E748D7">
              <w:rPr>
                <w:color w:val="auto"/>
              </w:rPr>
              <w:t>No.</w:t>
            </w:r>
          </w:p>
        </w:tc>
        <w:tc>
          <w:tcPr>
            <w:tcW w:w="3373" w:type="dxa"/>
            <w:shd w:val="clear" w:color="auto" w:fill="002060"/>
            <w:vAlign w:val="center"/>
          </w:tcPr>
          <w:p w:rsidR="00FD54B6" w:rsidRPr="00E748D7" w:rsidRDefault="00FD54B6" w:rsidP="00E748D7">
            <w:pPr>
              <w:pStyle w:val="parrafo"/>
              <w:ind w:left="34" w:firstLine="0"/>
              <w:jc w:val="center"/>
              <w:rPr>
                <w:color w:val="auto"/>
              </w:rPr>
            </w:pPr>
            <w:r w:rsidRPr="00E748D7">
              <w:rPr>
                <w:color w:val="auto"/>
              </w:rPr>
              <w:t>Objetivos</w:t>
            </w:r>
          </w:p>
        </w:tc>
        <w:tc>
          <w:tcPr>
            <w:tcW w:w="3289" w:type="dxa"/>
            <w:shd w:val="clear" w:color="auto" w:fill="002060"/>
            <w:vAlign w:val="center"/>
          </w:tcPr>
          <w:p w:rsidR="00FD54B6" w:rsidRPr="00E748D7" w:rsidRDefault="00FD54B6" w:rsidP="00E748D7">
            <w:pPr>
              <w:pStyle w:val="parrafo"/>
              <w:ind w:left="0" w:hanging="79"/>
              <w:jc w:val="center"/>
              <w:rPr>
                <w:color w:val="auto"/>
              </w:rPr>
            </w:pPr>
            <w:r w:rsidRPr="00E748D7">
              <w:rPr>
                <w:color w:val="auto"/>
              </w:rPr>
              <w:t>Entregables</w:t>
            </w:r>
          </w:p>
        </w:tc>
        <w:tc>
          <w:tcPr>
            <w:tcW w:w="1601" w:type="dxa"/>
            <w:shd w:val="clear" w:color="auto" w:fill="002060"/>
            <w:vAlign w:val="center"/>
          </w:tcPr>
          <w:p w:rsidR="00FD54B6" w:rsidRPr="00E748D7" w:rsidRDefault="00FD54B6" w:rsidP="00E748D7">
            <w:pPr>
              <w:pStyle w:val="parrafo"/>
              <w:ind w:left="-86" w:firstLine="45"/>
              <w:jc w:val="center"/>
              <w:rPr>
                <w:color w:val="auto"/>
              </w:rPr>
            </w:pPr>
            <w:r w:rsidRPr="00E748D7">
              <w:rPr>
                <w:color w:val="auto"/>
              </w:rPr>
              <w:t>Fecha</w:t>
            </w:r>
          </w:p>
        </w:tc>
      </w:tr>
      <w:tr w:rsidR="00FD54B6" w:rsidTr="00814644">
        <w:tc>
          <w:tcPr>
            <w:tcW w:w="664" w:type="dxa"/>
            <w:vAlign w:val="center"/>
          </w:tcPr>
          <w:p w:rsidR="00FD54B6" w:rsidRPr="00761F06" w:rsidRDefault="00FD54B6" w:rsidP="00E748D7">
            <w:pPr>
              <w:pStyle w:val="parrafo"/>
              <w:tabs>
                <w:tab w:val="left" w:pos="0"/>
              </w:tabs>
              <w:ind w:left="0" w:right="34" w:firstLine="0"/>
              <w:jc w:val="center"/>
              <w:rPr>
                <w:color w:val="auto"/>
              </w:rPr>
            </w:pPr>
            <w:r w:rsidRPr="00761F06">
              <w:rPr>
                <w:color w:val="auto"/>
              </w:rPr>
              <w:t>1</w:t>
            </w:r>
          </w:p>
        </w:tc>
        <w:tc>
          <w:tcPr>
            <w:tcW w:w="3373" w:type="dxa"/>
            <w:vAlign w:val="center"/>
          </w:tcPr>
          <w:p w:rsidR="00FD54B6" w:rsidRPr="00814644" w:rsidRDefault="00814644" w:rsidP="00D0655A">
            <w:pPr>
              <w:pStyle w:val="parrafo"/>
              <w:ind w:left="34" w:firstLine="0"/>
              <w:jc w:val="left"/>
              <w:rPr>
                <w:color w:val="0000FF"/>
              </w:rPr>
            </w:pPr>
            <w:r w:rsidRPr="00814644">
              <w:rPr>
                <w:bCs/>
                <w:color w:val="0000FF"/>
                <w:lang w:val="es-MX"/>
              </w:rPr>
              <w:t>&lt;objetivo 1, de la lista de objetivos&gt;</w:t>
            </w:r>
          </w:p>
        </w:tc>
        <w:tc>
          <w:tcPr>
            <w:tcW w:w="3289" w:type="dxa"/>
          </w:tcPr>
          <w:p w:rsidR="00FD54B6" w:rsidRPr="00761F06" w:rsidRDefault="00FD54B6" w:rsidP="00E748D7">
            <w:pPr>
              <w:pStyle w:val="parrafo"/>
              <w:ind w:left="0" w:hanging="79"/>
              <w:rPr>
                <w:color w:val="auto"/>
              </w:rPr>
            </w:pPr>
            <w:r w:rsidRPr="00761F06">
              <w:rPr>
                <w:color w:val="auto"/>
              </w:rPr>
              <w:t>1.1</w:t>
            </w:r>
            <w:r w:rsidR="00814644">
              <w:rPr>
                <w:color w:val="auto"/>
              </w:rPr>
              <w:t xml:space="preserve"> </w:t>
            </w:r>
            <w:r w:rsidR="00814644" w:rsidRPr="00814644">
              <w:rPr>
                <w:color w:val="0000FF"/>
              </w:rPr>
              <w:t>&lt;entregable</w:t>
            </w:r>
            <w:r w:rsidR="00814644">
              <w:rPr>
                <w:color w:val="0000FF"/>
              </w:rPr>
              <w:t xml:space="preserve"> 1</w:t>
            </w:r>
            <w:r w:rsidR="00814644" w:rsidRPr="00814644">
              <w:rPr>
                <w:color w:val="0000FF"/>
              </w:rPr>
              <w:t>&gt;</w:t>
            </w:r>
          </w:p>
          <w:p w:rsidR="00FD54B6" w:rsidRPr="00761F06" w:rsidRDefault="00FD54B6" w:rsidP="00E748D7">
            <w:pPr>
              <w:pStyle w:val="parrafo"/>
              <w:ind w:left="0" w:hanging="79"/>
              <w:rPr>
                <w:color w:val="auto"/>
              </w:rPr>
            </w:pPr>
            <w:r w:rsidRPr="00761F06">
              <w:rPr>
                <w:color w:val="auto"/>
              </w:rPr>
              <w:t>1.2</w:t>
            </w:r>
            <w:r w:rsidR="00814644">
              <w:rPr>
                <w:color w:val="auto"/>
              </w:rPr>
              <w:t xml:space="preserve"> </w:t>
            </w:r>
            <w:r w:rsidR="00814644" w:rsidRPr="00814644">
              <w:rPr>
                <w:color w:val="0000FF"/>
              </w:rPr>
              <w:t>&lt;entregable</w:t>
            </w:r>
            <w:r w:rsidR="00814644">
              <w:rPr>
                <w:color w:val="0000FF"/>
              </w:rPr>
              <w:t xml:space="preserve"> 2</w:t>
            </w:r>
            <w:r w:rsidR="00814644" w:rsidRPr="00814644">
              <w:rPr>
                <w:color w:val="0000FF"/>
              </w:rPr>
              <w:t>&gt;</w:t>
            </w:r>
          </w:p>
          <w:p w:rsidR="00761F06" w:rsidRPr="00761F06" w:rsidRDefault="00761F06" w:rsidP="00E748D7">
            <w:pPr>
              <w:pStyle w:val="parrafo"/>
              <w:ind w:left="0" w:hanging="79"/>
              <w:rPr>
                <w:color w:val="auto"/>
              </w:rPr>
            </w:pPr>
            <w:r w:rsidRPr="00761F06">
              <w:rPr>
                <w:color w:val="auto"/>
              </w:rPr>
              <w:t>1.3</w:t>
            </w:r>
            <w:r w:rsidR="00814644">
              <w:rPr>
                <w:color w:val="auto"/>
              </w:rPr>
              <w:t xml:space="preserve"> </w:t>
            </w:r>
            <w:r w:rsidR="00814644" w:rsidRPr="00814644">
              <w:rPr>
                <w:color w:val="0000FF"/>
              </w:rPr>
              <w:t>&lt;entregable</w:t>
            </w:r>
            <w:r w:rsidR="00814644">
              <w:rPr>
                <w:color w:val="0000FF"/>
              </w:rPr>
              <w:t xml:space="preserve"> …</w:t>
            </w:r>
            <w:r w:rsidR="00814644" w:rsidRPr="00814644">
              <w:rPr>
                <w:color w:val="0000FF"/>
              </w:rPr>
              <w:t>&gt;</w:t>
            </w:r>
          </w:p>
        </w:tc>
        <w:tc>
          <w:tcPr>
            <w:tcW w:w="1601" w:type="dxa"/>
          </w:tcPr>
          <w:p w:rsidR="00FD54B6" w:rsidRPr="00814644" w:rsidRDefault="00814644" w:rsidP="00E748D7">
            <w:pPr>
              <w:pStyle w:val="parrafo"/>
              <w:ind w:left="-86" w:firstLine="45"/>
              <w:jc w:val="center"/>
              <w:rPr>
                <w:color w:val="0000FF"/>
              </w:rPr>
            </w:pPr>
            <w:r w:rsidRPr="00814644">
              <w:rPr>
                <w:color w:val="0000FF"/>
              </w:rPr>
              <w:t>&lt;</w:t>
            </w:r>
            <w:r w:rsidR="00FD54B6" w:rsidRPr="00814644">
              <w:rPr>
                <w:color w:val="0000FF"/>
              </w:rPr>
              <w:t>dd/mm/aaaa</w:t>
            </w:r>
            <w:r w:rsidRPr="00814644">
              <w:rPr>
                <w:color w:val="0000FF"/>
              </w:rPr>
              <w:t>&gt;</w:t>
            </w:r>
          </w:p>
        </w:tc>
      </w:tr>
      <w:tr w:rsidR="00814644" w:rsidTr="00814644">
        <w:tc>
          <w:tcPr>
            <w:tcW w:w="664" w:type="dxa"/>
            <w:vAlign w:val="center"/>
          </w:tcPr>
          <w:p w:rsidR="00814644" w:rsidRPr="00761F06" w:rsidRDefault="00814644" w:rsidP="00E748D7">
            <w:pPr>
              <w:pStyle w:val="parrafo"/>
              <w:tabs>
                <w:tab w:val="left" w:pos="0"/>
              </w:tabs>
              <w:ind w:left="0" w:right="34" w:firstLine="0"/>
              <w:jc w:val="center"/>
              <w:rPr>
                <w:color w:val="auto"/>
              </w:rPr>
            </w:pPr>
            <w:r w:rsidRPr="00761F06">
              <w:rPr>
                <w:color w:val="auto"/>
              </w:rPr>
              <w:t>2</w:t>
            </w:r>
          </w:p>
        </w:tc>
        <w:tc>
          <w:tcPr>
            <w:tcW w:w="3373" w:type="dxa"/>
            <w:vAlign w:val="center"/>
          </w:tcPr>
          <w:p w:rsidR="00814644" w:rsidRPr="00761F06" w:rsidRDefault="00814644" w:rsidP="00D0655A">
            <w:pPr>
              <w:pStyle w:val="parrafo"/>
              <w:ind w:left="34" w:firstLine="0"/>
              <w:jc w:val="left"/>
              <w:rPr>
                <w:color w:val="auto"/>
              </w:rPr>
            </w:pPr>
            <w:r w:rsidRPr="00814644">
              <w:rPr>
                <w:bCs/>
                <w:color w:val="0000FF"/>
                <w:lang w:val="es-MX"/>
              </w:rPr>
              <w:t>&lt;</w:t>
            </w:r>
            <w:r>
              <w:rPr>
                <w:bCs/>
                <w:color w:val="0000FF"/>
                <w:lang w:val="es-MX"/>
              </w:rPr>
              <w:t>objetivo 2</w:t>
            </w:r>
            <w:r w:rsidRPr="00814644">
              <w:rPr>
                <w:bCs/>
                <w:color w:val="0000FF"/>
                <w:lang w:val="es-MX"/>
              </w:rPr>
              <w:t>, de la lista de objetivos&gt;</w:t>
            </w:r>
          </w:p>
        </w:tc>
        <w:tc>
          <w:tcPr>
            <w:tcW w:w="3289" w:type="dxa"/>
          </w:tcPr>
          <w:p w:rsidR="00814644" w:rsidRDefault="00814644" w:rsidP="00814644">
            <w:pPr>
              <w:pStyle w:val="TableText"/>
              <w:ind w:hanging="79"/>
              <w:rPr>
                <w:color w:val="0000FF"/>
                <w:lang w:val="es-MX"/>
              </w:rPr>
            </w:pPr>
            <w:r w:rsidRPr="00761F06">
              <w:rPr>
                <w:rFonts w:cs="Arial"/>
                <w:sz w:val="20"/>
                <w:szCs w:val="20"/>
                <w:lang w:val="es-MX"/>
              </w:rPr>
              <w:t xml:space="preserve">2.1 </w:t>
            </w:r>
            <w:r w:rsidRPr="00814644">
              <w:rPr>
                <w:color w:val="0000FF"/>
                <w:lang w:val="es-MX"/>
              </w:rPr>
              <w:t>&lt;entregable 1&gt;</w:t>
            </w:r>
          </w:p>
          <w:p w:rsidR="00814644" w:rsidRPr="00814644" w:rsidRDefault="00814644" w:rsidP="00814644">
            <w:pPr>
              <w:pStyle w:val="TableText"/>
              <w:ind w:hanging="79"/>
              <w:rPr>
                <w:color w:val="0000FF"/>
                <w:lang w:val="es-MX"/>
              </w:rPr>
            </w:pPr>
            <w:r w:rsidRPr="00761F06">
              <w:rPr>
                <w:rFonts w:cs="Arial"/>
                <w:sz w:val="20"/>
                <w:szCs w:val="20"/>
                <w:lang w:val="es-MX"/>
              </w:rPr>
              <w:t xml:space="preserve">2.2 </w:t>
            </w:r>
            <w:r w:rsidRPr="00814644">
              <w:rPr>
                <w:color w:val="0000FF"/>
              </w:rPr>
              <w:t>&lt;entregable</w:t>
            </w:r>
            <w:r>
              <w:rPr>
                <w:color w:val="0000FF"/>
              </w:rPr>
              <w:t xml:space="preserve"> 2</w:t>
            </w:r>
            <w:r w:rsidRPr="00814644">
              <w:rPr>
                <w:color w:val="0000FF"/>
              </w:rPr>
              <w:t>&gt;</w:t>
            </w:r>
          </w:p>
          <w:p w:rsidR="00814644" w:rsidRPr="00761F06" w:rsidRDefault="00814644" w:rsidP="00814644">
            <w:pPr>
              <w:pStyle w:val="TableText"/>
              <w:ind w:hanging="79"/>
              <w:rPr>
                <w:rFonts w:cs="Arial"/>
                <w:sz w:val="20"/>
                <w:szCs w:val="20"/>
                <w:lang w:val="es-MX"/>
              </w:rPr>
            </w:pPr>
            <w:r w:rsidRPr="00761F06">
              <w:rPr>
                <w:rFonts w:cs="Arial"/>
                <w:sz w:val="20"/>
                <w:szCs w:val="20"/>
                <w:lang w:val="es-MX"/>
              </w:rPr>
              <w:t xml:space="preserve">2.3 </w:t>
            </w:r>
            <w:r w:rsidRPr="00814644">
              <w:rPr>
                <w:color w:val="0000FF"/>
              </w:rPr>
              <w:t>&lt;entregable</w:t>
            </w:r>
            <w:r>
              <w:rPr>
                <w:color w:val="0000FF"/>
              </w:rPr>
              <w:t xml:space="preserve"> …</w:t>
            </w:r>
            <w:r w:rsidRPr="00814644">
              <w:rPr>
                <w:color w:val="0000FF"/>
              </w:rPr>
              <w:t>&gt;</w:t>
            </w:r>
          </w:p>
        </w:tc>
        <w:tc>
          <w:tcPr>
            <w:tcW w:w="1601" w:type="dxa"/>
          </w:tcPr>
          <w:p w:rsidR="00814644" w:rsidRPr="00814644" w:rsidRDefault="00814644" w:rsidP="00E534D6">
            <w:pPr>
              <w:pStyle w:val="parrafo"/>
              <w:ind w:left="-86" w:firstLine="45"/>
              <w:jc w:val="center"/>
              <w:rPr>
                <w:color w:val="0000FF"/>
              </w:rPr>
            </w:pPr>
            <w:r w:rsidRPr="00814644">
              <w:rPr>
                <w:color w:val="0000FF"/>
              </w:rPr>
              <w:t>&lt;dd/mm/aaaa&gt;</w:t>
            </w:r>
          </w:p>
        </w:tc>
      </w:tr>
      <w:tr w:rsidR="00814644" w:rsidTr="00814644">
        <w:tc>
          <w:tcPr>
            <w:tcW w:w="664" w:type="dxa"/>
            <w:vAlign w:val="center"/>
          </w:tcPr>
          <w:p w:rsidR="00814644" w:rsidRPr="00761F06" w:rsidRDefault="00814644" w:rsidP="00E748D7">
            <w:pPr>
              <w:pStyle w:val="parrafo"/>
              <w:tabs>
                <w:tab w:val="left" w:pos="0"/>
              </w:tabs>
              <w:ind w:left="0" w:right="34" w:firstLine="0"/>
              <w:jc w:val="center"/>
              <w:rPr>
                <w:color w:val="auto"/>
              </w:rPr>
            </w:pPr>
            <w:r w:rsidRPr="00761F06">
              <w:rPr>
                <w:color w:val="auto"/>
              </w:rPr>
              <w:t>3</w:t>
            </w:r>
          </w:p>
        </w:tc>
        <w:tc>
          <w:tcPr>
            <w:tcW w:w="3373" w:type="dxa"/>
            <w:vAlign w:val="center"/>
          </w:tcPr>
          <w:p w:rsidR="00814644" w:rsidRPr="00761F06" w:rsidRDefault="00814644" w:rsidP="00D0655A">
            <w:pPr>
              <w:pStyle w:val="parrafo"/>
              <w:ind w:left="34" w:firstLine="0"/>
              <w:jc w:val="left"/>
              <w:rPr>
                <w:bCs/>
                <w:color w:val="auto"/>
                <w:lang w:val="es-MX"/>
              </w:rPr>
            </w:pPr>
            <w:r w:rsidRPr="00814644">
              <w:rPr>
                <w:bCs/>
                <w:color w:val="0000FF"/>
                <w:lang w:val="es-MX"/>
              </w:rPr>
              <w:t>&lt;</w:t>
            </w:r>
            <w:r>
              <w:rPr>
                <w:bCs/>
                <w:color w:val="0000FF"/>
                <w:lang w:val="es-MX"/>
              </w:rPr>
              <w:t>objetivo …</w:t>
            </w:r>
            <w:r w:rsidRPr="00814644">
              <w:rPr>
                <w:bCs/>
                <w:color w:val="0000FF"/>
                <w:lang w:val="es-MX"/>
              </w:rPr>
              <w:t>, de la lista de objetivos&gt;</w:t>
            </w:r>
          </w:p>
        </w:tc>
        <w:tc>
          <w:tcPr>
            <w:tcW w:w="3289" w:type="dxa"/>
          </w:tcPr>
          <w:p w:rsidR="00814644" w:rsidRPr="00761F06" w:rsidRDefault="00814644" w:rsidP="00E748D7">
            <w:pPr>
              <w:pStyle w:val="parrafo"/>
              <w:ind w:left="0" w:hanging="79"/>
              <w:rPr>
                <w:color w:val="auto"/>
              </w:rPr>
            </w:pPr>
            <w:r w:rsidRPr="00761F06">
              <w:rPr>
                <w:color w:val="auto"/>
              </w:rPr>
              <w:t>3.1</w:t>
            </w:r>
            <w:r>
              <w:rPr>
                <w:color w:val="auto"/>
              </w:rPr>
              <w:t xml:space="preserve"> </w:t>
            </w:r>
            <w:r w:rsidRPr="00814644">
              <w:rPr>
                <w:color w:val="0000FF"/>
                <w:lang w:val="es-MX"/>
              </w:rPr>
              <w:t>&lt;entregable 1&gt;</w:t>
            </w:r>
          </w:p>
          <w:p w:rsidR="00814644" w:rsidRPr="00761F06" w:rsidRDefault="00814644" w:rsidP="00E748D7">
            <w:pPr>
              <w:pStyle w:val="parrafo"/>
              <w:ind w:left="0" w:hanging="79"/>
              <w:rPr>
                <w:color w:val="auto"/>
              </w:rPr>
            </w:pPr>
            <w:r w:rsidRPr="00761F06">
              <w:rPr>
                <w:color w:val="auto"/>
              </w:rPr>
              <w:t xml:space="preserve">3.2 </w:t>
            </w:r>
            <w:r w:rsidRPr="00814644">
              <w:rPr>
                <w:color w:val="0000FF"/>
                <w:lang w:val="es-MX"/>
              </w:rPr>
              <w:t>&lt;entregable</w:t>
            </w:r>
            <w:r>
              <w:rPr>
                <w:color w:val="0000FF"/>
                <w:lang w:val="es-MX"/>
              </w:rPr>
              <w:t xml:space="preserve"> …</w:t>
            </w:r>
            <w:r w:rsidRPr="00814644">
              <w:rPr>
                <w:color w:val="0000FF"/>
                <w:lang w:val="es-MX"/>
              </w:rPr>
              <w:t>&gt;</w:t>
            </w:r>
          </w:p>
        </w:tc>
        <w:tc>
          <w:tcPr>
            <w:tcW w:w="1601" w:type="dxa"/>
          </w:tcPr>
          <w:p w:rsidR="00814644" w:rsidRPr="00814644" w:rsidRDefault="00814644" w:rsidP="00E534D6">
            <w:pPr>
              <w:pStyle w:val="parrafo"/>
              <w:ind w:left="-86" w:firstLine="45"/>
              <w:jc w:val="center"/>
              <w:rPr>
                <w:color w:val="0000FF"/>
              </w:rPr>
            </w:pPr>
            <w:r w:rsidRPr="00814644">
              <w:rPr>
                <w:color w:val="0000FF"/>
              </w:rPr>
              <w:t>&lt;dd/mm/aaaa&gt;</w:t>
            </w:r>
          </w:p>
        </w:tc>
      </w:tr>
    </w:tbl>
    <w:p w:rsidR="00FD54B6" w:rsidRDefault="00FD54B6" w:rsidP="00C4271C">
      <w:pPr>
        <w:pStyle w:val="Ttulo2"/>
      </w:pPr>
      <w:bookmarkStart w:id="47" w:name="_Toc245459300"/>
      <w:r>
        <w:t>Desglose de Actividades (WBS).</w:t>
      </w:r>
      <w:bookmarkEnd w:id="47"/>
    </w:p>
    <w:p w:rsidR="00FD54B6" w:rsidRPr="00B61C5B" w:rsidRDefault="00FD54B6" w:rsidP="00B61C5B">
      <w:pPr>
        <w:pStyle w:val="parrafo"/>
        <w:rPr>
          <w:color w:val="auto"/>
        </w:rPr>
      </w:pPr>
      <w:r>
        <w:rPr>
          <w:color w:val="auto"/>
        </w:rPr>
        <w:t>El desglose de actividades es</w:t>
      </w:r>
      <w:r w:rsidR="00882F4E">
        <w:rPr>
          <w:color w:val="auto"/>
        </w:rPr>
        <w:t xml:space="preserve">tá contenido en el documento Work Breakdown Structure </w:t>
      </w:r>
      <w:r w:rsidR="00882F4E" w:rsidRPr="00882F4E">
        <w:rPr>
          <w:color w:val="0000FF"/>
        </w:rPr>
        <w:t>&lt;idProyecto/ver&gt;</w:t>
      </w:r>
      <w:r w:rsidR="00882F4E">
        <w:rPr>
          <w:color w:val="auto"/>
        </w:rPr>
        <w:t>-PP-WBS</w:t>
      </w:r>
      <w:r>
        <w:rPr>
          <w:color w:val="auto"/>
        </w:rPr>
        <w:t>.</w:t>
      </w:r>
    </w:p>
    <w:p w:rsidR="00FD54B6" w:rsidRDefault="00FD54B6" w:rsidP="00C4271C">
      <w:pPr>
        <w:pStyle w:val="Ttulo2"/>
      </w:pPr>
      <w:bookmarkStart w:id="48" w:name="_Toc245459301"/>
      <w:r>
        <w:t>Calendario.</w:t>
      </w:r>
      <w:bookmarkEnd w:id="48"/>
    </w:p>
    <w:p w:rsidR="00FD54B6" w:rsidRPr="00DD2AB1" w:rsidRDefault="00FD54B6" w:rsidP="00DD2AB1">
      <w:pPr>
        <w:pStyle w:val="parrafo"/>
        <w:rPr>
          <w:color w:val="auto"/>
        </w:rPr>
      </w:pPr>
      <w:r w:rsidRPr="00DD2AB1">
        <w:rPr>
          <w:color w:val="auto"/>
        </w:rPr>
        <w:t xml:space="preserve">El </w:t>
      </w:r>
      <w:r>
        <w:rPr>
          <w:color w:val="auto"/>
        </w:rPr>
        <w:t>calendario para la ejecución de las actividades</w:t>
      </w:r>
      <w:r w:rsidRPr="00DD2AB1">
        <w:rPr>
          <w:color w:val="auto"/>
        </w:rPr>
        <w:t xml:space="preserve"> está </w:t>
      </w:r>
      <w:r>
        <w:rPr>
          <w:color w:val="auto"/>
        </w:rPr>
        <w:t xml:space="preserve">contenido en el </w:t>
      </w:r>
      <w:r w:rsidRPr="00DD2AB1">
        <w:rPr>
          <w:color w:val="auto"/>
        </w:rPr>
        <w:t>documento</w:t>
      </w:r>
      <w:r w:rsidR="005C477D" w:rsidRPr="005C477D">
        <w:rPr>
          <w:color w:val="auto"/>
        </w:rPr>
        <w:t xml:space="preserve"> </w:t>
      </w:r>
      <w:r w:rsidR="005C477D">
        <w:rPr>
          <w:color w:val="auto"/>
        </w:rPr>
        <w:t xml:space="preserve">Work Breakdown Structure </w:t>
      </w:r>
      <w:r w:rsidR="005C477D" w:rsidRPr="00882F4E">
        <w:rPr>
          <w:color w:val="0000FF"/>
        </w:rPr>
        <w:t>&lt;idProyecto/ver&gt;</w:t>
      </w:r>
      <w:r w:rsidR="005C477D">
        <w:rPr>
          <w:color w:val="auto"/>
        </w:rPr>
        <w:t>-PP-WBS</w:t>
      </w:r>
      <w:r w:rsidRPr="00DD2AB1">
        <w:rPr>
          <w:color w:val="auto"/>
        </w:rPr>
        <w:t>.</w:t>
      </w:r>
    </w:p>
    <w:p w:rsidR="00FD54B6" w:rsidRDefault="00FD54B6" w:rsidP="00C4271C">
      <w:pPr>
        <w:pStyle w:val="Ttulo2"/>
      </w:pPr>
      <w:bookmarkStart w:id="49" w:name="_Toc245459302"/>
      <w:r>
        <w:t>Puntos de Revisión (Milestones)</w:t>
      </w:r>
      <w:r w:rsidRPr="00B2495E">
        <w:t>.</w:t>
      </w:r>
      <w:bookmarkEnd w:id="44"/>
      <w:bookmarkEnd w:id="45"/>
      <w:bookmarkEnd w:id="49"/>
    </w:p>
    <w:p w:rsidR="00FD54B6" w:rsidRDefault="00FD54B6" w:rsidP="00976453">
      <w:pPr>
        <w:pStyle w:val="parrafo"/>
      </w:pPr>
      <w:r>
        <w:t>&lt;Listar los puntos de revisión y los criterios medibles para su aceptación&gt;</w:t>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25"/>
        <w:gridCol w:w="3260"/>
        <w:gridCol w:w="1701"/>
        <w:gridCol w:w="142"/>
        <w:gridCol w:w="1276"/>
        <w:gridCol w:w="1417"/>
      </w:tblGrid>
      <w:tr w:rsidR="00FD54B6" w:rsidTr="00AC2D49">
        <w:trPr>
          <w:cantSplit/>
          <w:trHeight w:val="278"/>
        </w:trPr>
        <w:tc>
          <w:tcPr>
            <w:tcW w:w="1276" w:type="dxa"/>
            <w:gridSpan w:val="2"/>
            <w:vMerge w:val="restart"/>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Milestone</w:t>
            </w:r>
          </w:p>
        </w:tc>
        <w:tc>
          <w:tcPr>
            <w:tcW w:w="3260" w:type="dxa"/>
            <w:vMerge w:val="restart"/>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Descripción</w:t>
            </w:r>
          </w:p>
        </w:tc>
        <w:tc>
          <w:tcPr>
            <w:tcW w:w="3119" w:type="dxa"/>
            <w:gridSpan w:val="3"/>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Criterio del Milestone</w:t>
            </w:r>
          </w:p>
        </w:tc>
        <w:tc>
          <w:tcPr>
            <w:tcW w:w="1417" w:type="dxa"/>
            <w:vMerge w:val="restart"/>
            <w:shd w:val="clear" w:color="auto" w:fill="002060"/>
            <w:vAlign w:val="center"/>
          </w:tcPr>
          <w:p w:rsidR="00FD54B6" w:rsidRPr="00B91659" w:rsidRDefault="00FD54B6" w:rsidP="00B91659">
            <w:pPr>
              <w:pStyle w:val="Body"/>
              <w:spacing w:before="60" w:after="40"/>
              <w:jc w:val="center"/>
              <w:rPr>
                <w:b/>
                <w:color w:val="auto"/>
              </w:rPr>
            </w:pPr>
            <w:r w:rsidRPr="00B91659">
              <w:rPr>
                <w:b/>
                <w:color w:val="auto"/>
              </w:rPr>
              <w:t>Fecha Planeada</w:t>
            </w:r>
          </w:p>
        </w:tc>
      </w:tr>
      <w:tr w:rsidR="00FD54B6" w:rsidTr="00AC2D49">
        <w:trPr>
          <w:cantSplit/>
          <w:trHeight w:val="277"/>
        </w:trPr>
        <w:tc>
          <w:tcPr>
            <w:tcW w:w="1276" w:type="dxa"/>
            <w:gridSpan w:val="2"/>
            <w:vMerge/>
          </w:tcPr>
          <w:p w:rsidR="00FD54B6" w:rsidRDefault="00FD54B6" w:rsidP="00B91659">
            <w:pPr>
              <w:pStyle w:val="Body"/>
              <w:spacing w:before="60" w:after="40"/>
              <w:jc w:val="center"/>
              <w:rPr>
                <w:b/>
              </w:rPr>
            </w:pPr>
          </w:p>
        </w:tc>
        <w:tc>
          <w:tcPr>
            <w:tcW w:w="3260" w:type="dxa"/>
            <w:vMerge/>
          </w:tcPr>
          <w:p w:rsidR="00FD54B6" w:rsidRDefault="00FD54B6" w:rsidP="00B91659">
            <w:pPr>
              <w:pStyle w:val="Body"/>
              <w:spacing w:before="60" w:after="40"/>
              <w:jc w:val="center"/>
              <w:rPr>
                <w:b/>
              </w:rPr>
            </w:pPr>
          </w:p>
        </w:tc>
        <w:tc>
          <w:tcPr>
            <w:tcW w:w="1843" w:type="dxa"/>
            <w:gridSpan w:val="2"/>
            <w:shd w:val="clear" w:color="auto" w:fill="548DD4"/>
          </w:tcPr>
          <w:p w:rsidR="00FD54B6" w:rsidRPr="00B91659" w:rsidRDefault="00FD54B6" w:rsidP="00B91659">
            <w:pPr>
              <w:pStyle w:val="Body"/>
              <w:spacing w:before="60" w:after="40"/>
              <w:jc w:val="center"/>
              <w:rPr>
                <w:b/>
                <w:color w:val="FFFFFF"/>
              </w:rPr>
            </w:pPr>
            <w:r w:rsidRPr="00B91659">
              <w:rPr>
                <w:b/>
                <w:color w:val="FFFFFF"/>
              </w:rPr>
              <w:t>Artefacto</w:t>
            </w:r>
          </w:p>
        </w:tc>
        <w:tc>
          <w:tcPr>
            <w:tcW w:w="1276" w:type="dxa"/>
            <w:shd w:val="clear" w:color="auto" w:fill="548DD4"/>
          </w:tcPr>
          <w:p w:rsidR="00FD54B6" w:rsidRPr="00B91659" w:rsidRDefault="00FD54B6" w:rsidP="00B91659">
            <w:pPr>
              <w:pStyle w:val="Body"/>
              <w:spacing w:before="60" w:after="40"/>
              <w:jc w:val="center"/>
              <w:rPr>
                <w:b/>
                <w:color w:val="FFFFFF"/>
              </w:rPr>
            </w:pPr>
            <w:r w:rsidRPr="00B91659">
              <w:rPr>
                <w:b/>
                <w:color w:val="FFFFFF"/>
              </w:rPr>
              <w:t>Estatus</w:t>
            </w:r>
          </w:p>
        </w:tc>
        <w:tc>
          <w:tcPr>
            <w:tcW w:w="1417" w:type="dxa"/>
            <w:vMerge/>
          </w:tcPr>
          <w:p w:rsidR="00FD54B6" w:rsidRDefault="00FD54B6" w:rsidP="00B91659">
            <w:pPr>
              <w:pStyle w:val="Body"/>
              <w:spacing w:before="60" w:after="40"/>
              <w:jc w:val="center"/>
              <w:rPr>
                <w:b/>
              </w:rPr>
            </w:pPr>
          </w:p>
        </w:tc>
      </w:tr>
      <w:tr w:rsidR="00FD54B6" w:rsidTr="00AC2D49">
        <w:trPr>
          <w:cantSplit/>
          <w:trHeight w:val="210"/>
        </w:trPr>
        <w:tc>
          <w:tcPr>
            <w:tcW w:w="851" w:type="dxa"/>
            <w:tcBorders>
              <w:right w:val="nil"/>
            </w:tcBorders>
            <w:shd w:val="clear" w:color="auto" w:fill="FFFFCC"/>
          </w:tcPr>
          <w:p w:rsidR="00FD54B6" w:rsidRDefault="00FD54B6" w:rsidP="00413D9A">
            <w:pPr>
              <w:pStyle w:val="CellBody"/>
              <w:jc w:val="center"/>
            </w:pPr>
            <w:r>
              <w:t>M1</w:t>
            </w:r>
          </w:p>
        </w:tc>
        <w:tc>
          <w:tcPr>
            <w:tcW w:w="425" w:type="dxa"/>
            <w:tcBorders>
              <w:left w:val="nil"/>
            </w:tcBorders>
            <w:shd w:val="clear" w:color="auto" w:fill="FFFFCC"/>
          </w:tcPr>
          <w:p w:rsidR="00FD54B6" w:rsidRDefault="00FD54B6" w:rsidP="00413D9A">
            <w:pPr>
              <w:pStyle w:val="CellBody"/>
            </w:pPr>
          </w:p>
        </w:tc>
        <w:tc>
          <w:tcPr>
            <w:tcW w:w="3260" w:type="dxa"/>
            <w:shd w:val="clear" w:color="auto" w:fill="FFFFCC"/>
          </w:tcPr>
          <w:p w:rsidR="00FD54B6" w:rsidRDefault="00FD54B6" w:rsidP="00B91659">
            <w:pPr>
              <w:pStyle w:val="CellBody"/>
              <w:ind w:left="34"/>
            </w:pPr>
            <w:r>
              <w:t>Inicia Planeación</w:t>
            </w:r>
          </w:p>
        </w:tc>
        <w:tc>
          <w:tcPr>
            <w:tcW w:w="3119" w:type="dxa"/>
            <w:gridSpan w:val="3"/>
            <w:shd w:val="clear" w:color="auto" w:fill="FFFFCC"/>
          </w:tcPr>
          <w:p w:rsidR="00FD54B6" w:rsidRDefault="00FD54B6" w:rsidP="00B91659">
            <w:pPr>
              <w:pStyle w:val="CellBody"/>
              <w:ind w:left="34"/>
            </w:pPr>
            <w:r>
              <w:t>Proyecto Autorizado</w:t>
            </w:r>
          </w:p>
        </w:tc>
        <w:tc>
          <w:tcPr>
            <w:tcW w:w="1417" w:type="dxa"/>
            <w:shd w:val="clear" w:color="auto" w:fill="FFFFCC"/>
          </w:tcPr>
          <w:p w:rsidR="00FD54B6" w:rsidRPr="00290B5A" w:rsidRDefault="00FD54B6" w:rsidP="002477CB">
            <w:pPr>
              <w:pStyle w:val="CellBody"/>
              <w:ind w:left="34"/>
              <w:jc w:val="center"/>
              <w:rPr>
                <w:color w:val="0070C0"/>
              </w:rPr>
            </w:pPr>
            <w:r w:rsidRPr="00290B5A">
              <w:rPr>
                <w:color w:val="0070C0"/>
              </w:rPr>
              <w:t>dd/mm/aaaa</w:t>
            </w:r>
          </w:p>
        </w:tc>
      </w:tr>
      <w:tr w:rsidR="00FD54B6" w:rsidTr="00AC2D49">
        <w:trPr>
          <w:cantSplit/>
          <w:trHeight w:val="270"/>
        </w:trPr>
        <w:tc>
          <w:tcPr>
            <w:tcW w:w="851" w:type="dxa"/>
            <w:vMerge w:val="restart"/>
            <w:tcBorders>
              <w:right w:val="nil"/>
            </w:tcBorders>
          </w:tcPr>
          <w:p w:rsidR="00FD54B6" w:rsidRDefault="00FD54B6" w:rsidP="00413D9A">
            <w:pPr>
              <w:pStyle w:val="CellBody"/>
              <w:jc w:val="center"/>
            </w:pPr>
          </w:p>
        </w:tc>
        <w:tc>
          <w:tcPr>
            <w:tcW w:w="425" w:type="dxa"/>
            <w:vMerge w:val="restart"/>
            <w:tcBorders>
              <w:left w:val="nil"/>
            </w:tcBorders>
          </w:tcPr>
          <w:p w:rsidR="00FD54B6" w:rsidRDefault="00FD54B6" w:rsidP="00413D9A">
            <w:pPr>
              <w:pStyle w:val="CellBody"/>
            </w:pPr>
          </w:p>
        </w:tc>
        <w:tc>
          <w:tcPr>
            <w:tcW w:w="3260" w:type="dxa"/>
            <w:vMerge w:val="restart"/>
          </w:tcPr>
          <w:p w:rsidR="00FD54B6" w:rsidRPr="00B91659" w:rsidRDefault="00FD54B6" w:rsidP="00B91659">
            <w:pPr>
              <w:pStyle w:val="CellBody"/>
              <w:ind w:left="34"/>
            </w:pPr>
            <w:r>
              <w:t xml:space="preserve">Se ha autorizado por parte del Cliente la Propuesta de Negocio </w:t>
            </w:r>
            <w:r>
              <w:lastRenderedPageBreak/>
              <w:t>y y el presupuesto</w:t>
            </w:r>
          </w:p>
        </w:tc>
        <w:tc>
          <w:tcPr>
            <w:tcW w:w="1701" w:type="dxa"/>
          </w:tcPr>
          <w:p w:rsidR="00FD54B6" w:rsidRDefault="00FD54B6" w:rsidP="00B91659">
            <w:pPr>
              <w:pStyle w:val="CellBody"/>
              <w:ind w:left="34"/>
            </w:pPr>
            <w:r>
              <w:lastRenderedPageBreak/>
              <w:t>Propuesta de Negocio</w:t>
            </w:r>
          </w:p>
        </w:tc>
        <w:tc>
          <w:tcPr>
            <w:tcW w:w="1418" w:type="dxa"/>
            <w:gridSpan w:val="2"/>
          </w:tcPr>
          <w:p w:rsidR="00FD54B6" w:rsidRDefault="00FD54B6" w:rsidP="000618B8">
            <w:pPr>
              <w:pStyle w:val="CellBody"/>
              <w:ind w:left="0"/>
            </w:pPr>
            <w:r>
              <w:t>Autorizada por el Cliente</w:t>
            </w:r>
          </w:p>
        </w:tc>
        <w:tc>
          <w:tcPr>
            <w:tcW w:w="1417" w:type="dxa"/>
            <w:vMerge w:val="restart"/>
          </w:tcPr>
          <w:p w:rsidR="00FD54B6" w:rsidRPr="00290B5A" w:rsidRDefault="00FD54B6" w:rsidP="002477CB">
            <w:pPr>
              <w:jc w:val="center"/>
              <w:rPr>
                <w:color w:val="0070C0"/>
              </w:rPr>
            </w:pPr>
          </w:p>
        </w:tc>
      </w:tr>
      <w:tr w:rsidR="00FD54B6" w:rsidTr="00AC2D49">
        <w:trPr>
          <w:cantSplit/>
          <w:trHeight w:val="173"/>
        </w:trPr>
        <w:tc>
          <w:tcPr>
            <w:tcW w:w="851" w:type="dxa"/>
            <w:vMerge/>
            <w:tcBorders>
              <w:right w:val="nil"/>
            </w:tcBorders>
          </w:tcPr>
          <w:p w:rsidR="00FD54B6" w:rsidRDefault="00FD54B6" w:rsidP="00413D9A">
            <w:pPr>
              <w:pStyle w:val="CellBody"/>
              <w:jc w:val="center"/>
            </w:pPr>
          </w:p>
        </w:tc>
        <w:tc>
          <w:tcPr>
            <w:tcW w:w="425" w:type="dxa"/>
            <w:vMerge/>
            <w:tcBorders>
              <w:left w:val="nil"/>
            </w:tcBorders>
          </w:tcPr>
          <w:p w:rsidR="00FD54B6" w:rsidRDefault="00FD54B6" w:rsidP="00413D9A">
            <w:pPr>
              <w:pStyle w:val="CellBody"/>
            </w:pPr>
          </w:p>
        </w:tc>
        <w:tc>
          <w:tcPr>
            <w:tcW w:w="3260" w:type="dxa"/>
            <w:vMerge/>
          </w:tcPr>
          <w:p w:rsidR="00FD54B6" w:rsidRDefault="00FD54B6" w:rsidP="00B91659">
            <w:pPr>
              <w:pStyle w:val="CellBody"/>
              <w:ind w:left="34"/>
            </w:pPr>
          </w:p>
        </w:tc>
        <w:tc>
          <w:tcPr>
            <w:tcW w:w="1701" w:type="dxa"/>
          </w:tcPr>
          <w:p w:rsidR="00FD54B6" w:rsidRDefault="00FD54B6" w:rsidP="00B91659">
            <w:pPr>
              <w:pStyle w:val="CellBody"/>
              <w:ind w:left="34"/>
            </w:pPr>
            <w:r>
              <w:t>Contrato</w:t>
            </w:r>
          </w:p>
          <w:p w:rsidR="005C477D" w:rsidRDefault="005C477D" w:rsidP="00B91659">
            <w:pPr>
              <w:pStyle w:val="CellBody"/>
              <w:ind w:left="34"/>
            </w:pPr>
            <w:r>
              <w:t>(opcional)</w:t>
            </w:r>
          </w:p>
        </w:tc>
        <w:tc>
          <w:tcPr>
            <w:tcW w:w="1418" w:type="dxa"/>
            <w:gridSpan w:val="2"/>
          </w:tcPr>
          <w:p w:rsidR="00FD54B6" w:rsidRDefault="00FD54B6" w:rsidP="000618B8">
            <w:pPr>
              <w:pStyle w:val="CellBody"/>
              <w:ind w:left="0"/>
            </w:pPr>
            <w:r>
              <w:t>Frimado</w:t>
            </w:r>
          </w:p>
        </w:tc>
        <w:tc>
          <w:tcPr>
            <w:tcW w:w="1417" w:type="dxa"/>
            <w:vMerge/>
          </w:tcPr>
          <w:p w:rsidR="00FD54B6" w:rsidRPr="00290B5A" w:rsidRDefault="00FD54B6" w:rsidP="002477CB">
            <w:pPr>
              <w:pStyle w:val="CellBody"/>
              <w:jc w:val="center"/>
              <w:rPr>
                <w:color w:val="0070C0"/>
              </w:rPr>
            </w:pPr>
          </w:p>
        </w:tc>
      </w:tr>
      <w:tr w:rsidR="00FD54B6" w:rsidTr="00AC2D49">
        <w:trPr>
          <w:cantSplit/>
          <w:trHeight w:val="172"/>
        </w:trPr>
        <w:tc>
          <w:tcPr>
            <w:tcW w:w="851" w:type="dxa"/>
            <w:vMerge/>
            <w:tcBorders>
              <w:right w:val="nil"/>
            </w:tcBorders>
          </w:tcPr>
          <w:p w:rsidR="00FD54B6" w:rsidRDefault="00FD54B6" w:rsidP="00413D9A">
            <w:pPr>
              <w:pStyle w:val="CellBody"/>
              <w:jc w:val="center"/>
            </w:pPr>
          </w:p>
        </w:tc>
        <w:tc>
          <w:tcPr>
            <w:tcW w:w="425" w:type="dxa"/>
            <w:vMerge/>
            <w:tcBorders>
              <w:left w:val="nil"/>
            </w:tcBorders>
          </w:tcPr>
          <w:p w:rsidR="00FD54B6" w:rsidRDefault="00FD54B6" w:rsidP="00413D9A">
            <w:pPr>
              <w:pStyle w:val="CellBody"/>
            </w:pPr>
          </w:p>
        </w:tc>
        <w:tc>
          <w:tcPr>
            <w:tcW w:w="3260" w:type="dxa"/>
            <w:vMerge/>
          </w:tcPr>
          <w:p w:rsidR="00FD54B6" w:rsidRDefault="00FD54B6" w:rsidP="00B91659">
            <w:pPr>
              <w:pStyle w:val="CellBody"/>
              <w:ind w:left="34"/>
            </w:pPr>
          </w:p>
        </w:tc>
        <w:tc>
          <w:tcPr>
            <w:tcW w:w="1701" w:type="dxa"/>
          </w:tcPr>
          <w:p w:rsidR="00FD54B6" w:rsidRDefault="00D70691" w:rsidP="00B91659">
            <w:pPr>
              <w:pStyle w:val="CellBody"/>
              <w:ind w:left="34"/>
            </w:pPr>
            <w:r>
              <w:t>Herramienta de Estimación</w:t>
            </w:r>
          </w:p>
        </w:tc>
        <w:tc>
          <w:tcPr>
            <w:tcW w:w="1418" w:type="dxa"/>
            <w:gridSpan w:val="2"/>
          </w:tcPr>
          <w:p w:rsidR="00FD54B6" w:rsidRDefault="001A4431" w:rsidP="000618B8">
            <w:pPr>
              <w:pStyle w:val="CellBody"/>
              <w:ind w:left="0"/>
            </w:pPr>
            <w:r>
              <w:t>Aprobada</w:t>
            </w:r>
          </w:p>
        </w:tc>
        <w:tc>
          <w:tcPr>
            <w:tcW w:w="1417" w:type="dxa"/>
            <w:vMerge/>
          </w:tcPr>
          <w:p w:rsidR="00FD54B6" w:rsidRPr="00290B5A" w:rsidRDefault="00FD54B6" w:rsidP="002477CB">
            <w:pPr>
              <w:pStyle w:val="CellBody"/>
              <w:jc w:val="center"/>
              <w:rPr>
                <w:color w:val="0070C0"/>
              </w:rPr>
            </w:pPr>
          </w:p>
        </w:tc>
      </w:tr>
      <w:tr w:rsidR="00FD54B6" w:rsidTr="00AC2D49">
        <w:trPr>
          <w:cantSplit/>
        </w:trPr>
        <w:tc>
          <w:tcPr>
            <w:tcW w:w="851" w:type="dxa"/>
            <w:tcBorders>
              <w:right w:val="nil"/>
            </w:tcBorders>
            <w:shd w:val="clear" w:color="auto" w:fill="FFFFCC"/>
          </w:tcPr>
          <w:p w:rsidR="00FD54B6" w:rsidRDefault="00FD54B6" w:rsidP="00413D9A">
            <w:pPr>
              <w:pStyle w:val="CellBody"/>
              <w:jc w:val="center"/>
            </w:pPr>
            <w:r>
              <w:t>M2</w:t>
            </w:r>
          </w:p>
        </w:tc>
        <w:tc>
          <w:tcPr>
            <w:tcW w:w="425" w:type="dxa"/>
            <w:tcBorders>
              <w:left w:val="nil"/>
            </w:tcBorders>
            <w:shd w:val="clear" w:color="auto" w:fill="FFFFCC"/>
          </w:tcPr>
          <w:p w:rsidR="00FD54B6" w:rsidRDefault="00FD54B6" w:rsidP="00413D9A">
            <w:pPr>
              <w:pStyle w:val="CellBody"/>
            </w:pPr>
          </w:p>
        </w:tc>
        <w:tc>
          <w:tcPr>
            <w:tcW w:w="3260" w:type="dxa"/>
            <w:shd w:val="clear" w:color="auto" w:fill="FFFFCC"/>
          </w:tcPr>
          <w:p w:rsidR="00FD54B6" w:rsidRDefault="00FD54B6" w:rsidP="00B91659">
            <w:pPr>
              <w:pStyle w:val="CellBody"/>
              <w:ind w:left="34"/>
            </w:pPr>
            <w:r>
              <w:t>Inicia Análisis</w:t>
            </w:r>
          </w:p>
        </w:tc>
        <w:tc>
          <w:tcPr>
            <w:tcW w:w="3119" w:type="dxa"/>
            <w:gridSpan w:val="3"/>
            <w:shd w:val="clear" w:color="auto" w:fill="FFFFCC"/>
          </w:tcPr>
          <w:p w:rsidR="00FD54B6" w:rsidRDefault="00FD54B6" w:rsidP="000618B8">
            <w:pPr>
              <w:pStyle w:val="CellBody"/>
              <w:ind w:left="0"/>
            </w:pPr>
            <w:r>
              <w:t>Planeación Autorizada</w:t>
            </w:r>
          </w:p>
        </w:tc>
        <w:tc>
          <w:tcPr>
            <w:tcW w:w="1417" w:type="dxa"/>
            <w:shd w:val="clear" w:color="auto" w:fill="FFFFCC"/>
          </w:tcPr>
          <w:p w:rsidR="00FD54B6" w:rsidRPr="00290B5A" w:rsidRDefault="00FD54B6" w:rsidP="002477CB">
            <w:pPr>
              <w:jc w:val="center"/>
              <w:rPr>
                <w:color w:val="0070C0"/>
              </w:rPr>
            </w:pPr>
            <w:r w:rsidRPr="00290B5A">
              <w:rPr>
                <w:color w:val="0070C0"/>
              </w:rPr>
              <w:t>dd/mm/aaaa</w:t>
            </w:r>
          </w:p>
        </w:tc>
      </w:tr>
      <w:tr w:rsidR="001A4431" w:rsidTr="00AC2D49">
        <w:trPr>
          <w:cantSplit/>
          <w:trHeight w:val="345"/>
        </w:trPr>
        <w:tc>
          <w:tcPr>
            <w:tcW w:w="851" w:type="dxa"/>
            <w:vMerge w:val="restart"/>
            <w:tcBorders>
              <w:right w:val="nil"/>
            </w:tcBorders>
          </w:tcPr>
          <w:p w:rsidR="001A4431" w:rsidRDefault="001A4431" w:rsidP="00413D9A">
            <w:pPr>
              <w:pStyle w:val="CellBody"/>
              <w:jc w:val="center"/>
            </w:pPr>
          </w:p>
        </w:tc>
        <w:tc>
          <w:tcPr>
            <w:tcW w:w="425" w:type="dxa"/>
            <w:vMerge w:val="restart"/>
            <w:tcBorders>
              <w:left w:val="nil"/>
            </w:tcBorders>
          </w:tcPr>
          <w:p w:rsidR="001A4431" w:rsidRDefault="001A4431" w:rsidP="00413D9A">
            <w:pPr>
              <w:pStyle w:val="CellBody"/>
            </w:pPr>
          </w:p>
        </w:tc>
        <w:tc>
          <w:tcPr>
            <w:tcW w:w="3260" w:type="dxa"/>
            <w:vMerge w:val="restart"/>
          </w:tcPr>
          <w:p w:rsidR="001A4431" w:rsidRPr="001F1B62" w:rsidRDefault="001A4431" w:rsidP="00B91659">
            <w:pPr>
              <w:pStyle w:val="CellBody"/>
              <w:ind w:left="34"/>
            </w:pPr>
            <w:r w:rsidRPr="001F1B62">
              <w:t>La planeación del proyecto ha sido establecida, y los recursos est</w:t>
            </w:r>
            <w:r>
              <w:t>án disponibles para iniciar la ejecución del proyecto</w:t>
            </w:r>
          </w:p>
        </w:tc>
        <w:tc>
          <w:tcPr>
            <w:tcW w:w="1701" w:type="dxa"/>
          </w:tcPr>
          <w:p w:rsidR="001A4431" w:rsidRDefault="001A4431" w:rsidP="00B91659">
            <w:pPr>
              <w:pStyle w:val="CellBody"/>
              <w:ind w:left="34"/>
            </w:pPr>
            <w:r>
              <w:t>Especificación del Proyecto</w:t>
            </w:r>
          </w:p>
        </w:tc>
        <w:tc>
          <w:tcPr>
            <w:tcW w:w="1418" w:type="dxa"/>
            <w:gridSpan w:val="2"/>
          </w:tcPr>
          <w:p w:rsidR="001A4431" w:rsidRDefault="001A4431" w:rsidP="000618B8">
            <w:pPr>
              <w:pStyle w:val="CellBody"/>
              <w:ind w:left="0"/>
            </w:pPr>
            <w:r>
              <w:t>Autorizada</w:t>
            </w:r>
          </w:p>
        </w:tc>
        <w:tc>
          <w:tcPr>
            <w:tcW w:w="1417" w:type="dxa"/>
            <w:vMerge w:val="restart"/>
          </w:tcPr>
          <w:p w:rsidR="001A4431" w:rsidRPr="00290B5A" w:rsidRDefault="001A4431" w:rsidP="00EF441B">
            <w:pPr>
              <w:pStyle w:val="CellBody"/>
              <w:rPr>
                <w:color w:val="0070C0"/>
              </w:rPr>
            </w:pPr>
          </w:p>
        </w:tc>
      </w:tr>
      <w:tr w:rsidR="001A4431" w:rsidTr="00AC2D49">
        <w:trPr>
          <w:cantSplit/>
          <w:trHeight w:val="34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Pr="001F1B62" w:rsidRDefault="001A4431" w:rsidP="00B91659">
            <w:pPr>
              <w:pStyle w:val="CellBody"/>
              <w:ind w:left="34"/>
            </w:pPr>
          </w:p>
        </w:tc>
        <w:tc>
          <w:tcPr>
            <w:tcW w:w="1701" w:type="dxa"/>
          </w:tcPr>
          <w:p w:rsidR="001A4431" w:rsidRDefault="001A4431" w:rsidP="00B91659">
            <w:pPr>
              <w:pStyle w:val="CellBody"/>
              <w:ind w:left="34"/>
            </w:pPr>
            <w:r>
              <w:t>WBS</w:t>
            </w:r>
          </w:p>
        </w:tc>
        <w:tc>
          <w:tcPr>
            <w:tcW w:w="1418" w:type="dxa"/>
            <w:gridSpan w:val="2"/>
          </w:tcPr>
          <w:p w:rsidR="001A4431" w:rsidRDefault="001A4431" w:rsidP="000618B8">
            <w:pPr>
              <w:pStyle w:val="CellBody"/>
              <w:ind w:left="0"/>
            </w:pPr>
            <w:r>
              <w:t>Aprobado</w:t>
            </w:r>
          </w:p>
        </w:tc>
        <w:tc>
          <w:tcPr>
            <w:tcW w:w="1417" w:type="dxa"/>
            <w:vMerge/>
          </w:tcPr>
          <w:p w:rsidR="001A4431" w:rsidRPr="00290B5A" w:rsidRDefault="001A4431" w:rsidP="00EF441B">
            <w:pPr>
              <w:pStyle w:val="CellBody"/>
              <w:rPr>
                <w:color w:val="0070C0"/>
              </w:rPr>
            </w:pPr>
          </w:p>
        </w:tc>
      </w:tr>
      <w:tr w:rsidR="001A4431" w:rsidTr="00AC2D49">
        <w:trPr>
          <w:cantSplit/>
          <w:trHeight w:val="34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Pr="001F1B62" w:rsidRDefault="001A4431" w:rsidP="00B91659">
            <w:pPr>
              <w:pStyle w:val="CellBody"/>
              <w:ind w:left="34"/>
            </w:pPr>
          </w:p>
        </w:tc>
        <w:tc>
          <w:tcPr>
            <w:tcW w:w="1701" w:type="dxa"/>
          </w:tcPr>
          <w:p w:rsidR="001A4431" w:rsidRDefault="001A4431" w:rsidP="00B91659">
            <w:pPr>
              <w:pStyle w:val="CellBody"/>
              <w:ind w:left="34"/>
            </w:pPr>
            <w:r>
              <w:t>Herramienta de Estimación</w:t>
            </w:r>
          </w:p>
        </w:tc>
        <w:tc>
          <w:tcPr>
            <w:tcW w:w="1418" w:type="dxa"/>
            <w:gridSpan w:val="2"/>
          </w:tcPr>
          <w:p w:rsidR="001A4431" w:rsidRDefault="001A4431" w:rsidP="000618B8">
            <w:pPr>
              <w:pStyle w:val="CellBody"/>
              <w:ind w:left="0"/>
            </w:pPr>
            <w:r>
              <w:t>Aprobada</w:t>
            </w:r>
          </w:p>
        </w:tc>
        <w:tc>
          <w:tcPr>
            <w:tcW w:w="1417" w:type="dxa"/>
            <w:vMerge/>
          </w:tcPr>
          <w:p w:rsidR="001A4431" w:rsidRPr="00290B5A" w:rsidRDefault="001A4431" w:rsidP="00EF441B">
            <w:pPr>
              <w:pStyle w:val="CellBody"/>
              <w:rPr>
                <w:color w:val="0070C0"/>
              </w:rPr>
            </w:pPr>
          </w:p>
        </w:tc>
      </w:tr>
      <w:tr w:rsidR="001A4431" w:rsidTr="00AC2D49">
        <w:trPr>
          <w:cantSplit/>
          <w:trHeight w:val="34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Pr="001F1B62" w:rsidRDefault="001A4431" w:rsidP="00B91659">
            <w:pPr>
              <w:pStyle w:val="CellBody"/>
              <w:ind w:left="34"/>
            </w:pPr>
          </w:p>
        </w:tc>
        <w:tc>
          <w:tcPr>
            <w:tcW w:w="1701" w:type="dxa"/>
          </w:tcPr>
          <w:p w:rsidR="001A4431" w:rsidRDefault="001A4431" w:rsidP="00B91659">
            <w:pPr>
              <w:pStyle w:val="CellBody"/>
              <w:ind w:left="34"/>
            </w:pPr>
            <w:r>
              <w:t>Matriz de Administración de Riesgos</w:t>
            </w:r>
          </w:p>
        </w:tc>
        <w:tc>
          <w:tcPr>
            <w:tcW w:w="1418" w:type="dxa"/>
            <w:gridSpan w:val="2"/>
          </w:tcPr>
          <w:p w:rsidR="001A4431" w:rsidRDefault="001A4431" w:rsidP="000618B8">
            <w:pPr>
              <w:pStyle w:val="CellBody"/>
              <w:ind w:left="0"/>
            </w:pPr>
            <w:r>
              <w:t>Aprobada</w:t>
            </w:r>
          </w:p>
        </w:tc>
        <w:tc>
          <w:tcPr>
            <w:tcW w:w="1417" w:type="dxa"/>
            <w:vMerge/>
          </w:tcPr>
          <w:p w:rsidR="001A4431" w:rsidRPr="00290B5A" w:rsidRDefault="001A4431" w:rsidP="00EF441B">
            <w:pPr>
              <w:pStyle w:val="CellBody"/>
              <w:rPr>
                <w:color w:val="0070C0"/>
              </w:rPr>
            </w:pPr>
          </w:p>
        </w:tc>
      </w:tr>
      <w:tr w:rsidR="001A4431" w:rsidTr="00E534D6">
        <w:trPr>
          <w:cantSplit/>
          <w:trHeight w:val="34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Pr="001F1B62" w:rsidRDefault="001A4431" w:rsidP="00B91659">
            <w:pPr>
              <w:pStyle w:val="CellBody"/>
              <w:ind w:left="34"/>
            </w:pPr>
          </w:p>
        </w:tc>
        <w:tc>
          <w:tcPr>
            <w:tcW w:w="1701" w:type="dxa"/>
            <w:vAlign w:val="center"/>
          </w:tcPr>
          <w:p w:rsidR="001A4431" w:rsidRDefault="001A4431" w:rsidP="00E534D6">
            <w:pPr>
              <w:rPr>
                <w:rFonts w:cs="Arial"/>
                <w:szCs w:val="20"/>
              </w:rPr>
            </w:pPr>
            <w:r w:rsidRPr="00CD03B8">
              <w:rPr>
                <w:rFonts w:cs="Arial"/>
                <w:szCs w:val="20"/>
              </w:rPr>
              <w:t>Matriz de asuntos del proyecto</w:t>
            </w:r>
          </w:p>
        </w:tc>
        <w:tc>
          <w:tcPr>
            <w:tcW w:w="1418" w:type="dxa"/>
            <w:gridSpan w:val="2"/>
          </w:tcPr>
          <w:p w:rsidR="001A4431" w:rsidRDefault="001A4431" w:rsidP="000618B8">
            <w:pPr>
              <w:pStyle w:val="CellBody"/>
              <w:ind w:left="0"/>
            </w:pPr>
            <w:r>
              <w:t>Preliminar</w:t>
            </w:r>
          </w:p>
        </w:tc>
        <w:tc>
          <w:tcPr>
            <w:tcW w:w="1417" w:type="dxa"/>
            <w:vMerge/>
          </w:tcPr>
          <w:p w:rsidR="001A4431" w:rsidRPr="00290B5A" w:rsidRDefault="001A4431" w:rsidP="00EF441B">
            <w:pPr>
              <w:pStyle w:val="CellBody"/>
              <w:rPr>
                <w:color w:val="0070C0"/>
              </w:rPr>
            </w:pPr>
          </w:p>
        </w:tc>
      </w:tr>
      <w:tr w:rsidR="001A4431" w:rsidTr="00AC2D49">
        <w:trPr>
          <w:cantSplit/>
        </w:trPr>
        <w:tc>
          <w:tcPr>
            <w:tcW w:w="851" w:type="dxa"/>
            <w:tcBorders>
              <w:right w:val="nil"/>
            </w:tcBorders>
            <w:shd w:val="clear" w:color="auto" w:fill="FFFFCC"/>
          </w:tcPr>
          <w:p w:rsidR="001A4431" w:rsidRDefault="001A4431" w:rsidP="00413D9A">
            <w:pPr>
              <w:pStyle w:val="CellBody"/>
              <w:jc w:val="center"/>
            </w:pPr>
            <w:r>
              <w:rPr>
                <w:rStyle w:val="Nmerodepgina"/>
                <w:rFonts w:cs="Arial"/>
              </w:rPr>
              <w:t>M3</w:t>
            </w:r>
          </w:p>
        </w:tc>
        <w:tc>
          <w:tcPr>
            <w:tcW w:w="425" w:type="dxa"/>
            <w:tcBorders>
              <w:left w:val="nil"/>
            </w:tcBorders>
            <w:shd w:val="clear" w:color="auto" w:fill="FFFFCC"/>
          </w:tcPr>
          <w:p w:rsidR="001A4431" w:rsidRDefault="001A4431" w:rsidP="00413D9A">
            <w:pPr>
              <w:pStyle w:val="CellBody"/>
            </w:pPr>
          </w:p>
        </w:tc>
        <w:tc>
          <w:tcPr>
            <w:tcW w:w="3260" w:type="dxa"/>
            <w:shd w:val="clear" w:color="auto" w:fill="FFFFCC"/>
          </w:tcPr>
          <w:p w:rsidR="001A4431" w:rsidRDefault="001A4431" w:rsidP="00B91659">
            <w:pPr>
              <w:pStyle w:val="CellBody"/>
              <w:ind w:left="34"/>
            </w:pPr>
            <w:r>
              <w:t>Inicia Ingeniería de la Solución</w:t>
            </w:r>
          </w:p>
        </w:tc>
        <w:tc>
          <w:tcPr>
            <w:tcW w:w="3119" w:type="dxa"/>
            <w:gridSpan w:val="3"/>
            <w:shd w:val="clear" w:color="auto" w:fill="FFFFCC"/>
          </w:tcPr>
          <w:p w:rsidR="001A4431" w:rsidRDefault="001A4431" w:rsidP="000618B8">
            <w:pPr>
              <w:pStyle w:val="CellBody"/>
              <w:ind w:left="0"/>
            </w:pPr>
            <w:r>
              <w:t>Requerimientos Establecidos</w:t>
            </w:r>
          </w:p>
        </w:tc>
        <w:tc>
          <w:tcPr>
            <w:tcW w:w="1417" w:type="dxa"/>
            <w:shd w:val="clear" w:color="auto" w:fill="FFFFCC"/>
          </w:tcPr>
          <w:p w:rsidR="001A4431" w:rsidRPr="00290B5A" w:rsidRDefault="001A4431" w:rsidP="002477CB">
            <w:pPr>
              <w:jc w:val="center"/>
              <w:rPr>
                <w:color w:val="0070C0"/>
              </w:rPr>
            </w:pPr>
            <w:r w:rsidRPr="00290B5A">
              <w:rPr>
                <w:color w:val="0070C0"/>
              </w:rPr>
              <w:t>dd/mm/aaaa</w:t>
            </w:r>
          </w:p>
        </w:tc>
      </w:tr>
      <w:tr w:rsidR="00E534D6" w:rsidTr="00E534D6">
        <w:trPr>
          <w:cantSplit/>
          <w:trHeight w:val="778"/>
        </w:trPr>
        <w:tc>
          <w:tcPr>
            <w:tcW w:w="851" w:type="dxa"/>
            <w:vMerge w:val="restart"/>
            <w:tcBorders>
              <w:right w:val="nil"/>
            </w:tcBorders>
          </w:tcPr>
          <w:p w:rsidR="00E534D6" w:rsidRDefault="00E534D6" w:rsidP="00413D9A">
            <w:pPr>
              <w:pStyle w:val="CellBody"/>
              <w:jc w:val="center"/>
            </w:pPr>
          </w:p>
        </w:tc>
        <w:tc>
          <w:tcPr>
            <w:tcW w:w="425" w:type="dxa"/>
            <w:vMerge w:val="restart"/>
            <w:tcBorders>
              <w:left w:val="nil"/>
            </w:tcBorders>
          </w:tcPr>
          <w:p w:rsidR="00E534D6" w:rsidRDefault="00E534D6" w:rsidP="00413D9A">
            <w:pPr>
              <w:pStyle w:val="CellBody"/>
            </w:pPr>
          </w:p>
        </w:tc>
        <w:tc>
          <w:tcPr>
            <w:tcW w:w="3260" w:type="dxa"/>
            <w:vMerge w:val="restart"/>
          </w:tcPr>
          <w:p w:rsidR="00E534D6" w:rsidRDefault="00E534D6" w:rsidP="00B91659">
            <w:pPr>
              <w:pStyle w:val="CellBody"/>
              <w:ind w:left="34"/>
            </w:pPr>
            <w:r w:rsidRPr="001F1B62">
              <w:t>La visión y los requerimientos han sido establecidos,</w:t>
            </w:r>
            <w:r>
              <w:t xml:space="preserve"> detallados,</w:t>
            </w:r>
            <w:r w:rsidRPr="001F1B62">
              <w:t xml:space="preserve"> documentados y autorizados </w:t>
            </w:r>
            <w:r>
              <w:t>por los involucrados relevantes.</w:t>
            </w:r>
          </w:p>
          <w:p w:rsidR="00E534D6" w:rsidRPr="001F1B62" w:rsidRDefault="00E534D6" w:rsidP="00B91659">
            <w:pPr>
              <w:pStyle w:val="CellBody"/>
              <w:ind w:left="34"/>
            </w:pPr>
            <w:r>
              <w:t>La planeación ha sido revisada y actualizada.</w:t>
            </w:r>
          </w:p>
        </w:tc>
        <w:tc>
          <w:tcPr>
            <w:tcW w:w="1701" w:type="dxa"/>
          </w:tcPr>
          <w:p w:rsidR="00E534D6" w:rsidRPr="006E1132" w:rsidRDefault="00E534D6" w:rsidP="00B91659">
            <w:pPr>
              <w:pStyle w:val="CellBody"/>
              <w:ind w:left="34"/>
              <w:rPr>
                <w:lang w:val="en-US"/>
              </w:rPr>
            </w:pPr>
            <w:r>
              <w:rPr>
                <w:lang w:val="en-US"/>
              </w:rPr>
              <w:t>Especificación de Requerimientos</w:t>
            </w:r>
          </w:p>
        </w:tc>
        <w:tc>
          <w:tcPr>
            <w:tcW w:w="1418" w:type="dxa"/>
            <w:gridSpan w:val="2"/>
          </w:tcPr>
          <w:p w:rsidR="00E534D6" w:rsidRPr="006E1132" w:rsidRDefault="00E534D6" w:rsidP="000618B8">
            <w:pPr>
              <w:pStyle w:val="CellBody"/>
              <w:ind w:left="0"/>
              <w:rPr>
                <w:lang w:val="en-US"/>
              </w:rPr>
            </w:pPr>
            <w:r>
              <w:rPr>
                <w:lang w:val="en-US"/>
              </w:rPr>
              <w:t>Aprobada</w:t>
            </w:r>
          </w:p>
        </w:tc>
        <w:tc>
          <w:tcPr>
            <w:tcW w:w="1417" w:type="dxa"/>
            <w:vMerge w:val="restart"/>
          </w:tcPr>
          <w:p w:rsidR="00E534D6" w:rsidRPr="00290B5A" w:rsidRDefault="00E534D6" w:rsidP="00EF441B">
            <w:pPr>
              <w:pStyle w:val="CellBody"/>
              <w:rPr>
                <w:color w:val="0070C0"/>
              </w:rPr>
            </w:pPr>
          </w:p>
        </w:tc>
      </w:tr>
      <w:tr w:rsidR="00E534D6" w:rsidTr="00AC2D49">
        <w:trPr>
          <w:cantSplit/>
          <w:trHeight w:val="207"/>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Pr="00153690" w:rsidRDefault="00E534D6" w:rsidP="00B91659">
            <w:pPr>
              <w:pStyle w:val="CellBody"/>
              <w:ind w:left="34"/>
            </w:pPr>
            <w:r w:rsidRPr="00153690">
              <w:t>Modelo de Casos de Uso</w:t>
            </w:r>
          </w:p>
        </w:tc>
        <w:tc>
          <w:tcPr>
            <w:tcW w:w="1418" w:type="dxa"/>
            <w:gridSpan w:val="2"/>
          </w:tcPr>
          <w:p w:rsidR="00E534D6" w:rsidRPr="006E1132" w:rsidRDefault="00E534D6" w:rsidP="000618B8">
            <w:pPr>
              <w:pStyle w:val="CellBody"/>
              <w:ind w:left="0"/>
              <w:rPr>
                <w:lang w:val="en-US"/>
              </w:rPr>
            </w:pPr>
            <w:r>
              <w:rPr>
                <w:lang w:val="en-US"/>
              </w:rPr>
              <w:t>Aprobados</w:t>
            </w:r>
          </w:p>
        </w:tc>
        <w:tc>
          <w:tcPr>
            <w:tcW w:w="1417" w:type="dxa"/>
            <w:vMerge/>
          </w:tcPr>
          <w:p w:rsidR="00E534D6" w:rsidRPr="00290B5A" w:rsidRDefault="00E534D6" w:rsidP="00EF441B">
            <w:pPr>
              <w:pStyle w:val="CellBody"/>
              <w:rPr>
                <w:color w:val="0070C0"/>
              </w:rPr>
            </w:pPr>
          </w:p>
        </w:tc>
      </w:tr>
      <w:tr w:rsidR="00E534D6" w:rsidTr="00AC2D49">
        <w:trPr>
          <w:cantSplit/>
          <w:trHeight w:val="207"/>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Pr="006E1132" w:rsidRDefault="00E534D6" w:rsidP="00B91659">
            <w:pPr>
              <w:pStyle w:val="CellBody"/>
              <w:ind w:left="34"/>
              <w:rPr>
                <w:lang w:val="en-US"/>
              </w:rPr>
            </w:pPr>
            <w:r>
              <w:rPr>
                <w:lang w:val="en-US"/>
              </w:rPr>
              <w:t>Matriz de Rastraeabilidad</w:t>
            </w:r>
          </w:p>
        </w:tc>
        <w:tc>
          <w:tcPr>
            <w:tcW w:w="1418" w:type="dxa"/>
            <w:gridSpan w:val="2"/>
          </w:tcPr>
          <w:p w:rsidR="00E534D6" w:rsidRPr="006E1132" w:rsidRDefault="00E534D6" w:rsidP="000618B8">
            <w:pPr>
              <w:pStyle w:val="CellBody"/>
              <w:ind w:left="0"/>
              <w:rPr>
                <w:lang w:val="en-US"/>
              </w:rPr>
            </w:pPr>
            <w:r>
              <w:rPr>
                <w:lang w:val="en-US"/>
              </w:rPr>
              <w:t>Aprobada</w:t>
            </w:r>
          </w:p>
        </w:tc>
        <w:tc>
          <w:tcPr>
            <w:tcW w:w="1417" w:type="dxa"/>
            <w:vMerge/>
          </w:tcPr>
          <w:p w:rsidR="00E534D6" w:rsidRPr="00290B5A" w:rsidRDefault="00E534D6" w:rsidP="00EF441B">
            <w:pPr>
              <w:pStyle w:val="CellBody"/>
              <w:rPr>
                <w:color w:val="0070C0"/>
              </w:rPr>
            </w:pPr>
          </w:p>
        </w:tc>
      </w:tr>
      <w:tr w:rsidR="00E534D6" w:rsidTr="00AC2D49">
        <w:trPr>
          <w:cantSplit/>
          <w:trHeight w:val="293"/>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Pr="006E1132" w:rsidRDefault="00E534D6" w:rsidP="00B91659">
            <w:pPr>
              <w:pStyle w:val="CellBody"/>
              <w:ind w:left="34"/>
              <w:rPr>
                <w:lang w:val="en-US"/>
              </w:rPr>
            </w:pPr>
            <w:r>
              <w:rPr>
                <w:lang w:val="en-US"/>
              </w:rPr>
              <w:t>WBS</w:t>
            </w:r>
          </w:p>
        </w:tc>
        <w:tc>
          <w:tcPr>
            <w:tcW w:w="1418" w:type="dxa"/>
            <w:gridSpan w:val="2"/>
          </w:tcPr>
          <w:p w:rsidR="00E534D6" w:rsidRPr="006E1132" w:rsidRDefault="00E534D6" w:rsidP="000618B8">
            <w:pPr>
              <w:pStyle w:val="CellBody"/>
              <w:ind w:left="0"/>
              <w:rPr>
                <w:lang w:val="en-US"/>
              </w:rPr>
            </w:pPr>
            <w:r>
              <w:rPr>
                <w:lang w:val="en-US"/>
              </w:rPr>
              <w:t>Actualizado</w:t>
            </w:r>
          </w:p>
        </w:tc>
        <w:tc>
          <w:tcPr>
            <w:tcW w:w="1417" w:type="dxa"/>
            <w:vMerge/>
          </w:tcPr>
          <w:p w:rsidR="00E534D6" w:rsidRPr="00290B5A" w:rsidRDefault="00E534D6" w:rsidP="00EF441B">
            <w:pPr>
              <w:pStyle w:val="CellBody"/>
              <w:rPr>
                <w:color w:val="0070C0"/>
              </w:rPr>
            </w:pPr>
          </w:p>
        </w:tc>
      </w:tr>
      <w:tr w:rsidR="00E534D6" w:rsidTr="00AC2D49">
        <w:trPr>
          <w:cantSplit/>
          <w:trHeight w:val="292"/>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Default="00E534D6" w:rsidP="00B91659">
            <w:pPr>
              <w:pStyle w:val="CellBody"/>
              <w:ind w:left="34"/>
              <w:rPr>
                <w:lang w:val="en-US"/>
              </w:rPr>
            </w:pPr>
            <w:r>
              <w:rPr>
                <w:lang w:val="en-US"/>
              </w:rPr>
              <w:t>Herramienta de Estimación</w:t>
            </w:r>
          </w:p>
        </w:tc>
        <w:tc>
          <w:tcPr>
            <w:tcW w:w="1418" w:type="dxa"/>
            <w:gridSpan w:val="2"/>
          </w:tcPr>
          <w:p w:rsidR="00E534D6" w:rsidRDefault="00E534D6" w:rsidP="000618B8">
            <w:pPr>
              <w:pStyle w:val="CellBody"/>
              <w:ind w:left="0"/>
              <w:rPr>
                <w:lang w:val="en-US"/>
              </w:rPr>
            </w:pPr>
            <w:r>
              <w:rPr>
                <w:lang w:val="en-US"/>
              </w:rPr>
              <w:t>Actualizada</w:t>
            </w:r>
          </w:p>
        </w:tc>
        <w:tc>
          <w:tcPr>
            <w:tcW w:w="1417" w:type="dxa"/>
            <w:vMerge/>
          </w:tcPr>
          <w:p w:rsidR="00E534D6" w:rsidRPr="00290B5A" w:rsidRDefault="00E534D6" w:rsidP="00EF441B">
            <w:pPr>
              <w:pStyle w:val="CellBody"/>
              <w:rPr>
                <w:color w:val="0070C0"/>
              </w:rPr>
            </w:pPr>
          </w:p>
        </w:tc>
      </w:tr>
      <w:tr w:rsidR="00E534D6" w:rsidTr="00AC2D49">
        <w:trPr>
          <w:cantSplit/>
          <w:trHeight w:val="292"/>
        </w:trPr>
        <w:tc>
          <w:tcPr>
            <w:tcW w:w="851" w:type="dxa"/>
            <w:vMerge/>
            <w:tcBorders>
              <w:right w:val="nil"/>
            </w:tcBorders>
          </w:tcPr>
          <w:p w:rsidR="00E534D6" w:rsidRDefault="00E534D6" w:rsidP="00413D9A">
            <w:pPr>
              <w:pStyle w:val="CellBody"/>
              <w:jc w:val="center"/>
            </w:pPr>
          </w:p>
        </w:tc>
        <w:tc>
          <w:tcPr>
            <w:tcW w:w="425" w:type="dxa"/>
            <w:vMerge/>
            <w:tcBorders>
              <w:left w:val="nil"/>
            </w:tcBorders>
          </w:tcPr>
          <w:p w:rsidR="00E534D6" w:rsidRDefault="00E534D6" w:rsidP="00413D9A">
            <w:pPr>
              <w:pStyle w:val="CellBody"/>
            </w:pPr>
          </w:p>
        </w:tc>
        <w:tc>
          <w:tcPr>
            <w:tcW w:w="3260" w:type="dxa"/>
            <w:vMerge/>
          </w:tcPr>
          <w:p w:rsidR="00E534D6" w:rsidRPr="001F1B62" w:rsidRDefault="00E534D6" w:rsidP="00B91659">
            <w:pPr>
              <w:pStyle w:val="CellBody"/>
              <w:ind w:left="34"/>
            </w:pPr>
          </w:p>
        </w:tc>
        <w:tc>
          <w:tcPr>
            <w:tcW w:w="1701" w:type="dxa"/>
          </w:tcPr>
          <w:p w:rsidR="00E534D6" w:rsidRPr="00847232" w:rsidRDefault="00E534D6" w:rsidP="00B91659">
            <w:pPr>
              <w:pStyle w:val="CellBody"/>
              <w:ind w:left="34"/>
            </w:pPr>
            <w:r w:rsidRPr="00847232">
              <w:t>Matriz de Administración de Riesgos</w:t>
            </w:r>
          </w:p>
        </w:tc>
        <w:tc>
          <w:tcPr>
            <w:tcW w:w="1418" w:type="dxa"/>
            <w:gridSpan w:val="2"/>
          </w:tcPr>
          <w:p w:rsidR="00E534D6" w:rsidRPr="00847232" w:rsidRDefault="00E534D6" w:rsidP="000618B8">
            <w:pPr>
              <w:pStyle w:val="CellBody"/>
              <w:ind w:left="0"/>
            </w:pPr>
            <w:r>
              <w:t>Actualizada</w:t>
            </w:r>
          </w:p>
        </w:tc>
        <w:tc>
          <w:tcPr>
            <w:tcW w:w="1417" w:type="dxa"/>
            <w:vMerge/>
          </w:tcPr>
          <w:p w:rsidR="00E534D6" w:rsidRPr="00290B5A" w:rsidRDefault="00E534D6" w:rsidP="00EF441B">
            <w:pPr>
              <w:pStyle w:val="CellBody"/>
              <w:rPr>
                <w:color w:val="0070C0"/>
              </w:rPr>
            </w:pPr>
          </w:p>
        </w:tc>
      </w:tr>
      <w:tr w:rsidR="001A4431" w:rsidTr="00AC2D49">
        <w:trPr>
          <w:cantSplit/>
        </w:trPr>
        <w:tc>
          <w:tcPr>
            <w:tcW w:w="851" w:type="dxa"/>
            <w:tcBorders>
              <w:right w:val="nil"/>
            </w:tcBorders>
            <w:shd w:val="clear" w:color="auto" w:fill="FFFFCC"/>
          </w:tcPr>
          <w:p w:rsidR="001A4431" w:rsidRDefault="001A4431" w:rsidP="00413D9A">
            <w:pPr>
              <w:pStyle w:val="CellBody"/>
              <w:jc w:val="center"/>
            </w:pPr>
            <w:r>
              <w:t>M4</w:t>
            </w:r>
          </w:p>
        </w:tc>
        <w:tc>
          <w:tcPr>
            <w:tcW w:w="425" w:type="dxa"/>
            <w:tcBorders>
              <w:left w:val="nil"/>
            </w:tcBorders>
            <w:shd w:val="clear" w:color="auto" w:fill="FFFFCC"/>
          </w:tcPr>
          <w:p w:rsidR="001A4431" w:rsidRDefault="001A4431" w:rsidP="00413D9A">
            <w:pPr>
              <w:pStyle w:val="CellBody"/>
            </w:pPr>
          </w:p>
        </w:tc>
        <w:tc>
          <w:tcPr>
            <w:tcW w:w="3260" w:type="dxa"/>
            <w:shd w:val="clear" w:color="auto" w:fill="FFFFCC"/>
          </w:tcPr>
          <w:p w:rsidR="001A4431" w:rsidRDefault="001A4431" w:rsidP="00B91659">
            <w:pPr>
              <w:pStyle w:val="CellBody"/>
              <w:ind w:left="34"/>
            </w:pPr>
            <w:r>
              <w:t>Inicia Liberación a Producción</w:t>
            </w:r>
          </w:p>
        </w:tc>
        <w:tc>
          <w:tcPr>
            <w:tcW w:w="3119" w:type="dxa"/>
            <w:gridSpan w:val="3"/>
            <w:shd w:val="clear" w:color="auto" w:fill="FFFFCC"/>
          </w:tcPr>
          <w:p w:rsidR="001A4431" w:rsidRDefault="001A4431" w:rsidP="000618B8">
            <w:pPr>
              <w:pStyle w:val="CellBody"/>
              <w:ind w:left="0"/>
            </w:pPr>
            <w:r>
              <w:t>Ingeniería Terminada</w:t>
            </w:r>
          </w:p>
        </w:tc>
        <w:tc>
          <w:tcPr>
            <w:tcW w:w="1417" w:type="dxa"/>
            <w:shd w:val="clear" w:color="auto" w:fill="FFFFCC"/>
          </w:tcPr>
          <w:p w:rsidR="001A4431" w:rsidRPr="00290B5A" w:rsidRDefault="001A4431" w:rsidP="002477CB">
            <w:pPr>
              <w:jc w:val="center"/>
              <w:rPr>
                <w:color w:val="0070C0"/>
              </w:rPr>
            </w:pPr>
            <w:r w:rsidRPr="00290B5A">
              <w:rPr>
                <w:color w:val="0070C0"/>
              </w:rPr>
              <w:t>dd/mm/aaaa</w:t>
            </w:r>
          </w:p>
        </w:tc>
      </w:tr>
      <w:tr w:rsidR="001A4431" w:rsidTr="00AC2D49">
        <w:trPr>
          <w:cantSplit/>
          <w:trHeight w:val="290"/>
        </w:trPr>
        <w:tc>
          <w:tcPr>
            <w:tcW w:w="851" w:type="dxa"/>
            <w:vMerge w:val="restart"/>
            <w:tcBorders>
              <w:right w:val="nil"/>
            </w:tcBorders>
          </w:tcPr>
          <w:p w:rsidR="001A4431" w:rsidRDefault="001A4431" w:rsidP="00413D9A">
            <w:pPr>
              <w:pStyle w:val="CellBody"/>
              <w:jc w:val="center"/>
            </w:pPr>
          </w:p>
        </w:tc>
        <w:tc>
          <w:tcPr>
            <w:tcW w:w="425" w:type="dxa"/>
            <w:vMerge w:val="restart"/>
            <w:tcBorders>
              <w:left w:val="nil"/>
            </w:tcBorders>
          </w:tcPr>
          <w:p w:rsidR="001A4431" w:rsidRDefault="001A4431" w:rsidP="00413D9A">
            <w:pPr>
              <w:pStyle w:val="CellBody"/>
            </w:pPr>
          </w:p>
        </w:tc>
        <w:tc>
          <w:tcPr>
            <w:tcW w:w="3260" w:type="dxa"/>
            <w:vMerge w:val="restart"/>
          </w:tcPr>
          <w:p w:rsidR="001A4431" w:rsidRDefault="001A4431" w:rsidP="00AC2D49">
            <w:pPr>
              <w:pStyle w:val="CellBody"/>
              <w:ind w:left="34"/>
            </w:pPr>
            <w:r>
              <w:t>El desarrollo, la prueba básica, de función y de integración han sido concluidas. Las correcciones y soliciutdes de cambio han sido implementadas y validadas. La documetnación del usuario ha sido creada y revisada.</w:t>
            </w:r>
          </w:p>
        </w:tc>
        <w:tc>
          <w:tcPr>
            <w:tcW w:w="1701" w:type="dxa"/>
          </w:tcPr>
          <w:p w:rsidR="001A4431" w:rsidRDefault="00153690" w:rsidP="00B91659">
            <w:pPr>
              <w:pStyle w:val="CellBody"/>
              <w:ind w:left="34"/>
            </w:pPr>
            <w:r>
              <w:t>Defectos</w:t>
            </w:r>
          </w:p>
        </w:tc>
        <w:tc>
          <w:tcPr>
            <w:tcW w:w="1418" w:type="dxa"/>
            <w:gridSpan w:val="2"/>
          </w:tcPr>
          <w:p w:rsidR="001A4431" w:rsidRDefault="001A4431" w:rsidP="000618B8">
            <w:pPr>
              <w:pStyle w:val="CellBody"/>
              <w:ind w:left="0"/>
            </w:pPr>
            <w:r>
              <w:t>Cerrados</w:t>
            </w:r>
          </w:p>
        </w:tc>
        <w:tc>
          <w:tcPr>
            <w:tcW w:w="1417" w:type="dxa"/>
            <w:vMerge w:val="restart"/>
          </w:tcPr>
          <w:p w:rsidR="001A4431" w:rsidRPr="00290B5A" w:rsidRDefault="001A4431" w:rsidP="00CB340A">
            <w:pPr>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A4431" w:rsidRDefault="001A4431" w:rsidP="00B91659">
            <w:pPr>
              <w:pStyle w:val="CellBody"/>
              <w:ind w:left="34"/>
            </w:pPr>
            <w:r>
              <w:t>Solicitudes de Cambio</w:t>
            </w:r>
          </w:p>
        </w:tc>
        <w:tc>
          <w:tcPr>
            <w:tcW w:w="1418" w:type="dxa"/>
            <w:gridSpan w:val="2"/>
          </w:tcPr>
          <w:p w:rsidR="001A4431" w:rsidRDefault="001A4431" w:rsidP="000618B8">
            <w:pPr>
              <w:pStyle w:val="CellBody"/>
              <w:ind w:left="0"/>
            </w:pPr>
            <w:r>
              <w:t>Cerradas</w:t>
            </w:r>
          </w:p>
        </w:tc>
        <w:tc>
          <w:tcPr>
            <w:tcW w:w="1417" w:type="dxa"/>
            <w:vMerge/>
          </w:tcPr>
          <w:p w:rsidR="001A4431" w:rsidRPr="00290B5A" w:rsidRDefault="001A4431" w:rsidP="00EF441B">
            <w:pPr>
              <w:pStyle w:val="CellBody"/>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A4431" w:rsidRDefault="001A4431" w:rsidP="00B91659">
            <w:pPr>
              <w:pStyle w:val="CellBody"/>
              <w:ind w:left="34"/>
            </w:pPr>
            <w:r>
              <w:t>Casos de Pueba</w:t>
            </w:r>
          </w:p>
        </w:tc>
        <w:tc>
          <w:tcPr>
            <w:tcW w:w="1418" w:type="dxa"/>
            <w:gridSpan w:val="2"/>
          </w:tcPr>
          <w:p w:rsidR="001A4431" w:rsidRDefault="001A4431" w:rsidP="000618B8">
            <w:pPr>
              <w:pStyle w:val="CellBody"/>
              <w:ind w:left="0"/>
            </w:pPr>
            <w:r>
              <w:t>Ejecutados</w:t>
            </w:r>
          </w:p>
        </w:tc>
        <w:tc>
          <w:tcPr>
            <w:tcW w:w="1417" w:type="dxa"/>
            <w:vMerge/>
          </w:tcPr>
          <w:p w:rsidR="001A4431" w:rsidRPr="00290B5A" w:rsidRDefault="001A4431" w:rsidP="00EF441B">
            <w:pPr>
              <w:pStyle w:val="CellBody"/>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A4431" w:rsidRDefault="001A4431" w:rsidP="00B91659">
            <w:pPr>
              <w:pStyle w:val="CellBody"/>
              <w:ind w:left="34"/>
            </w:pPr>
            <w:r>
              <w:t>Notas de Liberación</w:t>
            </w:r>
          </w:p>
        </w:tc>
        <w:tc>
          <w:tcPr>
            <w:tcW w:w="1418" w:type="dxa"/>
            <w:gridSpan w:val="2"/>
          </w:tcPr>
          <w:p w:rsidR="001A4431" w:rsidRDefault="001A4431" w:rsidP="000618B8">
            <w:pPr>
              <w:pStyle w:val="CellBody"/>
              <w:ind w:left="0"/>
            </w:pPr>
            <w:r>
              <w:t>Aprobadas</w:t>
            </w:r>
          </w:p>
        </w:tc>
        <w:tc>
          <w:tcPr>
            <w:tcW w:w="1417" w:type="dxa"/>
            <w:vMerge/>
          </w:tcPr>
          <w:p w:rsidR="001A4431" w:rsidRPr="00290B5A" w:rsidRDefault="001A4431" w:rsidP="00EF441B">
            <w:pPr>
              <w:pStyle w:val="CellBody"/>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53690" w:rsidRDefault="001A4431" w:rsidP="00153690">
            <w:pPr>
              <w:pStyle w:val="CellBody"/>
              <w:ind w:left="34"/>
            </w:pPr>
            <w:r>
              <w:t xml:space="preserve">Scripts de </w:t>
            </w:r>
            <w:r w:rsidR="00153690">
              <w:t>Instalación</w:t>
            </w:r>
          </w:p>
        </w:tc>
        <w:tc>
          <w:tcPr>
            <w:tcW w:w="1418" w:type="dxa"/>
            <w:gridSpan w:val="2"/>
          </w:tcPr>
          <w:p w:rsidR="001A4431" w:rsidRDefault="001A4431" w:rsidP="000618B8">
            <w:pPr>
              <w:pStyle w:val="CellBody"/>
              <w:ind w:left="0"/>
            </w:pPr>
            <w:r>
              <w:t>Probados</w:t>
            </w:r>
          </w:p>
        </w:tc>
        <w:tc>
          <w:tcPr>
            <w:tcW w:w="1417" w:type="dxa"/>
            <w:vMerge/>
          </w:tcPr>
          <w:p w:rsidR="001A4431" w:rsidRPr="00290B5A" w:rsidRDefault="001A4431" w:rsidP="00EF441B">
            <w:pPr>
              <w:pStyle w:val="CellBody"/>
              <w:rPr>
                <w:color w:val="0070C0"/>
              </w:rPr>
            </w:pPr>
          </w:p>
        </w:tc>
      </w:tr>
      <w:tr w:rsidR="001A4431" w:rsidTr="00AC2D49">
        <w:trPr>
          <w:cantSplit/>
          <w:trHeight w:val="287"/>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AC2D49">
            <w:pPr>
              <w:pStyle w:val="CellBody"/>
              <w:ind w:left="34"/>
            </w:pPr>
          </w:p>
        </w:tc>
        <w:tc>
          <w:tcPr>
            <w:tcW w:w="1701" w:type="dxa"/>
          </w:tcPr>
          <w:p w:rsidR="001A4431" w:rsidRDefault="001A4431" w:rsidP="00B91659">
            <w:pPr>
              <w:pStyle w:val="CellBody"/>
              <w:ind w:left="34"/>
            </w:pPr>
            <w:r>
              <w:t>Documentación del Usuario</w:t>
            </w:r>
          </w:p>
        </w:tc>
        <w:tc>
          <w:tcPr>
            <w:tcW w:w="1418" w:type="dxa"/>
            <w:gridSpan w:val="2"/>
          </w:tcPr>
          <w:p w:rsidR="001A4431" w:rsidRDefault="001A4431" w:rsidP="000618B8">
            <w:pPr>
              <w:pStyle w:val="CellBody"/>
              <w:ind w:left="0"/>
            </w:pPr>
            <w:r>
              <w:t>Aprobada</w:t>
            </w:r>
          </w:p>
        </w:tc>
        <w:tc>
          <w:tcPr>
            <w:tcW w:w="1417" w:type="dxa"/>
            <w:vMerge/>
          </w:tcPr>
          <w:p w:rsidR="001A4431" w:rsidRPr="00290B5A" w:rsidRDefault="001A4431" w:rsidP="00EF441B">
            <w:pPr>
              <w:pStyle w:val="CellBody"/>
              <w:rPr>
                <w:color w:val="0070C0"/>
              </w:rPr>
            </w:pPr>
          </w:p>
        </w:tc>
      </w:tr>
      <w:tr w:rsidR="001A4431" w:rsidTr="00AC2D49">
        <w:trPr>
          <w:cantSplit/>
        </w:trPr>
        <w:tc>
          <w:tcPr>
            <w:tcW w:w="851" w:type="dxa"/>
            <w:tcBorders>
              <w:right w:val="nil"/>
            </w:tcBorders>
            <w:shd w:val="clear" w:color="auto" w:fill="FFFFCC"/>
          </w:tcPr>
          <w:p w:rsidR="001A4431" w:rsidRDefault="001A4431" w:rsidP="00413D9A">
            <w:pPr>
              <w:pStyle w:val="CellBody"/>
              <w:jc w:val="center"/>
            </w:pPr>
            <w:r>
              <w:t>M5</w:t>
            </w:r>
          </w:p>
        </w:tc>
        <w:tc>
          <w:tcPr>
            <w:tcW w:w="425" w:type="dxa"/>
            <w:tcBorders>
              <w:left w:val="nil"/>
            </w:tcBorders>
            <w:shd w:val="clear" w:color="auto" w:fill="FFFFCC"/>
          </w:tcPr>
          <w:p w:rsidR="001A4431" w:rsidRDefault="001A4431" w:rsidP="00413D9A">
            <w:pPr>
              <w:pStyle w:val="CellBody"/>
            </w:pPr>
          </w:p>
        </w:tc>
        <w:tc>
          <w:tcPr>
            <w:tcW w:w="3260" w:type="dxa"/>
            <w:shd w:val="clear" w:color="auto" w:fill="FFFFCC"/>
          </w:tcPr>
          <w:p w:rsidR="001A4431" w:rsidRDefault="001A4431" w:rsidP="00B91659">
            <w:pPr>
              <w:pStyle w:val="CellBody"/>
              <w:ind w:left="34"/>
            </w:pPr>
            <w:r>
              <w:t>Cierre</w:t>
            </w:r>
          </w:p>
        </w:tc>
        <w:tc>
          <w:tcPr>
            <w:tcW w:w="3119" w:type="dxa"/>
            <w:gridSpan w:val="3"/>
            <w:shd w:val="clear" w:color="auto" w:fill="FFFFCC"/>
          </w:tcPr>
          <w:p w:rsidR="001A4431" w:rsidRDefault="001A4431" w:rsidP="000618B8">
            <w:pPr>
              <w:pStyle w:val="CellBody"/>
              <w:ind w:left="0"/>
            </w:pPr>
            <w:r>
              <w:t>Producto estable en operación</w:t>
            </w:r>
          </w:p>
        </w:tc>
        <w:tc>
          <w:tcPr>
            <w:tcW w:w="1417" w:type="dxa"/>
            <w:shd w:val="clear" w:color="auto" w:fill="FFFFCC"/>
          </w:tcPr>
          <w:p w:rsidR="001A4431" w:rsidRPr="00290B5A" w:rsidRDefault="001A4431" w:rsidP="002477CB">
            <w:pPr>
              <w:jc w:val="center"/>
              <w:rPr>
                <w:color w:val="0070C0"/>
              </w:rPr>
            </w:pPr>
            <w:r w:rsidRPr="00290B5A">
              <w:rPr>
                <w:color w:val="0070C0"/>
              </w:rPr>
              <w:t>dd/mm/aaaa</w:t>
            </w:r>
          </w:p>
        </w:tc>
      </w:tr>
      <w:tr w:rsidR="001A4431" w:rsidTr="0045196B">
        <w:trPr>
          <w:cantSplit/>
          <w:trHeight w:val="425"/>
        </w:trPr>
        <w:tc>
          <w:tcPr>
            <w:tcW w:w="851" w:type="dxa"/>
            <w:vMerge w:val="restart"/>
            <w:tcBorders>
              <w:right w:val="nil"/>
            </w:tcBorders>
          </w:tcPr>
          <w:p w:rsidR="001A4431" w:rsidRDefault="001A4431" w:rsidP="00413D9A">
            <w:pPr>
              <w:pStyle w:val="CellBody"/>
              <w:jc w:val="center"/>
            </w:pPr>
          </w:p>
        </w:tc>
        <w:tc>
          <w:tcPr>
            <w:tcW w:w="425" w:type="dxa"/>
            <w:vMerge w:val="restart"/>
            <w:tcBorders>
              <w:left w:val="nil"/>
            </w:tcBorders>
          </w:tcPr>
          <w:p w:rsidR="001A4431" w:rsidRDefault="001A4431" w:rsidP="00413D9A">
            <w:pPr>
              <w:pStyle w:val="CellBody"/>
            </w:pPr>
          </w:p>
        </w:tc>
        <w:tc>
          <w:tcPr>
            <w:tcW w:w="3260" w:type="dxa"/>
            <w:vMerge w:val="restart"/>
          </w:tcPr>
          <w:p w:rsidR="001A4431" w:rsidRPr="00B10707" w:rsidRDefault="001A4431" w:rsidP="00B91659">
            <w:pPr>
              <w:pStyle w:val="CellBody"/>
              <w:ind w:left="34"/>
            </w:pPr>
            <w:r>
              <w:t>La solución ha sido instalada y puesta en marcha, el cliente ha ejecutado exitosamente la prueba de aceptación, y se han cerrado tickets y solicitudes de cambio</w:t>
            </w:r>
          </w:p>
        </w:tc>
        <w:tc>
          <w:tcPr>
            <w:tcW w:w="1701" w:type="dxa"/>
          </w:tcPr>
          <w:p w:rsidR="001A4431" w:rsidRDefault="001A4431" w:rsidP="0045196B">
            <w:pPr>
              <w:pStyle w:val="CellBody"/>
              <w:ind w:left="34"/>
            </w:pPr>
            <w:r>
              <w:t>Prueba de aceptación</w:t>
            </w:r>
          </w:p>
        </w:tc>
        <w:tc>
          <w:tcPr>
            <w:tcW w:w="1418" w:type="dxa"/>
            <w:gridSpan w:val="2"/>
          </w:tcPr>
          <w:p w:rsidR="001A4431" w:rsidRDefault="001A4431" w:rsidP="000618B8">
            <w:pPr>
              <w:pStyle w:val="CellBody"/>
              <w:ind w:left="0"/>
            </w:pPr>
            <w:r>
              <w:t>Ejecutada</w:t>
            </w:r>
          </w:p>
        </w:tc>
        <w:tc>
          <w:tcPr>
            <w:tcW w:w="1417" w:type="dxa"/>
            <w:vMerge w:val="restart"/>
          </w:tcPr>
          <w:p w:rsidR="001A4431" w:rsidRPr="00290B5A" w:rsidRDefault="001A4431" w:rsidP="00EF441B">
            <w:pPr>
              <w:pStyle w:val="CellBody"/>
              <w:rPr>
                <w:color w:val="0070C0"/>
              </w:rPr>
            </w:pPr>
          </w:p>
        </w:tc>
      </w:tr>
      <w:tr w:rsidR="001A4431" w:rsidTr="0045196B">
        <w:trPr>
          <w:cantSplit/>
          <w:trHeight w:val="425"/>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B91659">
            <w:pPr>
              <w:pStyle w:val="CellBody"/>
              <w:ind w:left="34"/>
            </w:pPr>
          </w:p>
        </w:tc>
        <w:tc>
          <w:tcPr>
            <w:tcW w:w="1701" w:type="dxa"/>
          </w:tcPr>
          <w:p w:rsidR="001A4431" w:rsidRDefault="004F1EB7" w:rsidP="00B91659">
            <w:pPr>
              <w:pStyle w:val="CellBody"/>
              <w:ind w:left="34"/>
            </w:pPr>
            <w:r>
              <w:t>Defectos</w:t>
            </w:r>
          </w:p>
        </w:tc>
        <w:tc>
          <w:tcPr>
            <w:tcW w:w="1418" w:type="dxa"/>
            <w:gridSpan w:val="2"/>
          </w:tcPr>
          <w:p w:rsidR="001A4431" w:rsidRDefault="001A4431" w:rsidP="000618B8">
            <w:pPr>
              <w:pStyle w:val="CellBody"/>
              <w:ind w:left="0"/>
            </w:pPr>
            <w:r>
              <w:t>Cerrados</w:t>
            </w:r>
          </w:p>
        </w:tc>
        <w:tc>
          <w:tcPr>
            <w:tcW w:w="1417" w:type="dxa"/>
            <w:vMerge/>
          </w:tcPr>
          <w:p w:rsidR="001A4431" w:rsidRPr="00290B5A" w:rsidRDefault="001A4431" w:rsidP="00EF441B">
            <w:pPr>
              <w:pStyle w:val="CellBody"/>
              <w:rPr>
                <w:color w:val="0070C0"/>
              </w:rPr>
            </w:pPr>
          </w:p>
        </w:tc>
      </w:tr>
      <w:tr w:rsidR="001A4431" w:rsidTr="00A7244D">
        <w:trPr>
          <w:cantSplit/>
          <w:trHeight w:val="293"/>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B91659">
            <w:pPr>
              <w:pStyle w:val="CellBody"/>
              <w:ind w:left="34"/>
            </w:pPr>
          </w:p>
        </w:tc>
        <w:tc>
          <w:tcPr>
            <w:tcW w:w="1701" w:type="dxa"/>
          </w:tcPr>
          <w:p w:rsidR="001A4431" w:rsidRDefault="001A4431" w:rsidP="00B91659">
            <w:pPr>
              <w:pStyle w:val="CellBody"/>
              <w:ind w:left="34"/>
            </w:pPr>
            <w:r>
              <w:t>Solicitudes de Cambio</w:t>
            </w:r>
          </w:p>
        </w:tc>
        <w:tc>
          <w:tcPr>
            <w:tcW w:w="1418" w:type="dxa"/>
            <w:gridSpan w:val="2"/>
          </w:tcPr>
          <w:p w:rsidR="001A4431" w:rsidRDefault="001A4431" w:rsidP="000618B8">
            <w:pPr>
              <w:pStyle w:val="CellBody"/>
              <w:ind w:left="0"/>
            </w:pPr>
            <w:r>
              <w:t>Cerradas</w:t>
            </w:r>
          </w:p>
        </w:tc>
        <w:tc>
          <w:tcPr>
            <w:tcW w:w="1417" w:type="dxa"/>
            <w:vMerge/>
          </w:tcPr>
          <w:p w:rsidR="001A4431" w:rsidRPr="00290B5A" w:rsidRDefault="001A4431" w:rsidP="00EF441B">
            <w:pPr>
              <w:pStyle w:val="CellBody"/>
              <w:rPr>
                <w:color w:val="0070C0"/>
              </w:rPr>
            </w:pPr>
          </w:p>
        </w:tc>
      </w:tr>
      <w:tr w:rsidR="001A4431" w:rsidTr="0045196B">
        <w:trPr>
          <w:cantSplit/>
          <w:trHeight w:val="292"/>
        </w:trPr>
        <w:tc>
          <w:tcPr>
            <w:tcW w:w="851" w:type="dxa"/>
            <w:vMerge/>
            <w:tcBorders>
              <w:right w:val="nil"/>
            </w:tcBorders>
          </w:tcPr>
          <w:p w:rsidR="001A4431" w:rsidRDefault="001A4431" w:rsidP="00413D9A">
            <w:pPr>
              <w:pStyle w:val="CellBody"/>
              <w:jc w:val="center"/>
            </w:pPr>
          </w:p>
        </w:tc>
        <w:tc>
          <w:tcPr>
            <w:tcW w:w="425" w:type="dxa"/>
            <w:vMerge/>
            <w:tcBorders>
              <w:left w:val="nil"/>
            </w:tcBorders>
          </w:tcPr>
          <w:p w:rsidR="001A4431" w:rsidRDefault="001A4431" w:rsidP="00413D9A">
            <w:pPr>
              <w:pStyle w:val="CellBody"/>
            </w:pPr>
          </w:p>
        </w:tc>
        <w:tc>
          <w:tcPr>
            <w:tcW w:w="3260" w:type="dxa"/>
            <w:vMerge/>
          </w:tcPr>
          <w:p w:rsidR="001A4431" w:rsidRDefault="001A4431" w:rsidP="00B91659">
            <w:pPr>
              <w:pStyle w:val="CellBody"/>
              <w:ind w:left="34"/>
            </w:pPr>
          </w:p>
        </w:tc>
        <w:tc>
          <w:tcPr>
            <w:tcW w:w="1701" w:type="dxa"/>
          </w:tcPr>
          <w:p w:rsidR="001A4431" w:rsidRDefault="001A4431" w:rsidP="00B91659">
            <w:pPr>
              <w:pStyle w:val="CellBody"/>
              <w:ind w:left="34"/>
            </w:pPr>
            <w:r>
              <w:t>Documento de Aceptación</w:t>
            </w:r>
          </w:p>
        </w:tc>
        <w:tc>
          <w:tcPr>
            <w:tcW w:w="1418" w:type="dxa"/>
            <w:gridSpan w:val="2"/>
          </w:tcPr>
          <w:p w:rsidR="001A4431" w:rsidRDefault="001A4431" w:rsidP="00867E3C">
            <w:pPr>
              <w:pStyle w:val="CellBody"/>
              <w:ind w:left="0"/>
            </w:pPr>
            <w:r>
              <w:t>Firmado</w:t>
            </w:r>
          </w:p>
        </w:tc>
        <w:tc>
          <w:tcPr>
            <w:tcW w:w="1417" w:type="dxa"/>
            <w:vMerge/>
          </w:tcPr>
          <w:p w:rsidR="001A4431" w:rsidRPr="00290B5A" w:rsidRDefault="001A4431" w:rsidP="00EF441B">
            <w:pPr>
              <w:pStyle w:val="CellBody"/>
              <w:rPr>
                <w:color w:val="0070C0"/>
              </w:rPr>
            </w:pPr>
          </w:p>
        </w:tc>
      </w:tr>
    </w:tbl>
    <w:p w:rsidR="00FD54B6" w:rsidRDefault="00FD54B6" w:rsidP="004125DC">
      <w:pPr>
        <w:pStyle w:val="Ttulo2"/>
      </w:pPr>
      <w:bookmarkStart w:id="50" w:name="_Toc245459303"/>
      <w:r>
        <w:t>Recursos Humanos.</w:t>
      </w:r>
      <w:bookmarkEnd w:id="50"/>
    </w:p>
    <w:p w:rsidR="00F03AD5" w:rsidRPr="00F03AD5" w:rsidRDefault="00F03AD5" w:rsidP="00F03AD5">
      <w:pPr>
        <w:ind w:left="720"/>
        <w:rPr>
          <w:color w:val="0000FF"/>
          <w:lang w:val="es-ES"/>
        </w:rPr>
      </w:pPr>
      <w:r w:rsidRPr="00F03AD5">
        <w:rPr>
          <w:color w:val="0000FF"/>
          <w:lang w:val="es-ES"/>
        </w:rPr>
        <w:t>&lt;Agregar a la tabla los incrementos definidos y los roles requeridos para realizar cada incremento&gt;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31"/>
        <w:gridCol w:w="1206"/>
        <w:gridCol w:w="6379"/>
      </w:tblGrid>
      <w:tr w:rsidR="00FD54B6" w:rsidTr="0059781D">
        <w:trPr>
          <w:trHeight w:val="308"/>
        </w:trPr>
        <w:tc>
          <w:tcPr>
            <w:tcW w:w="1231" w:type="dxa"/>
            <w:vMerge w:val="restart"/>
            <w:shd w:val="clear" w:color="auto" w:fill="002060"/>
            <w:vAlign w:val="center"/>
          </w:tcPr>
          <w:p w:rsidR="00FD54B6" w:rsidRPr="00652D79" w:rsidRDefault="00FD54B6" w:rsidP="00413D9A">
            <w:r w:rsidRPr="00652D79">
              <w:t>No.</w:t>
            </w:r>
            <w:r>
              <w:t xml:space="preserve"> de Incremento</w:t>
            </w:r>
          </w:p>
        </w:tc>
        <w:tc>
          <w:tcPr>
            <w:tcW w:w="7585" w:type="dxa"/>
            <w:gridSpan w:val="2"/>
            <w:shd w:val="clear" w:color="auto" w:fill="002060"/>
            <w:vAlign w:val="center"/>
          </w:tcPr>
          <w:p w:rsidR="00FD54B6" w:rsidRPr="00652D79" w:rsidRDefault="00FD54B6" w:rsidP="00413D9A">
            <w:r>
              <w:t>Recursos Humanos</w:t>
            </w:r>
          </w:p>
        </w:tc>
      </w:tr>
      <w:tr w:rsidR="00FD54B6" w:rsidTr="0059781D">
        <w:trPr>
          <w:trHeight w:val="307"/>
        </w:trPr>
        <w:tc>
          <w:tcPr>
            <w:tcW w:w="1231" w:type="dxa"/>
            <w:vMerge/>
            <w:shd w:val="clear" w:color="auto" w:fill="0F243E"/>
            <w:vAlign w:val="center"/>
          </w:tcPr>
          <w:p w:rsidR="00FD54B6" w:rsidRPr="00652D79" w:rsidRDefault="00FD54B6" w:rsidP="00413D9A"/>
        </w:tc>
        <w:tc>
          <w:tcPr>
            <w:tcW w:w="1206" w:type="dxa"/>
            <w:shd w:val="clear" w:color="auto" w:fill="DBE5F1" w:themeFill="accent1" w:themeFillTint="33"/>
            <w:vAlign w:val="center"/>
          </w:tcPr>
          <w:p w:rsidR="00FD54B6" w:rsidRPr="006A3A44" w:rsidRDefault="00FD54B6" w:rsidP="00413D9A">
            <w:r w:rsidRPr="006A3A44">
              <w:t>Cantidad</w:t>
            </w:r>
          </w:p>
        </w:tc>
        <w:tc>
          <w:tcPr>
            <w:tcW w:w="6379" w:type="dxa"/>
            <w:shd w:val="clear" w:color="auto" w:fill="DBE5F1" w:themeFill="accent1" w:themeFillTint="33"/>
            <w:vAlign w:val="center"/>
          </w:tcPr>
          <w:p w:rsidR="00FD54B6" w:rsidRPr="006A3A44" w:rsidRDefault="00FD54B6" w:rsidP="00413D9A">
            <w:r w:rsidRPr="006A3A44">
              <w:t>Rol</w:t>
            </w:r>
          </w:p>
        </w:tc>
      </w:tr>
      <w:tr w:rsidR="002D72EB" w:rsidTr="0059781D">
        <w:tc>
          <w:tcPr>
            <w:tcW w:w="1231" w:type="dxa"/>
            <w:vMerge w:val="restart"/>
            <w:vAlign w:val="center"/>
          </w:tcPr>
          <w:p w:rsidR="002D72EB" w:rsidRPr="0059781D" w:rsidRDefault="0059781D" w:rsidP="00234026">
            <w:pPr>
              <w:jc w:val="center"/>
              <w:rPr>
                <w:color w:val="0000FF"/>
              </w:rPr>
            </w:pPr>
            <w:r w:rsidRPr="0059781D">
              <w:rPr>
                <w:color w:val="0000FF"/>
              </w:rPr>
              <w:t>&lt;</w:t>
            </w:r>
            <w:r>
              <w:rPr>
                <w:color w:val="0000FF"/>
              </w:rPr>
              <w:t>#</w:t>
            </w:r>
            <w:r w:rsidRPr="0059781D">
              <w:rPr>
                <w:color w:val="0000FF"/>
              </w:rPr>
              <w:t>&gt;</w:t>
            </w:r>
          </w:p>
        </w:tc>
        <w:tc>
          <w:tcPr>
            <w:tcW w:w="1206" w:type="dxa"/>
          </w:tcPr>
          <w:p w:rsidR="002D72EB" w:rsidRPr="0059781D" w:rsidRDefault="0059781D" w:rsidP="002D72EB">
            <w:pPr>
              <w:jc w:val="right"/>
              <w:rPr>
                <w:color w:val="0000FF"/>
              </w:rPr>
            </w:pPr>
            <w:r w:rsidRPr="0059781D">
              <w:rPr>
                <w:color w:val="0000FF"/>
              </w:rPr>
              <w:t>&lt;cantidad&gt;</w:t>
            </w:r>
          </w:p>
        </w:tc>
        <w:tc>
          <w:tcPr>
            <w:tcW w:w="6379" w:type="dxa"/>
          </w:tcPr>
          <w:p w:rsidR="002D72EB" w:rsidRPr="0059781D" w:rsidRDefault="0059781D" w:rsidP="00413D9A">
            <w:pPr>
              <w:rPr>
                <w:color w:val="0000FF"/>
              </w:rPr>
            </w:pPr>
            <w:r w:rsidRPr="0059781D">
              <w:rPr>
                <w:color w:val="0000FF"/>
              </w:rPr>
              <w:t>&lt;rol&gt;</w:t>
            </w:r>
          </w:p>
        </w:tc>
      </w:tr>
      <w:tr w:rsidR="0059781D" w:rsidTr="0059781D">
        <w:tc>
          <w:tcPr>
            <w:tcW w:w="1231" w:type="dxa"/>
            <w:vMerge/>
            <w:vAlign w:val="center"/>
          </w:tcPr>
          <w:p w:rsidR="0059781D" w:rsidRPr="0059781D" w:rsidRDefault="0059781D" w:rsidP="00234026">
            <w:pPr>
              <w:jc w:val="center"/>
              <w:rPr>
                <w:color w:val="0000FF"/>
              </w:rPr>
            </w:pPr>
          </w:p>
        </w:tc>
        <w:tc>
          <w:tcPr>
            <w:tcW w:w="1206" w:type="dxa"/>
          </w:tcPr>
          <w:p w:rsidR="0059781D" w:rsidRDefault="0059781D">
            <w:r w:rsidRPr="004747D3">
              <w:rPr>
                <w:color w:val="0000FF"/>
              </w:rPr>
              <w:t>&lt;cantidad&gt;</w:t>
            </w:r>
          </w:p>
        </w:tc>
        <w:tc>
          <w:tcPr>
            <w:tcW w:w="6379" w:type="dxa"/>
          </w:tcPr>
          <w:p w:rsidR="0059781D" w:rsidRDefault="0059781D">
            <w:r w:rsidRPr="00D658A4">
              <w:rPr>
                <w:color w:val="0000FF"/>
              </w:rPr>
              <w:t>&lt;rol&gt;</w:t>
            </w:r>
          </w:p>
        </w:tc>
      </w:tr>
      <w:tr w:rsidR="0059781D" w:rsidTr="0059781D">
        <w:tc>
          <w:tcPr>
            <w:tcW w:w="1231" w:type="dxa"/>
            <w:vMerge w:val="restart"/>
            <w:shd w:val="clear" w:color="auto" w:fill="auto"/>
            <w:vAlign w:val="center"/>
          </w:tcPr>
          <w:p w:rsidR="0059781D" w:rsidRPr="0059781D" w:rsidRDefault="0059781D" w:rsidP="00234026">
            <w:pPr>
              <w:jc w:val="center"/>
              <w:rPr>
                <w:color w:val="0000FF"/>
              </w:rPr>
            </w:pPr>
            <w:r w:rsidRPr="0059781D">
              <w:rPr>
                <w:color w:val="0000FF"/>
              </w:rPr>
              <w:t>&lt;</w:t>
            </w:r>
            <w:r>
              <w:rPr>
                <w:color w:val="0000FF"/>
              </w:rPr>
              <w:t>#</w:t>
            </w:r>
            <w:r w:rsidRPr="0059781D">
              <w:rPr>
                <w:color w:val="0000FF"/>
              </w:rPr>
              <w:t>&gt;</w:t>
            </w: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Pr="0059781D" w:rsidRDefault="0059781D" w:rsidP="00413D9A">
            <w:pPr>
              <w:rPr>
                <w:color w:val="0000FF"/>
              </w:rPr>
            </w:pP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Pr="0059781D" w:rsidRDefault="0059781D" w:rsidP="00413D9A">
            <w:pPr>
              <w:rPr>
                <w:color w:val="0000FF"/>
              </w:rPr>
            </w:pP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Pr="0059781D" w:rsidRDefault="0059781D" w:rsidP="00413D9A">
            <w:pPr>
              <w:rPr>
                <w:color w:val="0000FF"/>
              </w:rPr>
            </w:pP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Pr="0059781D" w:rsidRDefault="0059781D" w:rsidP="00413D9A">
            <w:pPr>
              <w:rPr>
                <w:color w:val="0000FF"/>
              </w:rPr>
            </w:pP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val="restart"/>
            <w:shd w:val="clear" w:color="auto" w:fill="auto"/>
            <w:vAlign w:val="center"/>
          </w:tcPr>
          <w:p w:rsidR="0059781D" w:rsidRPr="0059781D" w:rsidRDefault="0059781D" w:rsidP="00891D1C">
            <w:pPr>
              <w:jc w:val="center"/>
              <w:rPr>
                <w:color w:val="0000FF"/>
              </w:rPr>
            </w:pPr>
            <w:r w:rsidRPr="0059781D">
              <w:rPr>
                <w:color w:val="0000FF"/>
              </w:rPr>
              <w:t>&lt;…&gt;</w:t>
            </w:r>
          </w:p>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r w:rsidR="0059781D" w:rsidTr="0059781D">
        <w:tc>
          <w:tcPr>
            <w:tcW w:w="1231" w:type="dxa"/>
            <w:vMerge/>
            <w:shd w:val="clear" w:color="auto" w:fill="auto"/>
          </w:tcPr>
          <w:p w:rsidR="0059781D" w:rsidRDefault="0059781D" w:rsidP="00413D9A"/>
        </w:tc>
        <w:tc>
          <w:tcPr>
            <w:tcW w:w="1206" w:type="dxa"/>
            <w:shd w:val="clear" w:color="auto" w:fill="auto"/>
          </w:tcPr>
          <w:p w:rsidR="0059781D" w:rsidRDefault="0059781D">
            <w:r w:rsidRPr="004747D3">
              <w:rPr>
                <w:color w:val="0000FF"/>
              </w:rPr>
              <w:t>&lt;cantidad&gt;</w:t>
            </w:r>
          </w:p>
        </w:tc>
        <w:tc>
          <w:tcPr>
            <w:tcW w:w="6379" w:type="dxa"/>
            <w:shd w:val="clear" w:color="auto" w:fill="auto"/>
          </w:tcPr>
          <w:p w:rsidR="0059781D" w:rsidRDefault="0059781D">
            <w:r w:rsidRPr="00D658A4">
              <w:rPr>
                <w:color w:val="0000FF"/>
              </w:rPr>
              <w:t>&lt;rol&gt;</w:t>
            </w:r>
          </w:p>
        </w:tc>
      </w:tr>
    </w:tbl>
    <w:p w:rsidR="00FD54B6" w:rsidRDefault="00FD54B6" w:rsidP="002D72EB">
      <w:pPr>
        <w:pStyle w:val="Ttulo2"/>
      </w:pPr>
      <w:bookmarkStart w:id="51" w:name="_Toc245459304"/>
      <w:r>
        <w:t>Capacitación.</w:t>
      </w:r>
      <w:bookmarkEnd w:id="51"/>
    </w:p>
    <w:p w:rsidR="00AB6034" w:rsidRPr="00AB6034" w:rsidRDefault="00AB6034" w:rsidP="00AB6034">
      <w:pPr>
        <w:ind w:left="720" w:firstLine="720"/>
        <w:rPr>
          <w:lang w:val="es-ES"/>
        </w:rPr>
      </w:pPr>
      <w:r>
        <w:t>Los recursos asignados al proyecto cuentan con las competencias requeridas.</w:t>
      </w:r>
    </w:p>
    <w:p w:rsidR="00FD54B6" w:rsidRDefault="00FD54B6" w:rsidP="00F521B4">
      <w:pPr>
        <w:pStyle w:val="Ttulo2"/>
      </w:pPr>
      <w:bookmarkStart w:id="52" w:name="_Toc245459305"/>
      <w:r>
        <w:t>Adquisiciones.</w:t>
      </w:r>
      <w:bookmarkEnd w:id="52"/>
    </w:p>
    <w:p w:rsidR="00283D74" w:rsidRPr="00283D74" w:rsidRDefault="00283D74" w:rsidP="00283D74">
      <w:pPr>
        <w:ind w:left="720" w:firstLine="720"/>
        <w:rPr>
          <w:lang w:val="es-ES"/>
        </w:rPr>
      </w:pPr>
      <w:r>
        <w:t>Las herramientas tecnológicas requeridas para la ejecución y puesta en operación de este proyecto ya existen en la organización.</w:t>
      </w:r>
    </w:p>
    <w:p w:rsidR="00FD54B6" w:rsidRDefault="00FD54B6" w:rsidP="00705605">
      <w:pPr>
        <w:pStyle w:val="Ttulo2"/>
      </w:pPr>
      <w:bookmarkStart w:id="53" w:name="_Toc245459306"/>
      <w:r>
        <w:t>Plataforma tecnológica.</w:t>
      </w:r>
      <w:bookmarkEnd w:id="53"/>
    </w:p>
    <w:p w:rsidR="00F5029B" w:rsidRPr="00F5029B" w:rsidRDefault="00F5029B" w:rsidP="00F5029B">
      <w:pPr>
        <w:ind w:left="720" w:firstLine="74"/>
        <w:rPr>
          <w:color w:val="0000FF"/>
          <w:lang w:val="es-ES"/>
        </w:rPr>
      </w:pPr>
      <w:r w:rsidRPr="00F03AD5">
        <w:rPr>
          <w:color w:val="0000FF"/>
          <w:lang w:val="es-ES"/>
        </w:rPr>
        <w:t>&lt;Agregar a la tabla</w:t>
      </w:r>
      <w:r>
        <w:rPr>
          <w:color w:val="0000FF"/>
          <w:lang w:val="es-ES"/>
        </w:rPr>
        <w:t xml:space="preserve"> los renglones necesarios para incluir todos los componentes de la plataforma tecnológica&gt;</w:t>
      </w: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118"/>
        <w:gridCol w:w="2552"/>
      </w:tblGrid>
      <w:tr w:rsidR="00FD54B6" w:rsidRPr="001C1C73" w:rsidTr="00B6090B">
        <w:trPr>
          <w:cantSplit/>
          <w:tblHeader/>
        </w:trPr>
        <w:tc>
          <w:tcPr>
            <w:tcW w:w="3119" w:type="dxa"/>
            <w:shd w:val="clear" w:color="auto" w:fill="002060"/>
          </w:tcPr>
          <w:p w:rsidR="00FD54B6" w:rsidRPr="001C1C73" w:rsidRDefault="00FD54B6" w:rsidP="00413D9A">
            <w:pPr>
              <w:pStyle w:val="CellBody"/>
              <w:ind w:left="-108"/>
              <w:jc w:val="center"/>
              <w:rPr>
                <w:b/>
                <w:color w:val="auto"/>
              </w:rPr>
            </w:pPr>
            <w:r>
              <w:rPr>
                <w:b/>
                <w:color w:val="auto"/>
              </w:rPr>
              <w:t>Plataforma</w:t>
            </w:r>
          </w:p>
        </w:tc>
        <w:tc>
          <w:tcPr>
            <w:tcW w:w="3118" w:type="dxa"/>
            <w:shd w:val="clear" w:color="auto" w:fill="002060"/>
          </w:tcPr>
          <w:p w:rsidR="00FD54B6" w:rsidRPr="001C1C73" w:rsidRDefault="00FD54B6" w:rsidP="00413D9A">
            <w:pPr>
              <w:pStyle w:val="CellBody"/>
              <w:ind w:left="-108"/>
              <w:jc w:val="center"/>
              <w:rPr>
                <w:b/>
                <w:color w:val="auto"/>
              </w:rPr>
            </w:pPr>
            <w:r>
              <w:rPr>
                <w:b/>
                <w:color w:val="auto"/>
              </w:rPr>
              <w:t>Proceso</w:t>
            </w:r>
          </w:p>
        </w:tc>
        <w:tc>
          <w:tcPr>
            <w:tcW w:w="2552" w:type="dxa"/>
            <w:shd w:val="clear" w:color="auto" w:fill="002060"/>
          </w:tcPr>
          <w:p w:rsidR="00FD54B6" w:rsidRPr="001C1C73" w:rsidRDefault="00FD54B6" w:rsidP="00413D9A">
            <w:pPr>
              <w:pStyle w:val="CellBody"/>
              <w:ind w:left="-108"/>
              <w:jc w:val="center"/>
              <w:rPr>
                <w:b/>
                <w:color w:val="auto"/>
              </w:rPr>
            </w:pPr>
            <w:r>
              <w:rPr>
                <w:b/>
                <w:color w:val="auto"/>
              </w:rPr>
              <w:t>Proveedor</w:t>
            </w:r>
          </w:p>
        </w:tc>
      </w:tr>
      <w:tr w:rsidR="00FD54B6" w:rsidRPr="001C1C73" w:rsidTr="00E874AF">
        <w:tc>
          <w:tcPr>
            <w:tcW w:w="8789" w:type="dxa"/>
            <w:gridSpan w:val="3"/>
            <w:shd w:val="clear" w:color="auto" w:fill="FFFFCC"/>
          </w:tcPr>
          <w:p w:rsidR="00FD54B6" w:rsidRPr="00E874AF" w:rsidRDefault="00FD54B6" w:rsidP="00E874AF">
            <w:pPr>
              <w:pStyle w:val="CellBody"/>
              <w:ind w:left="34"/>
              <w:rPr>
                <w:b/>
              </w:rPr>
            </w:pPr>
            <w:r>
              <w:rPr>
                <w:b/>
              </w:rPr>
              <w:t>SOFT</w:t>
            </w:r>
            <w:r w:rsidRPr="00E874AF">
              <w:rPr>
                <w:b/>
              </w:rPr>
              <w:t>WARE</w:t>
            </w:r>
          </w:p>
        </w:tc>
      </w:tr>
      <w:tr w:rsidR="00FD54B6" w:rsidRPr="001C1C73" w:rsidTr="00705605">
        <w:tc>
          <w:tcPr>
            <w:tcW w:w="3119" w:type="dxa"/>
          </w:tcPr>
          <w:p w:rsidR="00FD54B6" w:rsidRPr="001C1C73" w:rsidRDefault="00705605" w:rsidP="00413D9A">
            <w:pPr>
              <w:pStyle w:val="CellBody"/>
              <w:ind w:left="-108"/>
            </w:pPr>
            <w:r>
              <w:t>MS-Office</w:t>
            </w:r>
          </w:p>
        </w:tc>
        <w:tc>
          <w:tcPr>
            <w:tcW w:w="3118" w:type="dxa"/>
          </w:tcPr>
          <w:p w:rsidR="00FD54B6" w:rsidRPr="001C1C73" w:rsidRDefault="00705605" w:rsidP="00413D9A">
            <w:pPr>
              <w:pStyle w:val="CellBody"/>
              <w:ind w:left="-108"/>
            </w:pPr>
            <w:r>
              <w:t>Documentación</w:t>
            </w:r>
          </w:p>
        </w:tc>
        <w:tc>
          <w:tcPr>
            <w:tcW w:w="2552" w:type="dxa"/>
          </w:tcPr>
          <w:p w:rsidR="00FD54B6" w:rsidRPr="001C1C73" w:rsidRDefault="00705605" w:rsidP="00413D9A">
            <w:pPr>
              <w:pStyle w:val="CellBody"/>
              <w:ind w:left="-108"/>
            </w:pPr>
            <w:r>
              <w:t>Microsoft</w:t>
            </w:r>
          </w:p>
        </w:tc>
      </w:tr>
      <w:tr w:rsidR="00FD54B6" w:rsidRPr="001C1C73" w:rsidTr="00705605">
        <w:tc>
          <w:tcPr>
            <w:tcW w:w="3119" w:type="dxa"/>
          </w:tcPr>
          <w:p w:rsidR="00FD54B6" w:rsidRPr="005E4C17" w:rsidRDefault="005E4C17" w:rsidP="00413D9A">
            <w:pPr>
              <w:pStyle w:val="CellBody"/>
              <w:ind w:left="-108"/>
              <w:rPr>
                <w:color w:val="0000FF"/>
              </w:rPr>
            </w:pPr>
            <w:r w:rsidRPr="005E4C17">
              <w:rPr>
                <w:color w:val="0000FF"/>
              </w:rPr>
              <w:t>&lt;sistema operativo&gt;</w:t>
            </w:r>
          </w:p>
        </w:tc>
        <w:tc>
          <w:tcPr>
            <w:tcW w:w="3118" w:type="dxa"/>
          </w:tcPr>
          <w:p w:rsidR="00FD54B6" w:rsidRPr="001C1C73" w:rsidRDefault="00705605" w:rsidP="00413D9A">
            <w:pPr>
              <w:pStyle w:val="CellBody"/>
              <w:ind w:left="-108"/>
            </w:pPr>
            <w:r>
              <w:t>Sistema Operativo para desarrollo y producción</w:t>
            </w:r>
          </w:p>
        </w:tc>
        <w:tc>
          <w:tcPr>
            <w:tcW w:w="2552" w:type="dxa"/>
          </w:tcPr>
          <w:p w:rsidR="00FD54B6" w:rsidRPr="005E4C17" w:rsidRDefault="005E4C17" w:rsidP="00413D9A">
            <w:pPr>
              <w:pStyle w:val="CellBody"/>
              <w:ind w:left="-108"/>
              <w:rPr>
                <w:color w:val="0000FF"/>
              </w:rPr>
            </w:pPr>
            <w:r w:rsidRPr="005E4C17">
              <w:rPr>
                <w:color w:val="0000FF"/>
              </w:rPr>
              <w:t>&lt;proveedor&gt;</w:t>
            </w:r>
          </w:p>
        </w:tc>
      </w:tr>
      <w:tr w:rsidR="005E4C17" w:rsidRPr="001C1C73" w:rsidTr="00705605">
        <w:tc>
          <w:tcPr>
            <w:tcW w:w="3119" w:type="dxa"/>
          </w:tcPr>
          <w:p w:rsidR="005E4C17" w:rsidRPr="005E4C17" w:rsidRDefault="005E4C17" w:rsidP="00413D9A">
            <w:pPr>
              <w:pStyle w:val="CellBody"/>
              <w:ind w:left="-108"/>
              <w:rPr>
                <w:color w:val="0000FF"/>
              </w:rPr>
            </w:pPr>
            <w:r w:rsidRPr="005E4C17">
              <w:rPr>
                <w:color w:val="0000FF"/>
              </w:rPr>
              <w:lastRenderedPageBreak/>
              <w:t>&lt;plataforma de desarrollo&gt;</w:t>
            </w:r>
          </w:p>
        </w:tc>
        <w:tc>
          <w:tcPr>
            <w:tcW w:w="3118" w:type="dxa"/>
          </w:tcPr>
          <w:p w:rsidR="005E4C17" w:rsidRDefault="005E4C17" w:rsidP="00413D9A">
            <w:pPr>
              <w:pStyle w:val="CellBody"/>
              <w:ind w:left="-108"/>
            </w:pPr>
            <w:r>
              <w:t>Plataforma de desarrollo</w:t>
            </w:r>
          </w:p>
        </w:tc>
        <w:tc>
          <w:tcPr>
            <w:tcW w:w="2552" w:type="dxa"/>
          </w:tcPr>
          <w:p w:rsidR="005E4C17" w:rsidRPr="005E4C17" w:rsidRDefault="005E4C17" w:rsidP="00E534D6">
            <w:pPr>
              <w:pStyle w:val="CellBody"/>
              <w:ind w:left="-108"/>
              <w:rPr>
                <w:color w:val="0000FF"/>
              </w:rPr>
            </w:pPr>
            <w:r w:rsidRPr="005E4C17">
              <w:rPr>
                <w:color w:val="0000FF"/>
              </w:rPr>
              <w:t>&lt;proveedor&gt;</w:t>
            </w:r>
          </w:p>
        </w:tc>
      </w:tr>
      <w:tr w:rsidR="005E4C17" w:rsidRPr="001C1C73" w:rsidTr="00705605">
        <w:tc>
          <w:tcPr>
            <w:tcW w:w="3119" w:type="dxa"/>
          </w:tcPr>
          <w:p w:rsidR="005E4C17" w:rsidRPr="005E4C17" w:rsidRDefault="005E4C17" w:rsidP="00413D9A">
            <w:pPr>
              <w:pStyle w:val="CellBody"/>
              <w:ind w:left="-108"/>
              <w:rPr>
                <w:color w:val="0000FF"/>
              </w:rPr>
            </w:pPr>
            <w:r w:rsidRPr="005E4C17">
              <w:rPr>
                <w:color w:val="0000FF"/>
              </w:rPr>
              <w:t>&lt;RDBMS&gt;</w:t>
            </w:r>
          </w:p>
        </w:tc>
        <w:tc>
          <w:tcPr>
            <w:tcW w:w="3118" w:type="dxa"/>
          </w:tcPr>
          <w:p w:rsidR="005E4C17" w:rsidRDefault="005E4C17" w:rsidP="00413D9A">
            <w:pPr>
              <w:pStyle w:val="CellBody"/>
              <w:ind w:left="-108"/>
            </w:pPr>
            <w:r>
              <w:t>Base de Datos para desarrollo y producción</w:t>
            </w:r>
          </w:p>
        </w:tc>
        <w:tc>
          <w:tcPr>
            <w:tcW w:w="2552" w:type="dxa"/>
          </w:tcPr>
          <w:p w:rsidR="005E4C17" w:rsidRPr="005E4C17" w:rsidRDefault="005E4C17" w:rsidP="00E534D6">
            <w:pPr>
              <w:pStyle w:val="CellBody"/>
              <w:ind w:left="-108"/>
              <w:rPr>
                <w:color w:val="0000FF"/>
              </w:rPr>
            </w:pPr>
            <w:r w:rsidRPr="005E4C17">
              <w:rPr>
                <w:color w:val="0000FF"/>
              </w:rPr>
              <w:t>&lt;proveedor&gt;</w:t>
            </w:r>
          </w:p>
        </w:tc>
      </w:tr>
      <w:tr w:rsidR="005E4C17" w:rsidRPr="001C1C73" w:rsidTr="00413D9A">
        <w:tc>
          <w:tcPr>
            <w:tcW w:w="8789" w:type="dxa"/>
            <w:gridSpan w:val="3"/>
            <w:shd w:val="clear" w:color="auto" w:fill="FFFFCC"/>
          </w:tcPr>
          <w:p w:rsidR="005E4C17" w:rsidRPr="001C1C73" w:rsidRDefault="005E4C17" w:rsidP="00E874AF">
            <w:pPr>
              <w:pStyle w:val="CellBody"/>
              <w:ind w:left="34"/>
            </w:pPr>
            <w:r w:rsidRPr="00E874AF">
              <w:rPr>
                <w:b/>
              </w:rPr>
              <w:t>HARDWARE</w:t>
            </w:r>
          </w:p>
        </w:tc>
      </w:tr>
      <w:tr w:rsidR="005E4C17" w:rsidRPr="001C1C73" w:rsidTr="00705605">
        <w:tc>
          <w:tcPr>
            <w:tcW w:w="3119" w:type="dxa"/>
          </w:tcPr>
          <w:p w:rsidR="005E4C17" w:rsidRPr="001C1C73" w:rsidRDefault="005E4C17" w:rsidP="00413D9A">
            <w:pPr>
              <w:pStyle w:val="CellBody"/>
              <w:ind w:left="-108"/>
            </w:pPr>
            <w:r>
              <w:t>PC basada en Intel</w:t>
            </w:r>
          </w:p>
        </w:tc>
        <w:tc>
          <w:tcPr>
            <w:tcW w:w="3118" w:type="dxa"/>
          </w:tcPr>
          <w:p w:rsidR="005E4C17" w:rsidRPr="001C1C73" w:rsidRDefault="005E4C17" w:rsidP="00413D9A">
            <w:pPr>
              <w:pStyle w:val="CellBody"/>
              <w:ind w:left="-108"/>
            </w:pPr>
            <w:r>
              <w:t>Desarrollo, Producción</w:t>
            </w:r>
          </w:p>
        </w:tc>
        <w:tc>
          <w:tcPr>
            <w:tcW w:w="2552" w:type="dxa"/>
          </w:tcPr>
          <w:p w:rsidR="005E4C17" w:rsidRPr="001C1C73" w:rsidRDefault="005E4C17" w:rsidP="00413D9A">
            <w:pPr>
              <w:pStyle w:val="CellBody"/>
              <w:ind w:left="-108"/>
            </w:pPr>
            <w:r>
              <w:t>HP o similar</w:t>
            </w:r>
          </w:p>
        </w:tc>
      </w:tr>
      <w:tr w:rsidR="005E4C17" w:rsidRPr="001C1C73" w:rsidTr="00705605">
        <w:tc>
          <w:tcPr>
            <w:tcW w:w="3119" w:type="dxa"/>
          </w:tcPr>
          <w:p w:rsidR="005E4C17" w:rsidRPr="001C1C73" w:rsidRDefault="005E4C17" w:rsidP="00413D9A">
            <w:pPr>
              <w:pStyle w:val="CellBody"/>
              <w:ind w:left="-108"/>
            </w:pPr>
            <w:r>
              <w:t>Servidor basado en Intel</w:t>
            </w:r>
          </w:p>
        </w:tc>
        <w:tc>
          <w:tcPr>
            <w:tcW w:w="3118" w:type="dxa"/>
          </w:tcPr>
          <w:p w:rsidR="005E4C17" w:rsidRPr="001C1C73" w:rsidRDefault="005E4C17" w:rsidP="00413D9A">
            <w:pPr>
              <w:pStyle w:val="CellBody"/>
              <w:ind w:left="-108"/>
            </w:pPr>
            <w:r>
              <w:t>Desarrollo, Producción</w:t>
            </w:r>
          </w:p>
        </w:tc>
        <w:tc>
          <w:tcPr>
            <w:tcW w:w="2552" w:type="dxa"/>
          </w:tcPr>
          <w:p w:rsidR="005E4C17" w:rsidRPr="001C1C73" w:rsidRDefault="005E4C17" w:rsidP="00413D9A">
            <w:pPr>
              <w:pStyle w:val="CellBody"/>
              <w:ind w:left="-108"/>
            </w:pPr>
            <w:r>
              <w:t>HP o similar</w:t>
            </w:r>
          </w:p>
        </w:tc>
      </w:tr>
    </w:tbl>
    <w:p w:rsidR="00FD54B6" w:rsidRDefault="00FD54B6" w:rsidP="00787931">
      <w:pPr>
        <w:pStyle w:val="Ttulo1"/>
      </w:pPr>
      <w:bookmarkStart w:id="54" w:name="_Toc245459307"/>
      <w:r>
        <w:t>Presupuesto.</w:t>
      </w:r>
      <w:bookmarkEnd w:id="54"/>
    </w:p>
    <w:p w:rsidR="00F5029B" w:rsidRPr="00F5029B" w:rsidRDefault="00F5029B" w:rsidP="00F5029B">
      <w:pPr>
        <w:ind w:left="709"/>
        <w:rPr>
          <w:color w:val="0000FF"/>
          <w:lang w:val="es-ES"/>
        </w:rPr>
      </w:pPr>
      <w:r w:rsidRPr="00F5029B">
        <w:rPr>
          <w:color w:val="0000FF"/>
          <w:lang w:val="es-ES"/>
        </w:rPr>
        <w:t>&lt;La siguiente tabla proviene de la Herramienta de Estimación, sección Plantilla de Precios&gt;</w:t>
      </w:r>
    </w:p>
    <w:p w:rsidR="00FD54B6" w:rsidRDefault="00FD54B6" w:rsidP="00BD04D7">
      <w:pPr>
        <w:pStyle w:val="parrafo"/>
        <w:ind w:left="0" w:firstLine="0"/>
      </w:pPr>
      <w:bookmarkStart w:id="55" w:name="_Toc182389703"/>
      <w:bookmarkStart w:id="56" w:name="_Toc182395067"/>
      <w:bookmarkStart w:id="57" w:name="_Toc199561161"/>
      <w:bookmarkStart w:id="58" w:name="_Toc199561334"/>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2269"/>
        <w:gridCol w:w="2268"/>
        <w:gridCol w:w="1985"/>
      </w:tblGrid>
      <w:tr w:rsidR="00FD54B6" w:rsidRPr="00970AEB" w:rsidTr="00CD595A">
        <w:trPr>
          <w:cantSplit/>
          <w:tblHeader/>
        </w:trPr>
        <w:tc>
          <w:tcPr>
            <w:tcW w:w="1290" w:type="pct"/>
            <w:vMerge w:val="restart"/>
            <w:shd w:val="clear" w:color="auto" w:fill="002060"/>
            <w:vAlign w:val="center"/>
          </w:tcPr>
          <w:p w:rsidR="00FD54B6" w:rsidRPr="00637F80" w:rsidRDefault="00F5029B" w:rsidP="00970AEB">
            <w:pPr>
              <w:pStyle w:val="CellBody"/>
              <w:spacing w:before="120"/>
              <w:ind w:left="34"/>
              <w:jc w:val="center"/>
              <w:rPr>
                <w:b/>
                <w:bCs/>
                <w:color w:val="auto"/>
              </w:rPr>
            </w:pPr>
            <w:r>
              <w:rPr>
                <w:b/>
                <w:bCs/>
                <w:color w:val="auto"/>
              </w:rPr>
              <w:t>ETAPA</w:t>
            </w:r>
          </w:p>
        </w:tc>
        <w:tc>
          <w:tcPr>
            <w:tcW w:w="3710" w:type="pct"/>
            <w:gridSpan w:val="3"/>
            <w:tcBorders>
              <w:bottom w:val="nil"/>
            </w:tcBorders>
            <w:shd w:val="clear" w:color="auto" w:fill="002060"/>
          </w:tcPr>
          <w:p w:rsidR="00FD54B6" w:rsidRPr="00637F80" w:rsidRDefault="00F5029B" w:rsidP="00970AEB">
            <w:pPr>
              <w:pStyle w:val="CellBody"/>
              <w:jc w:val="center"/>
              <w:rPr>
                <w:b/>
                <w:bCs/>
                <w:color w:val="auto"/>
              </w:rPr>
            </w:pPr>
            <w:r>
              <w:rPr>
                <w:b/>
                <w:bCs/>
                <w:color w:val="auto"/>
              </w:rPr>
              <w:t>CONCEPTO</w:t>
            </w:r>
          </w:p>
        </w:tc>
      </w:tr>
      <w:tr w:rsidR="00FD54B6" w:rsidTr="00F5029B">
        <w:trPr>
          <w:cantSplit/>
          <w:trHeight w:val="70"/>
          <w:tblHeader/>
        </w:trPr>
        <w:tc>
          <w:tcPr>
            <w:tcW w:w="1290" w:type="pct"/>
            <w:vMerge/>
          </w:tcPr>
          <w:p w:rsidR="00FD54B6" w:rsidRPr="00970AEB" w:rsidRDefault="00FD54B6" w:rsidP="00970AEB">
            <w:pPr>
              <w:pStyle w:val="CellBody"/>
              <w:ind w:left="34"/>
            </w:pPr>
          </w:p>
        </w:tc>
        <w:tc>
          <w:tcPr>
            <w:tcW w:w="1291" w:type="pct"/>
            <w:tcBorders>
              <w:top w:val="nil"/>
            </w:tcBorders>
            <w:shd w:val="clear" w:color="auto" w:fill="C6D9F1"/>
          </w:tcPr>
          <w:p w:rsidR="00FD54B6" w:rsidRDefault="00F5029B" w:rsidP="00F5029B">
            <w:pPr>
              <w:pStyle w:val="CellBody"/>
              <w:jc w:val="center"/>
              <w:rPr>
                <w:b/>
                <w:bCs/>
                <w:lang w:val="de-DE"/>
              </w:rPr>
            </w:pPr>
            <w:r>
              <w:rPr>
                <w:b/>
                <w:bCs/>
                <w:lang w:val="de-DE"/>
              </w:rPr>
              <w:t>HRS</w:t>
            </w:r>
          </w:p>
        </w:tc>
        <w:tc>
          <w:tcPr>
            <w:tcW w:w="1290" w:type="pct"/>
            <w:tcBorders>
              <w:top w:val="nil"/>
            </w:tcBorders>
            <w:shd w:val="clear" w:color="auto" w:fill="C6D9F1"/>
          </w:tcPr>
          <w:p w:rsidR="00FD54B6" w:rsidRDefault="00F5029B" w:rsidP="00F5029B">
            <w:pPr>
              <w:pStyle w:val="CellBody"/>
              <w:jc w:val="center"/>
              <w:rPr>
                <w:b/>
                <w:bCs/>
                <w:lang w:val="de-DE"/>
              </w:rPr>
            </w:pPr>
            <w:r>
              <w:rPr>
                <w:b/>
                <w:bCs/>
                <w:lang w:val="de-DE"/>
              </w:rPr>
              <w:t>$/HR</w:t>
            </w:r>
          </w:p>
        </w:tc>
        <w:tc>
          <w:tcPr>
            <w:tcW w:w="1129" w:type="pct"/>
            <w:tcBorders>
              <w:top w:val="nil"/>
            </w:tcBorders>
            <w:shd w:val="clear" w:color="auto" w:fill="C6D9F1"/>
          </w:tcPr>
          <w:p w:rsidR="00FD54B6" w:rsidRDefault="00F5029B" w:rsidP="00F5029B">
            <w:pPr>
              <w:pStyle w:val="CellBody"/>
              <w:jc w:val="center"/>
              <w:rPr>
                <w:b/>
                <w:bCs/>
                <w:lang w:val="de-DE"/>
              </w:rPr>
            </w:pPr>
            <w:r>
              <w:rPr>
                <w:b/>
                <w:bCs/>
                <w:lang w:val="de-DE"/>
              </w:rPr>
              <w:t>TOTAL</w:t>
            </w:r>
          </w:p>
        </w:tc>
      </w:tr>
      <w:tr w:rsidR="00FD54B6" w:rsidTr="00CD595A">
        <w:tc>
          <w:tcPr>
            <w:tcW w:w="1290" w:type="pct"/>
            <w:shd w:val="clear" w:color="auto" w:fill="FFFFCC"/>
          </w:tcPr>
          <w:p w:rsidR="00FD54B6" w:rsidRDefault="00F5029B" w:rsidP="00970AEB">
            <w:pPr>
              <w:pStyle w:val="CellBody"/>
              <w:ind w:left="34"/>
            </w:pPr>
            <w:r>
              <w:t>Planeación</w:t>
            </w:r>
          </w:p>
        </w:tc>
        <w:tc>
          <w:tcPr>
            <w:tcW w:w="1291" w:type="pct"/>
          </w:tcPr>
          <w:p w:rsidR="00FD54B6" w:rsidRDefault="00F5029B" w:rsidP="00D8710C">
            <w:pPr>
              <w:pStyle w:val="CellBody"/>
              <w:tabs>
                <w:tab w:val="left" w:pos="1735"/>
                <w:tab w:val="left" w:pos="1769"/>
              </w:tabs>
              <w:ind w:left="0"/>
              <w:jc w:val="right"/>
            </w:pPr>
            <w:r>
              <w:t>0.00</w:t>
            </w:r>
          </w:p>
        </w:tc>
        <w:tc>
          <w:tcPr>
            <w:tcW w:w="1290" w:type="pct"/>
          </w:tcPr>
          <w:p w:rsidR="00FD54B6" w:rsidRDefault="00FD54B6" w:rsidP="00F5029B">
            <w:pPr>
              <w:pStyle w:val="CellBody"/>
              <w:tabs>
                <w:tab w:val="left" w:pos="1735"/>
                <w:tab w:val="left" w:pos="1769"/>
              </w:tabs>
              <w:ind w:left="0"/>
              <w:jc w:val="right"/>
            </w:pPr>
            <w:r>
              <w:t>$</w:t>
            </w:r>
            <w:r w:rsidR="00D8710C">
              <w:t xml:space="preserve"> </w:t>
            </w:r>
            <w:r w:rsidR="00F5029B">
              <w:t>0</w:t>
            </w:r>
            <w:r w:rsidR="00D8710C">
              <w:t>.00</w:t>
            </w:r>
          </w:p>
        </w:tc>
        <w:tc>
          <w:tcPr>
            <w:tcW w:w="1129" w:type="pct"/>
          </w:tcPr>
          <w:p w:rsidR="00FD54B6" w:rsidRDefault="00FD54B6" w:rsidP="00EE425C">
            <w:pPr>
              <w:pStyle w:val="CellBody"/>
              <w:tabs>
                <w:tab w:val="left" w:pos="1735"/>
                <w:tab w:val="left" w:pos="1769"/>
              </w:tabs>
              <w:ind w:left="0"/>
              <w:jc w:val="right"/>
            </w:pPr>
            <w:r>
              <w:t>$</w:t>
            </w:r>
            <w:r w:rsidR="00D8710C">
              <w:t xml:space="preserve"> 0.00</w:t>
            </w:r>
          </w:p>
        </w:tc>
      </w:tr>
      <w:tr w:rsidR="00FD54B6" w:rsidTr="00CD595A">
        <w:tc>
          <w:tcPr>
            <w:tcW w:w="1290" w:type="pct"/>
            <w:shd w:val="clear" w:color="auto" w:fill="FFFFCC"/>
          </w:tcPr>
          <w:p w:rsidR="00FD54B6" w:rsidRDefault="00F5029B" w:rsidP="00970AEB">
            <w:pPr>
              <w:pStyle w:val="CellBody"/>
              <w:ind w:left="34"/>
            </w:pPr>
            <w:r>
              <w:t>Análisis y Diseño</w:t>
            </w:r>
          </w:p>
        </w:tc>
        <w:tc>
          <w:tcPr>
            <w:tcW w:w="1291" w:type="pct"/>
          </w:tcPr>
          <w:p w:rsidR="00FD54B6" w:rsidRDefault="00D8710C" w:rsidP="00D8710C">
            <w:pPr>
              <w:pStyle w:val="CellBody"/>
              <w:ind w:left="0"/>
              <w:jc w:val="right"/>
            </w:pPr>
            <w:r>
              <w:t>0.00</w:t>
            </w:r>
          </w:p>
        </w:tc>
        <w:tc>
          <w:tcPr>
            <w:tcW w:w="1290" w:type="pct"/>
          </w:tcPr>
          <w:p w:rsidR="00FD54B6" w:rsidRDefault="00D8710C" w:rsidP="00D8710C">
            <w:pPr>
              <w:pStyle w:val="CellBody"/>
              <w:ind w:left="0"/>
              <w:jc w:val="right"/>
            </w:pPr>
            <w:r>
              <w:t>0.00</w:t>
            </w:r>
          </w:p>
        </w:tc>
        <w:tc>
          <w:tcPr>
            <w:tcW w:w="1129" w:type="pct"/>
          </w:tcPr>
          <w:p w:rsidR="00FD54B6" w:rsidRDefault="00D8710C" w:rsidP="00D8710C">
            <w:pPr>
              <w:pStyle w:val="CellBody"/>
              <w:ind w:left="0"/>
              <w:jc w:val="right"/>
            </w:pPr>
            <w:r>
              <w:t>0.00</w:t>
            </w:r>
          </w:p>
        </w:tc>
      </w:tr>
      <w:tr w:rsidR="00D8710C" w:rsidTr="00CD595A">
        <w:tc>
          <w:tcPr>
            <w:tcW w:w="1290" w:type="pct"/>
            <w:shd w:val="clear" w:color="auto" w:fill="FFFFCC"/>
          </w:tcPr>
          <w:p w:rsidR="00D8710C" w:rsidRDefault="00F5029B" w:rsidP="00970AEB">
            <w:pPr>
              <w:pStyle w:val="CellBody"/>
              <w:ind w:left="34"/>
            </w:pPr>
            <w:r>
              <w:t>Desarrollo</w:t>
            </w:r>
          </w:p>
        </w:tc>
        <w:tc>
          <w:tcPr>
            <w:tcW w:w="1291" w:type="pct"/>
          </w:tcPr>
          <w:p w:rsidR="00D8710C" w:rsidRDefault="00D8710C" w:rsidP="00D8710C">
            <w:pPr>
              <w:jc w:val="right"/>
            </w:pPr>
            <w:r w:rsidRPr="0099793D">
              <w:t>0.00</w:t>
            </w:r>
          </w:p>
        </w:tc>
        <w:tc>
          <w:tcPr>
            <w:tcW w:w="1290" w:type="pct"/>
          </w:tcPr>
          <w:p w:rsidR="00D8710C" w:rsidRDefault="00D8710C" w:rsidP="00D8710C">
            <w:pPr>
              <w:jc w:val="right"/>
            </w:pPr>
            <w:r w:rsidRPr="00D83ABA">
              <w:t>0.00</w:t>
            </w:r>
          </w:p>
        </w:tc>
        <w:tc>
          <w:tcPr>
            <w:tcW w:w="1129" w:type="pct"/>
          </w:tcPr>
          <w:p w:rsidR="00D8710C" w:rsidRDefault="00D8710C" w:rsidP="00D8710C">
            <w:pPr>
              <w:jc w:val="right"/>
            </w:pPr>
            <w:r w:rsidRPr="005705B4">
              <w:t>0.00</w:t>
            </w:r>
          </w:p>
        </w:tc>
      </w:tr>
      <w:tr w:rsidR="00D8710C" w:rsidTr="00CD595A">
        <w:tc>
          <w:tcPr>
            <w:tcW w:w="1290" w:type="pct"/>
            <w:shd w:val="clear" w:color="auto" w:fill="FFFFCC"/>
          </w:tcPr>
          <w:p w:rsidR="00D8710C" w:rsidRDefault="00F5029B" w:rsidP="00970AEB">
            <w:pPr>
              <w:pStyle w:val="CellBody"/>
              <w:ind w:left="34"/>
            </w:pPr>
            <w:r>
              <w:t>Prueba</w:t>
            </w:r>
          </w:p>
        </w:tc>
        <w:tc>
          <w:tcPr>
            <w:tcW w:w="1291" w:type="pct"/>
          </w:tcPr>
          <w:p w:rsidR="00D8710C" w:rsidRDefault="00D8710C" w:rsidP="00D8710C">
            <w:pPr>
              <w:jc w:val="right"/>
            </w:pPr>
            <w:r w:rsidRPr="0099793D">
              <w:t>0.00</w:t>
            </w:r>
          </w:p>
        </w:tc>
        <w:tc>
          <w:tcPr>
            <w:tcW w:w="1290" w:type="pct"/>
          </w:tcPr>
          <w:p w:rsidR="00D8710C" w:rsidRDefault="00D8710C" w:rsidP="00D8710C">
            <w:pPr>
              <w:jc w:val="right"/>
            </w:pPr>
            <w:r w:rsidRPr="00D83ABA">
              <w:t>0.00</w:t>
            </w:r>
          </w:p>
        </w:tc>
        <w:tc>
          <w:tcPr>
            <w:tcW w:w="1129" w:type="pct"/>
          </w:tcPr>
          <w:p w:rsidR="00D8710C" w:rsidRDefault="00D8710C" w:rsidP="00D8710C">
            <w:pPr>
              <w:jc w:val="right"/>
            </w:pPr>
            <w:r w:rsidRPr="005705B4">
              <w:t>0.00</w:t>
            </w:r>
          </w:p>
        </w:tc>
      </w:tr>
      <w:tr w:rsidR="00D8710C" w:rsidTr="00CD595A">
        <w:tc>
          <w:tcPr>
            <w:tcW w:w="1290" w:type="pct"/>
            <w:shd w:val="clear" w:color="auto" w:fill="FFFFCC"/>
          </w:tcPr>
          <w:p w:rsidR="00D8710C" w:rsidRDefault="00F5029B" w:rsidP="00970AEB">
            <w:pPr>
              <w:pStyle w:val="CellBody"/>
              <w:ind w:left="34"/>
            </w:pPr>
            <w:r>
              <w:t>Despliegue</w:t>
            </w:r>
          </w:p>
        </w:tc>
        <w:tc>
          <w:tcPr>
            <w:tcW w:w="1291" w:type="pct"/>
          </w:tcPr>
          <w:p w:rsidR="00D8710C" w:rsidRDefault="00D8710C" w:rsidP="00D8710C">
            <w:pPr>
              <w:jc w:val="right"/>
            </w:pPr>
            <w:r w:rsidRPr="0099793D">
              <w:t>0.00</w:t>
            </w:r>
          </w:p>
        </w:tc>
        <w:tc>
          <w:tcPr>
            <w:tcW w:w="1290" w:type="pct"/>
          </w:tcPr>
          <w:p w:rsidR="00D8710C" w:rsidRDefault="00D8710C" w:rsidP="00D8710C">
            <w:pPr>
              <w:jc w:val="right"/>
            </w:pPr>
            <w:r w:rsidRPr="00D83ABA">
              <w:t>0.00</w:t>
            </w:r>
          </w:p>
        </w:tc>
        <w:tc>
          <w:tcPr>
            <w:tcW w:w="1129" w:type="pct"/>
          </w:tcPr>
          <w:p w:rsidR="00D8710C" w:rsidRDefault="00D8710C" w:rsidP="00D8710C">
            <w:pPr>
              <w:jc w:val="right"/>
            </w:pPr>
            <w:r w:rsidRPr="005705B4">
              <w:t>0.00</w:t>
            </w:r>
          </w:p>
        </w:tc>
      </w:tr>
      <w:tr w:rsidR="00D8710C" w:rsidTr="00CD595A">
        <w:tc>
          <w:tcPr>
            <w:tcW w:w="1290" w:type="pct"/>
            <w:shd w:val="clear" w:color="auto" w:fill="FFFFCC"/>
          </w:tcPr>
          <w:p w:rsidR="00D8710C" w:rsidRDefault="00F5029B" w:rsidP="00970AEB">
            <w:pPr>
              <w:pStyle w:val="CellBody"/>
              <w:ind w:left="34"/>
            </w:pPr>
            <w:r>
              <w:t>Admin. De la Config.</w:t>
            </w:r>
          </w:p>
        </w:tc>
        <w:tc>
          <w:tcPr>
            <w:tcW w:w="1291" w:type="pct"/>
          </w:tcPr>
          <w:p w:rsidR="00D8710C" w:rsidRDefault="00D8710C" w:rsidP="00D8710C">
            <w:pPr>
              <w:jc w:val="right"/>
            </w:pPr>
            <w:r w:rsidRPr="0099793D">
              <w:t>0.00</w:t>
            </w:r>
          </w:p>
        </w:tc>
        <w:tc>
          <w:tcPr>
            <w:tcW w:w="1290" w:type="pct"/>
          </w:tcPr>
          <w:p w:rsidR="00D8710C" w:rsidRDefault="00D8710C" w:rsidP="00D8710C">
            <w:pPr>
              <w:jc w:val="right"/>
            </w:pPr>
            <w:r w:rsidRPr="00D83ABA">
              <w:t>0.00</w:t>
            </w:r>
          </w:p>
        </w:tc>
        <w:tc>
          <w:tcPr>
            <w:tcW w:w="1129" w:type="pct"/>
          </w:tcPr>
          <w:p w:rsidR="00D8710C" w:rsidRDefault="00D8710C" w:rsidP="00D8710C">
            <w:pPr>
              <w:jc w:val="right"/>
            </w:pPr>
            <w:r w:rsidRPr="005705B4">
              <w:t>0.00</w:t>
            </w:r>
          </w:p>
        </w:tc>
      </w:tr>
      <w:tr w:rsidR="00D8710C" w:rsidTr="00CD595A">
        <w:tc>
          <w:tcPr>
            <w:tcW w:w="1290" w:type="pct"/>
            <w:shd w:val="clear" w:color="auto" w:fill="FFFFCC"/>
          </w:tcPr>
          <w:p w:rsidR="00D8710C" w:rsidRDefault="00F5029B" w:rsidP="00970AEB">
            <w:pPr>
              <w:pStyle w:val="CellBody"/>
              <w:ind w:left="34"/>
            </w:pPr>
            <w:r>
              <w:t>Seguimiento y Sup.</w:t>
            </w:r>
          </w:p>
        </w:tc>
        <w:tc>
          <w:tcPr>
            <w:tcW w:w="1291" w:type="pct"/>
          </w:tcPr>
          <w:p w:rsidR="00D8710C" w:rsidRDefault="00D8710C" w:rsidP="00D8710C">
            <w:pPr>
              <w:jc w:val="right"/>
            </w:pPr>
            <w:r w:rsidRPr="0099793D">
              <w:t>0.00</w:t>
            </w:r>
          </w:p>
        </w:tc>
        <w:tc>
          <w:tcPr>
            <w:tcW w:w="1290" w:type="pct"/>
          </w:tcPr>
          <w:p w:rsidR="00D8710C" w:rsidRDefault="00D8710C" w:rsidP="00D8710C">
            <w:pPr>
              <w:jc w:val="right"/>
            </w:pPr>
            <w:r w:rsidRPr="00D83ABA">
              <w:t>0.00</w:t>
            </w:r>
          </w:p>
        </w:tc>
        <w:tc>
          <w:tcPr>
            <w:tcW w:w="1129" w:type="pct"/>
          </w:tcPr>
          <w:p w:rsidR="00D8710C" w:rsidRDefault="00D8710C" w:rsidP="00D8710C">
            <w:pPr>
              <w:jc w:val="right"/>
            </w:pPr>
            <w:r w:rsidRPr="005705B4">
              <w:t>0.00</w:t>
            </w:r>
          </w:p>
        </w:tc>
      </w:tr>
      <w:tr w:rsidR="00FD54B6" w:rsidTr="00CD595A">
        <w:tc>
          <w:tcPr>
            <w:tcW w:w="1290" w:type="pct"/>
            <w:shd w:val="clear" w:color="auto" w:fill="FFFFCC"/>
          </w:tcPr>
          <w:p w:rsidR="00FD54B6" w:rsidRDefault="00F5029B" w:rsidP="00970AEB">
            <w:pPr>
              <w:pStyle w:val="CellBody"/>
              <w:ind w:left="34"/>
            </w:pPr>
            <w:r>
              <w:t>Investigación</w:t>
            </w:r>
          </w:p>
        </w:tc>
        <w:tc>
          <w:tcPr>
            <w:tcW w:w="1291" w:type="pct"/>
          </w:tcPr>
          <w:p w:rsidR="00FD54B6" w:rsidRDefault="00D8710C" w:rsidP="00D8710C">
            <w:pPr>
              <w:pStyle w:val="CellBody"/>
              <w:ind w:left="0"/>
              <w:jc w:val="right"/>
            </w:pPr>
            <w:r>
              <w:t>0.00</w:t>
            </w:r>
          </w:p>
        </w:tc>
        <w:tc>
          <w:tcPr>
            <w:tcW w:w="1290" w:type="pct"/>
          </w:tcPr>
          <w:p w:rsidR="00FD54B6" w:rsidRDefault="00D8710C" w:rsidP="00D8710C">
            <w:pPr>
              <w:pStyle w:val="CellBody"/>
              <w:ind w:left="0"/>
              <w:jc w:val="right"/>
            </w:pPr>
            <w:r>
              <w:t>0.00</w:t>
            </w:r>
          </w:p>
        </w:tc>
        <w:tc>
          <w:tcPr>
            <w:tcW w:w="1129" w:type="pct"/>
          </w:tcPr>
          <w:p w:rsidR="00FD54B6" w:rsidRDefault="00D8710C" w:rsidP="00D8710C">
            <w:pPr>
              <w:pStyle w:val="CellBody"/>
              <w:ind w:left="0"/>
              <w:jc w:val="right"/>
            </w:pPr>
            <w:r>
              <w:t>0.00</w:t>
            </w:r>
          </w:p>
        </w:tc>
      </w:tr>
      <w:tr w:rsidR="00F5029B" w:rsidTr="00CD595A">
        <w:tc>
          <w:tcPr>
            <w:tcW w:w="1290" w:type="pct"/>
            <w:shd w:val="clear" w:color="auto" w:fill="FFFFCC"/>
          </w:tcPr>
          <w:p w:rsidR="00F5029B" w:rsidRDefault="00F5029B" w:rsidP="00970AEB">
            <w:pPr>
              <w:pStyle w:val="CellBody"/>
              <w:ind w:left="34"/>
            </w:pPr>
            <w:r>
              <w:t>Riesgos</w:t>
            </w:r>
          </w:p>
        </w:tc>
        <w:tc>
          <w:tcPr>
            <w:tcW w:w="1291" w:type="pct"/>
          </w:tcPr>
          <w:p w:rsidR="00F5029B" w:rsidRDefault="00F5029B" w:rsidP="00D8710C">
            <w:pPr>
              <w:pStyle w:val="CellBody"/>
              <w:ind w:left="0"/>
              <w:jc w:val="right"/>
            </w:pPr>
          </w:p>
        </w:tc>
        <w:tc>
          <w:tcPr>
            <w:tcW w:w="1290" w:type="pct"/>
          </w:tcPr>
          <w:p w:rsidR="00F5029B" w:rsidRDefault="00F5029B" w:rsidP="00D8710C">
            <w:pPr>
              <w:pStyle w:val="CellBody"/>
              <w:ind w:left="0"/>
              <w:jc w:val="right"/>
            </w:pPr>
          </w:p>
        </w:tc>
        <w:tc>
          <w:tcPr>
            <w:tcW w:w="1129" w:type="pct"/>
          </w:tcPr>
          <w:p w:rsidR="00F5029B" w:rsidRDefault="00F5029B" w:rsidP="00D8710C">
            <w:pPr>
              <w:pStyle w:val="CellBody"/>
              <w:ind w:left="0"/>
              <w:jc w:val="right"/>
            </w:pPr>
          </w:p>
        </w:tc>
      </w:tr>
      <w:tr w:rsidR="00FD54B6" w:rsidTr="00CD595A">
        <w:tc>
          <w:tcPr>
            <w:tcW w:w="1290" w:type="pct"/>
            <w:shd w:val="clear" w:color="auto" w:fill="FFFFCC"/>
          </w:tcPr>
          <w:p w:rsidR="00FD54B6" w:rsidRDefault="00F5029B" w:rsidP="00970AEB">
            <w:pPr>
              <w:pStyle w:val="CellBody"/>
              <w:ind w:left="34"/>
            </w:pPr>
            <w:r>
              <w:t>Adicionales</w:t>
            </w:r>
          </w:p>
        </w:tc>
        <w:tc>
          <w:tcPr>
            <w:tcW w:w="1291" w:type="pct"/>
          </w:tcPr>
          <w:p w:rsidR="00FD54B6" w:rsidRDefault="00D8710C" w:rsidP="00D8710C">
            <w:pPr>
              <w:pStyle w:val="CellBody"/>
              <w:ind w:left="0"/>
              <w:jc w:val="right"/>
            </w:pPr>
            <w:r>
              <w:t>0.00</w:t>
            </w:r>
          </w:p>
        </w:tc>
        <w:tc>
          <w:tcPr>
            <w:tcW w:w="1290" w:type="pct"/>
          </w:tcPr>
          <w:p w:rsidR="00FD54B6" w:rsidRDefault="00D8710C" w:rsidP="00D8710C">
            <w:pPr>
              <w:pStyle w:val="CellBody"/>
              <w:ind w:left="0"/>
              <w:jc w:val="right"/>
            </w:pPr>
            <w:r>
              <w:t>0.00</w:t>
            </w:r>
          </w:p>
        </w:tc>
        <w:tc>
          <w:tcPr>
            <w:tcW w:w="1129" w:type="pct"/>
          </w:tcPr>
          <w:p w:rsidR="00FD54B6" w:rsidRDefault="00D8710C" w:rsidP="00D8710C">
            <w:pPr>
              <w:pStyle w:val="CellBody"/>
              <w:ind w:left="0"/>
              <w:jc w:val="right"/>
            </w:pPr>
            <w:r>
              <w:t>0.00</w:t>
            </w:r>
          </w:p>
        </w:tc>
      </w:tr>
      <w:tr w:rsidR="00D8710C" w:rsidTr="00CD595A">
        <w:tc>
          <w:tcPr>
            <w:tcW w:w="1290" w:type="pct"/>
            <w:shd w:val="clear" w:color="auto" w:fill="E6E6E6"/>
          </w:tcPr>
          <w:p w:rsidR="00D8710C" w:rsidRPr="00C54A11" w:rsidRDefault="00D8710C" w:rsidP="00970AEB">
            <w:pPr>
              <w:pStyle w:val="CellBody"/>
              <w:ind w:left="34"/>
              <w:rPr>
                <w:b/>
              </w:rPr>
            </w:pPr>
            <w:r w:rsidRPr="00C54A11">
              <w:rPr>
                <w:b/>
              </w:rPr>
              <w:t xml:space="preserve">Total </w:t>
            </w:r>
          </w:p>
        </w:tc>
        <w:tc>
          <w:tcPr>
            <w:tcW w:w="1291" w:type="pct"/>
            <w:shd w:val="clear" w:color="auto" w:fill="E6E6E6"/>
          </w:tcPr>
          <w:p w:rsidR="00D8710C" w:rsidRPr="00C54A11" w:rsidRDefault="00F5029B" w:rsidP="00C76C85">
            <w:pPr>
              <w:pStyle w:val="CellBody"/>
              <w:tabs>
                <w:tab w:val="left" w:pos="1735"/>
                <w:tab w:val="left" w:pos="1769"/>
              </w:tabs>
              <w:ind w:left="0"/>
              <w:jc w:val="right"/>
              <w:rPr>
                <w:b/>
              </w:rPr>
            </w:pPr>
            <w:r w:rsidRPr="00C54A11">
              <w:rPr>
                <w:b/>
              </w:rPr>
              <w:t xml:space="preserve">$ </w:t>
            </w:r>
            <w:r w:rsidR="00D8710C" w:rsidRPr="00C54A11">
              <w:rPr>
                <w:b/>
              </w:rPr>
              <w:t>0.00</w:t>
            </w:r>
          </w:p>
        </w:tc>
        <w:tc>
          <w:tcPr>
            <w:tcW w:w="1290" w:type="pct"/>
            <w:shd w:val="clear" w:color="auto" w:fill="E6E6E6"/>
          </w:tcPr>
          <w:p w:rsidR="00D8710C" w:rsidRPr="00C54A11" w:rsidRDefault="00F5029B" w:rsidP="00C76C85">
            <w:pPr>
              <w:pStyle w:val="CellBody"/>
              <w:tabs>
                <w:tab w:val="left" w:pos="1735"/>
                <w:tab w:val="left" w:pos="1769"/>
              </w:tabs>
              <w:ind w:left="0"/>
              <w:jc w:val="right"/>
              <w:rPr>
                <w:b/>
              </w:rPr>
            </w:pPr>
            <w:r w:rsidRPr="00C54A11">
              <w:rPr>
                <w:b/>
              </w:rPr>
              <w:t xml:space="preserve">$ </w:t>
            </w:r>
            <w:r w:rsidR="00D8710C" w:rsidRPr="00C54A11">
              <w:rPr>
                <w:b/>
              </w:rPr>
              <w:t>0.00</w:t>
            </w:r>
          </w:p>
        </w:tc>
        <w:tc>
          <w:tcPr>
            <w:tcW w:w="1129" w:type="pct"/>
            <w:shd w:val="clear" w:color="auto" w:fill="E6E6E6"/>
          </w:tcPr>
          <w:p w:rsidR="00D8710C" w:rsidRPr="00C54A11" w:rsidRDefault="00F5029B" w:rsidP="00C76C85">
            <w:pPr>
              <w:pStyle w:val="CellBody"/>
              <w:tabs>
                <w:tab w:val="left" w:pos="1735"/>
                <w:tab w:val="left" w:pos="1769"/>
              </w:tabs>
              <w:ind w:left="0"/>
              <w:jc w:val="right"/>
              <w:rPr>
                <w:b/>
              </w:rPr>
            </w:pPr>
            <w:r w:rsidRPr="00C54A11">
              <w:rPr>
                <w:b/>
              </w:rPr>
              <w:t xml:space="preserve">$ </w:t>
            </w:r>
            <w:r w:rsidR="00D8710C" w:rsidRPr="00C54A11">
              <w:rPr>
                <w:b/>
              </w:rPr>
              <w:t>0.00</w:t>
            </w:r>
          </w:p>
        </w:tc>
      </w:tr>
    </w:tbl>
    <w:p w:rsidR="00FD54B6" w:rsidRDefault="00FD54B6" w:rsidP="001C1C73">
      <w:pPr>
        <w:pStyle w:val="parrafo"/>
      </w:pPr>
    </w:p>
    <w:p w:rsidR="00FD54B6" w:rsidRPr="00B7618B" w:rsidRDefault="00B7618B" w:rsidP="00B7618B">
      <w:pPr>
        <w:pStyle w:val="parrafo"/>
        <w:ind w:firstLine="0"/>
        <w:rPr>
          <w:color w:val="auto"/>
        </w:rPr>
      </w:pPr>
      <w:r>
        <w:rPr>
          <w:color w:val="auto"/>
        </w:rPr>
        <w:t xml:space="preserve">Nota: </w:t>
      </w:r>
      <w:r w:rsidR="00FD54B6" w:rsidRPr="00B7618B">
        <w:rPr>
          <w:color w:val="auto"/>
        </w:rPr>
        <w:t xml:space="preserve">El desglose de los costos </w:t>
      </w:r>
      <w:r w:rsidRPr="00B7618B">
        <w:rPr>
          <w:color w:val="auto"/>
        </w:rPr>
        <w:t>y su estimación está contenida en</w:t>
      </w:r>
      <w:bookmarkStart w:id="59" w:name="_GoBack"/>
      <w:bookmarkEnd w:id="59"/>
      <w:r w:rsidRPr="00B7618B">
        <w:rPr>
          <w:color w:val="auto"/>
        </w:rPr>
        <w:t xml:space="preserve"> el documento Herramienta de Estimación</w:t>
      </w:r>
      <w:r>
        <w:rPr>
          <w:color w:val="auto"/>
        </w:rPr>
        <w:t xml:space="preserve"> </w:t>
      </w:r>
      <w:r w:rsidRPr="00B7618B">
        <w:rPr>
          <w:color w:val="0000FF"/>
        </w:rPr>
        <w:t>&lt;idProyecto/ver&gt;</w:t>
      </w:r>
      <w:r w:rsidR="00CC104B">
        <w:rPr>
          <w:color w:val="auto"/>
        </w:rPr>
        <w:t>-PP-ESTIM</w:t>
      </w:r>
    </w:p>
    <w:p w:rsidR="00FD54B6" w:rsidRPr="00B2495E" w:rsidRDefault="00FD54B6" w:rsidP="00F31F95">
      <w:pPr>
        <w:pStyle w:val="Ttulo1"/>
      </w:pPr>
      <w:bookmarkStart w:id="60" w:name="_Toc245459308"/>
      <w:bookmarkEnd w:id="55"/>
      <w:bookmarkEnd w:id="56"/>
      <w:bookmarkEnd w:id="57"/>
      <w:bookmarkEnd w:id="58"/>
      <w:r w:rsidRPr="00B2495E">
        <w:t>Monitoreo y Control del Proyecto</w:t>
      </w:r>
      <w:bookmarkEnd w:id="60"/>
    </w:p>
    <w:p w:rsidR="00FD54B6" w:rsidRPr="00B062FD" w:rsidRDefault="00B062FD" w:rsidP="001C1C73">
      <w:pPr>
        <w:pStyle w:val="parrafo"/>
        <w:rPr>
          <w:color w:val="0000FF"/>
        </w:rPr>
      </w:pPr>
      <w:r w:rsidRPr="00B062FD">
        <w:rPr>
          <w:color w:val="0000FF"/>
        </w:rPr>
        <w:t>&lt;Modificar el siguiente texto de acuerdo a la estrategia de monitoreo y seguimiento del proyecto&gt;</w:t>
      </w:r>
    </w:p>
    <w:p w:rsidR="00FD54B6" w:rsidRPr="005207C9" w:rsidRDefault="00FD54B6" w:rsidP="001C1C73">
      <w:pPr>
        <w:pStyle w:val="parrafo"/>
        <w:rPr>
          <w:color w:val="auto"/>
        </w:rPr>
      </w:pPr>
      <w:r w:rsidRPr="005207C9">
        <w:rPr>
          <w:color w:val="auto"/>
        </w:rPr>
        <w:t>Para monitorear el progreso del proyecto se tendrán juntas semanales con los responsables de las áreas de desarrollo, prueba, diseño y administración del proyecto para revisar avances sobre el calendario de actividades definidas en el proyecto.</w:t>
      </w:r>
    </w:p>
    <w:p w:rsidR="00FD54B6" w:rsidRPr="005207C9" w:rsidRDefault="00FD54B6" w:rsidP="001C1C73">
      <w:pPr>
        <w:pStyle w:val="parrafo"/>
        <w:rPr>
          <w:color w:val="auto"/>
        </w:rPr>
      </w:pPr>
      <w:r w:rsidRPr="005207C9">
        <w:rPr>
          <w:color w:val="auto"/>
        </w:rPr>
        <w:t>En caso de desviaciones menores al 20% ya sea en tiempo o presupuesto, el Administrador del Proyecto deberá tomar acciones y documentarlas en la minuta para recuperar la desviación.</w:t>
      </w:r>
    </w:p>
    <w:p w:rsidR="00FD54B6" w:rsidRPr="005207C9" w:rsidRDefault="00FD54B6" w:rsidP="001C1C73">
      <w:pPr>
        <w:pStyle w:val="parrafo"/>
        <w:rPr>
          <w:color w:val="auto"/>
        </w:rPr>
      </w:pPr>
      <w:r w:rsidRPr="005207C9">
        <w:rPr>
          <w:color w:val="auto"/>
        </w:rPr>
        <w:lastRenderedPageBreak/>
        <w:t>En caso de desviaciones mayores al 20% el Administrador del Proyecto deberá informar a la Gerencia sobre la situación del proyecto, y el plan de recuperación para la desviación.</w:t>
      </w:r>
    </w:p>
    <w:p w:rsidR="00FD54B6" w:rsidRPr="005207C9" w:rsidRDefault="00FD54B6" w:rsidP="001C1C73">
      <w:pPr>
        <w:pStyle w:val="parrafo"/>
        <w:rPr>
          <w:color w:val="auto"/>
        </w:rPr>
      </w:pPr>
      <w:r w:rsidRPr="005207C9">
        <w:rPr>
          <w:color w:val="auto"/>
        </w:rPr>
        <w:t>Las juntas de seguimiento semanal serán documentadas en las minutas de las juntas y serán puestas a disposición de todos los miembros del equipo para su revisión.</w:t>
      </w:r>
    </w:p>
    <w:p w:rsidR="00FD54B6" w:rsidRDefault="00FD54B6" w:rsidP="0048740F">
      <w:pPr>
        <w:pStyle w:val="Ttulo1"/>
      </w:pPr>
      <w:bookmarkStart w:id="61" w:name="_Toc245459309"/>
      <w:r>
        <w:t>Plan de Aseguramiento de la C</w:t>
      </w:r>
      <w:r w:rsidRPr="00B2495E">
        <w:t>alidad</w:t>
      </w:r>
      <w:r>
        <w:t>.</w:t>
      </w:r>
      <w:bookmarkEnd w:id="61"/>
    </w:p>
    <w:p w:rsidR="00FD54B6" w:rsidRDefault="000551BA" w:rsidP="000551BA">
      <w:pPr>
        <w:ind w:left="720" w:firstLine="720"/>
        <w:rPr>
          <w:lang w:val="es-ES"/>
        </w:rPr>
      </w:pPr>
      <w:r w:rsidRPr="00B062FD">
        <w:rPr>
          <w:color w:val="0000FF"/>
        </w:rPr>
        <w:t xml:space="preserve">&lt;Modificar el siguiente texto de acuerdo a la estrategia de </w:t>
      </w:r>
      <w:r>
        <w:rPr>
          <w:color w:val="0000FF"/>
        </w:rPr>
        <w:t>aseguramiento de la calidad</w:t>
      </w:r>
      <w:r w:rsidRPr="00B062FD">
        <w:rPr>
          <w:color w:val="0000FF"/>
        </w:rPr>
        <w:t xml:space="preserve"> del proyecto&gt;</w:t>
      </w:r>
    </w:p>
    <w:p w:rsidR="00FD54B6" w:rsidRDefault="00FD54B6" w:rsidP="004C2D9E">
      <w:pPr>
        <w:pStyle w:val="parrafo"/>
        <w:rPr>
          <w:color w:val="auto"/>
        </w:rPr>
      </w:pPr>
      <w:r>
        <w:rPr>
          <w:color w:val="auto"/>
        </w:rPr>
        <w:t>Todos los productos de trabajo son revisados y objetivamente evaluados por los miembros del equipo de trabajo con</w:t>
      </w:r>
      <w:r w:rsidR="004C2D9E">
        <w:rPr>
          <w:color w:val="auto"/>
        </w:rPr>
        <w:t>tra estándares organizacionales</w:t>
      </w:r>
      <w:r>
        <w:rPr>
          <w:color w:val="auto"/>
        </w:rPr>
        <w:t>.</w:t>
      </w:r>
    </w:p>
    <w:p w:rsidR="00FD54B6" w:rsidRPr="00101288" w:rsidRDefault="00FD54B6" w:rsidP="001C1C73">
      <w:pPr>
        <w:pStyle w:val="parrafo"/>
        <w:rPr>
          <w:color w:val="auto"/>
        </w:rPr>
      </w:pPr>
      <w:r>
        <w:rPr>
          <w:color w:val="auto"/>
        </w:rPr>
        <w:t>Todos los miembros del equipo de trabajo estarán capacitados para desempeñar sus responsabilidades de acuerdo a su rol, conforme al plan de capaci</w:t>
      </w:r>
      <w:r w:rsidR="000551BA">
        <w:rPr>
          <w:color w:val="auto"/>
        </w:rPr>
        <w:t>tación descrito en el capítulo 5</w:t>
      </w:r>
      <w:r>
        <w:rPr>
          <w:color w:val="auto"/>
        </w:rPr>
        <w:t>.7.</w:t>
      </w:r>
    </w:p>
    <w:p w:rsidR="00FD54B6" w:rsidRDefault="00FD54B6" w:rsidP="0048740F">
      <w:pPr>
        <w:pStyle w:val="Ttulo1"/>
      </w:pPr>
      <w:bookmarkStart w:id="62" w:name="_Toc245459310"/>
      <w:r>
        <w:t>Plan de Medición y análisis.</w:t>
      </w:r>
      <w:bookmarkEnd w:id="62"/>
    </w:p>
    <w:p w:rsidR="00FD54B6" w:rsidRPr="00522E37" w:rsidRDefault="00FD54B6" w:rsidP="00522E37">
      <w:pPr>
        <w:rPr>
          <w:lang w:val="es-ES"/>
        </w:rPr>
      </w:pPr>
    </w:p>
    <w:p w:rsidR="00FD54B6" w:rsidRPr="00B61C5B" w:rsidRDefault="00FD54B6" w:rsidP="00855F40">
      <w:pPr>
        <w:pStyle w:val="parrafo"/>
        <w:rPr>
          <w:color w:val="auto"/>
        </w:rPr>
      </w:pPr>
      <w:r>
        <w:rPr>
          <w:color w:val="auto"/>
        </w:rPr>
        <w:t>El Plan de Medición y Análisis del proyecto se rige por el plan organizacional, el cual es</w:t>
      </w:r>
      <w:r w:rsidR="00401344">
        <w:rPr>
          <w:color w:val="auto"/>
        </w:rPr>
        <w:t xml:space="preserve">tá contenido en el documento </w:t>
      </w:r>
      <w:r w:rsidR="00401344" w:rsidRPr="00AA0364">
        <w:rPr>
          <w:color w:val="0000FF"/>
        </w:rPr>
        <w:t>&lt;</w:t>
      </w:r>
      <w:r w:rsidR="00AA0364" w:rsidRPr="00AA0364">
        <w:rPr>
          <w:color w:val="0000FF"/>
        </w:rPr>
        <w:t>idProyecto/version</w:t>
      </w:r>
      <w:r w:rsidR="00401344" w:rsidRPr="00AA0364">
        <w:rPr>
          <w:color w:val="0000FF"/>
        </w:rPr>
        <w:t>&gt;</w:t>
      </w:r>
      <w:r w:rsidR="0085052A">
        <w:rPr>
          <w:color w:val="auto"/>
        </w:rPr>
        <w:t>-MA</w:t>
      </w:r>
      <w:r w:rsidR="00401344">
        <w:rPr>
          <w:color w:val="auto"/>
        </w:rPr>
        <w:t>-P</w:t>
      </w:r>
      <w:r w:rsidR="0085052A">
        <w:rPr>
          <w:color w:val="auto"/>
        </w:rPr>
        <w:t>LAN</w:t>
      </w:r>
      <w:r>
        <w:rPr>
          <w:color w:val="auto"/>
        </w:rPr>
        <w:t>.</w:t>
      </w:r>
    </w:p>
    <w:p w:rsidR="00FD54B6" w:rsidRDefault="00FD54B6" w:rsidP="00F31F95">
      <w:pPr>
        <w:pStyle w:val="Ttulo1"/>
      </w:pPr>
      <w:bookmarkStart w:id="63" w:name="_Toc245459311"/>
      <w:r w:rsidRPr="00B2495E">
        <w:t>Plan de Administración de Riesgos</w:t>
      </w:r>
      <w:r>
        <w:t>.</w:t>
      </w:r>
      <w:bookmarkEnd w:id="63"/>
    </w:p>
    <w:p w:rsidR="00FD54B6" w:rsidRPr="00B34831" w:rsidRDefault="00FD54B6" w:rsidP="00B34831">
      <w:pPr>
        <w:rPr>
          <w:lang w:val="es-ES"/>
        </w:rPr>
      </w:pPr>
    </w:p>
    <w:p w:rsidR="00FD54B6" w:rsidRPr="000410B1" w:rsidRDefault="00FD54B6" w:rsidP="001C1C73">
      <w:pPr>
        <w:pStyle w:val="parrafo"/>
        <w:rPr>
          <w:color w:val="auto"/>
        </w:rPr>
      </w:pPr>
      <w:r>
        <w:rPr>
          <w:color w:val="auto"/>
        </w:rPr>
        <w:t xml:space="preserve">Todos los riesgos son documentados, evaluados y priorizados por el Líder del Proyecto en </w:t>
      </w:r>
      <w:r w:rsidR="00C86D88">
        <w:rPr>
          <w:color w:val="auto"/>
        </w:rPr>
        <w:t xml:space="preserve">la Matriz de Administración de Riesgos contenida en </w:t>
      </w:r>
      <w:r w:rsidR="00C86D88" w:rsidRPr="00AA0364">
        <w:rPr>
          <w:color w:val="0000FF"/>
        </w:rPr>
        <w:t>&lt;idProyecto/version&gt;</w:t>
      </w:r>
      <w:r w:rsidR="00C86D88">
        <w:rPr>
          <w:color w:val="auto"/>
        </w:rPr>
        <w:t>-PP-R</w:t>
      </w:r>
      <w:r w:rsidR="00335F20">
        <w:rPr>
          <w:color w:val="auto"/>
        </w:rPr>
        <w:t>I</w:t>
      </w:r>
      <w:r w:rsidR="00C86D88">
        <w:rPr>
          <w:color w:val="auto"/>
        </w:rPr>
        <w:t>SK</w:t>
      </w:r>
      <w:r>
        <w:rPr>
          <w:color w:val="auto"/>
        </w:rPr>
        <w:t xml:space="preserve">. El plan también define las estrategias de mitigación y contingencia así como sus responsables y se les da seguimiento en las juntas de avance semanal, quedando documentadas en las minutas correspondientes. El Líder de Proyecto actualiza </w:t>
      </w:r>
      <w:r w:rsidR="00EC245E">
        <w:rPr>
          <w:color w:val="auto"/>
        </w:rPr>
        <w:t>semanalmente</w:t>
      </w:r>
      <w:r>
        <w:rPr>
          <w:color w:val="auto"/>
        </w:rPr>
        <w:t xml:space="preserve"> </w:t>
      </w:r>
      <w:r w:rsidR="00EC245E">
        <w:rPr>
          <w:color w:val="auto"/>
        </w:rPr>
        <w:t>la matriz</w:t>
      </w:r>
      <w:r>
        <w:rPr>
          <w:color w:val="auto"/>
        </w:rPr>
        <w:t xml:space="preserve"> de administración de riesgos y lo comunica a todos los involucrados relevantes. El estatus de los riesgos se reporta a la </w:t>
      </w:r>
      <w:r w:rsidR="00EC245E">
        <w:rPr>
          <w:color w:val="auto"/>
        </w:rPr>
        <w:t xml:space="preserve">Alta </w:t>
      </w:r>
      <w:r>
        <w:rPr>
          <w:color w:val="auto"/>
        </w:rPr>
        <w:t>Gerencia en el reporte de revisión de progreso.</w:t>
      </w:r>
    </w:p>
    <w:p w:rsidR="00FD54B6" w:rsidRDefault="00FD54B6" w:rsidP="0048247C">
      <w:pPr>
        <w:pStyle w:val="Ttulo1"/>
      </w:pPr>
      <w:bookmarkStart w:id="64" w:name="_Toc245459312"/>
      <w:r>
        <w:t>Plan de Comunicación.</w:t>
      </w:r>
      <w:bookmarkEnd w:id="64"/>
    </w:p>
    <w:p w:rsidR="00FD54B6" w:rsidRPr="00AD16B8" w:rsidRDefault="00FD54B6" w:rsidP="00AD16B8">
      <w:pPr>
        <w:rPr>
          <w:lang w:val="es-ES"/>
        </w:rPr>
      </w:pP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FD54B6" w:rsidTr="002123B9">
        <w:trPr>
          <w:cantSplit/>
        </w:trPr>
        <w:tc>
          <w:tcPr>
            <w:tcW w:w="1843" w:type="dxa"/>
            <w:shd w:val="clear" w:color="auto" w:fill="002060"/>
            <w:vAlign w:val="center"/>
          </w:tcPr>
          <w:p w:rsidR="00FD54B6" w:rsidRPr="00AD16B8" w:rsidRDefault="00FD54B6" w:rsidP="00AD16B8">
            <w:pPr>
              <w:pStyle w:val="CellBody"/>
              <w:ind w:left="0"/>
              <w:jc w:val="center"/>
              <w:rPr>
                <w:b/>
                <w:color w:val="auto"/>
              </w:rPr>
            </w:pPr>
            <w:r w:rsidRPr="00AD16B8">
              <w:rPr>
                <w:b/>
                <w:color w:val="auto"/>
              </w:rPr>
              <w:t>Tipo de Comunicación</w:t>
            </w:r>
          </w:p>
        </w:tc>
        <w:tc>
          <w:tcPr>
            <w:tcW w:w="1701" w:type="dxa"/>
            <w:shd w:val="clear" w:color="auto" w:fill="002060"/>
            <w:vAlign w:val="center"/>
          </w:tcPr>
          <w:p w:rsidR="00FD54B6" w:rsidRPr="00AD16B8" w:rsidRDefault="00FD54B6" w:rsidP="00AD16B8">
            <w:pPr>
              <w:pStyle w:val="CellBody"/>
              <w:spacing w:before="120"/>
              <w:ind w:left="0"/>
              <w:jc w:val="center"/>
              <w:rPr>
                <w:b/>
                <w:color w:val="auto"/>
              </w:rPr>
            </w:pPr>
            <w:r w:rsidRPr="00AD16B8">
              <w:rPr>
                <w:b/>
                <w:color w:val="auto"/>
              </w:rPr>
              <w:t>Método</w:t>
            </w:r>
            <w:r>
              <w:rPr>
                <w:b/>
                <w:color w:val="auto"/>
              </w:rPr>
              <w:t xml:space="preserve"> / Herramienta</w:t>
            </w:r>
          </w:p>
        </w:tc>
        <w:tc>
          <w:tcPr>
            <w:tcW w:w="1276" w:type="dxa"/>
            <w:shd w:val="clear" w:color="auto" w:fill="002060"/>
            <w:vAlign w:val="center"/>
          </w:tcPr>
          <w:p w:rsidR="00FD54B6" w:rsidRPr="00AD16B8" w:rsidRDefault="00FD54B6" w:rsidP="00AD16B8">
            <w:pPr>
              <w:pStyle w:val="CellBody"/>
              <w:ind w:left="0"/>
              <w:jc w:val="center"/>
              <w:rPr>
                <w:b/>
                <w:color w:val="auto"/>
              </w:rPr>
            </w:pPr>
            <w:r w:rsidRPr="00AD16B8">
              <w:rPr>
                <w:b/>
                <w:color w:val="auto"/>
              </w:rPr>
              <w:t>Frecuencia</w:t>
            </w:r>
          </w:p>
        </w:tc>
        <w:tc>
          <w:tcPr>
            <w:tcW w:w="2551" w:type="dxa"/>
            <w:shd w:val="clear" w:color="auto" w:fill="002060"/>
            <w:vAlign w:val="center"/>
          </w:tcPr>
          <w:p w:rsidR="00FD54B6" w:rsidRPr="00AD16B8" w:rsidRDefault="00FD54B6" w:rsidP="00AD16B8">
            <w:pPr>
              <w:pStyle w:val="CellBody"/>
              <w:spacing w:before="120"/>
              <w:ind w:left="0"/>
              <w:jc w:val="center"/>
              <w:rPr>
                <w:b/>
                <w:color w:val="auto"/>
              </w:rPr>
            </w:pPr>
            <w:r w:rsidRPr="00AD16B8">
              <w:rPr>
                <w:b/>
                <w:color w:val="auto"/>
              </w:rPr>
              <w:t>Información</w:t>
            </w:r>
          </w:p>
        </w:tc>
        <w:tc>
          <w:tcPr>
            <w:tcW w:w="1701" w:type="dxa"/>
            <w:shd w:val="clear" w:color="auto" w:fill="002060"/>
            <w:vAlign w:val="center"/>
          </w:tcPr>
          <w:p w:rsidR="00FD54B6" w:rsidRPr="00AD16B8" w:rsidRDefault="00FD54B6" w:rsidP="00AD16B8">
            <w:pPr>
              <w:pStyle w:val="CellBody"/>
              <w:ind w:left="0"/>
              <w:jc w:val="center"/>
              <w:rPr>
                <w:b/>
                <w:color w:val="auto"/>
              </w:rPr>
            </w:pPr>
            <w:r w:rsidRPr="00AD16B8">
              <w:rPr>
                <w:b/>
                <w:color w:val="auto"/>
              </w:rPr>
              <w:t>Participantes / Responsables</w:t>
            </w:r>
          </w:p>
        </w:tc>
      </w:tr>
      <w:tr w:rsidR="00FD54B6" w:rsidTr="002123B9">
        <w:trPr>
          <w:cantSplit/>
        </w:trPr>
        <w:tc>
          <w:tcPr>
            <w:tcW w:w="9072" w:type="dxa"/>
            <w:gridSpan w:val="5"/>
            <w:shd w:val="clear" w:color="auto" w:fill="FFFFCC"/>
          </w:tcPr>
          <w:p w:rsidR="00FD54B6" w:rsidRDefault="00FD54B6" w:rsidP="00012D33">
            <w:pPr>
              <w:pStyle w:val="CellBody"/>
              <w:rPr>
                <w:b/>
                <w:bCs/>
              </w:rPr>
            </w:pPr>
            <w:r>
              <w:rPr>
                <w:b/>
                <w:bCs/>
              </w:rPr>
              <w:t>Comunicación Interna:</w:t>
            </w:r>
          </w:p>
        </w:tc>
      </w:tr>
      <w:tr w:rsidR="00FD54B6" w:rsidTr="002123B9">
        <w:trPr>
          <w:cantSplit/>
        </w:trPr>
        <w:tc>
          <w:tcPr>
            <w:tcW w:w="1843" w:type="dxa"/>
          </w:tcPr>
          <w:p w:rsidR="00FD54B6" w:rsidRDefault="00FD54B6" w:rsidP="00012D33">
            <w:pPr>
              <w:pStyle w:val="CellBody"/>
              <w:ind w:left="0"/>
            </w:pPr>
            <w:r>
              <w:t>Minutas de Revisión de Avance</w:t>
            </w:r>
          </w:p>
        </w:tc>
        <w:tc>
          <w:tcPr>
            <w:tcW w:w="1701" w:type="dxa"/>
          </w:tcPr>
          <w:p w:rsidR="00FD54B6" w:rsidRDefault="00FD54B6" w:rsidP="00012D33">
            <w:pPr>
              <w:pStyle w:val="CellBody"/>
              <w:ind w:left="0"/>
            </w:pPr>
            <w:r>
              <w:t>MS Word,</w:t>
            </w:r>
          </w:p>
          <w:p w:rsidR="00FD54B6" w:rsidRDefault="00FD54B6" w:rsidP="00012D33">
            <w:pPr>
              <w:pStyle w:val="CellBody"/>
              <w:ind w:left="0"/>
            </w:pPr>
            <w:r>
              <w:t>Correo Electrónico</w:t>
            </w:r>
          </w:p>
        </w:tc>
        <w:tc>
          <w:tcPr>
            <w:tcW w:w="1276" w:type="dxa"/>
          </w:tcPr>
          <w:p w:rsidR="00FD54B6" w:rsidRDefault="00FD54B6" w:rsidP="00012D33">
            <w:pPr>
              <w:pStyle w:val="CellBody"/>
              <w:ind w:left="0"/>
            </w:pPr>
            <w:r>
              <w:t>Semanal</w:t>
            </w:r>
          </w:p>
        </w:tc>
        <w:tc>
          <w:tcPr>
            <w:tcW w:w="2551" w:type="dxa"/>
          </w:tcPr>
          <w:p w:rsidR="00FD54B6" w:rsidRPr="00AD16B8" w:rsidRDefault="00FD54B6" w:rsidP="00012D33">
            <w:pPr>
              <w:pStyle w:val="CellBody"/>
              <w:ind w:left="0"/>
            </w:pPr>
            <w:r w:rsidRPr="00AD16B8">
              <w:t>Estado actual del proyecto referente a las actividades</w:t>
            </w:r>
          </w:p>
        </w:tc>
        <w:tc>
          <w:tcPr>
            <w:tcW w:w="1701" w:type="dxa"/>
          </w:tcPr>
          <w:p w:rsidR="00FD54B6" w:rsidRDefault="00FD54B6" w:rsidP="00012D33">
            <w:pPr>
              <w:pStyle w:val="CellBody"/>
              <w:ind w:left="0"/>
            </w:pPr>
            <w:r>
              <w:t>Comité Directivo</w:t>
            </w:r>
          </w:p>
        </w:tc>
      </w:tr>
      <w:tr w:rsidR="00FD54B6" w:rsidRPr="00AD16B8" w:rsidTr="002123B9">
        <w:trPr>
          <w:cantSplit/>
        </w:trPr>
        <w:tc>
          <w:tcPr>
            <w:tcW w:w="1843" w:type="dxa"/>
          </w:tcPr>
          <w:p w:rsidR="00FD54B6" w:rsidRDefault="00FD54B6" w:rsidP="00012D33">
            <w:pPr>
              <w:pStyle w:val="CellBody"/>
              <w:ind w:left="0"/>
            </w:pPr>
            <w:r>
              <w:t>Documentación Técnica</w:t>
            </w:r>
          </w:p>
        </w:tc>
        <w:tc>
          <w:tcPr>
            <w:tcW w:w="1701" w:type="dxa"/>
          </w:tcPr>
          <w:p w:rsidR="00FD54B6" w:rsidRDefault="00FD54B6" w:rsidP="00012D33">
            <w:pPr>
              <w:pStyle w:val="CellBody"/>
              <w:ind w:left="0"/>
            </w:pPr>
            <w:r>
              <w:t>MS Word,</w:t>
            </w:r>
          </w:p>
          <w:p w:rsidR="00FD54B6" w:rsidRDefault="00FD54B6" w:rsidP="00012D33">
            <w:pPr>
              <w:pStyle w:val="CellBody"/>
              <w:ind w:left="0"/>
            </w:pPr>
            <w:r>
              <w:t>Repositorio Central de Documentos</w:t>
            </w:r>
          </w:p>
        </w:tc>
        <w:tc>
          <w:tcPr>
            <w:tcW w:w="1276" w:type="dxa"/>
          </w:tcPr>
          <w:p w:rsidR="00FD54B6" w:rsidRDefault="00FD54B6" w:rsidP="00012D33">
            <w:pPr>
              <w:pStyle w:val="CellBody"/>
              <w:ind w:left="0"/>
            </w:pPr>
            <w:r>
              <w:t>Cuando se requiera</w:t>
            </w:r>
          </w:p>
        </w:tc>
        <w:tc>
          <w:tcPr>
            <w:tcW w:w="2551" w:type="dxa"/>
          </w:tcPr>
          <w:p w:rsidR="00FD54B6" w:rsidRPr="00AD16B8" w:rsidRDefault="00FD54B6" w:rsidP="00012D33">
            <w:pPr>
              <w:pStyle w:val="CellBody"/>
              <w:ind w:left="0"/>
            </w:pPr>
            <w:r w:rsidRPr="00AD16B8">
              <w:t>Toda la documentación técnica de soporte</w:t>
            </w:r>
          </w:p>
        </w:tc>
        <w:tc>
          <w:tcPr>
            <w:tcW w:w="1701" w:type="dxa"/>
          </w:tcPr>
          <w:p w:rsidR="00FD54B6" w:rsidRPr="00AD16B8" w:rsidRDefault="00FD54B6" w:rsidP="00012D33">
            <w:pPr>
              <w:pStyle w:val="CellBody"/>
              <w:ind w:left="0"/>
            </w:pPr>
            <w:r w:rsidRPr="00AD16B8">
              <w:t>Comité Directivo y Equipo de Trabajo</w:t>
            </w:r>
          </w:p>
        </w:tc>
      </w:tr>
      <w:tr w:rsidR="00FD54B6" w:rsidRPr="00AD16B8" w:rsidTr="002123B9">
        <w:trPr>
          <w:cantSplit/>
        </w:trPr>
        <w:tc>
          <w:tcPr>
            <w:tcW w:w="1843" w:type="dxa"/>
          </w:tcPr>
          <w:p w:rsidR="00FD54B6" w:rsidRDefault="00FD54B6" w:rsidP="00012D33">
            <w:pPr>
              <w:pStyle w:val="CellBody"/>
              <w:ind w:left="0"/>
            </w:pPr>
            <w:r>
              <w:lastRenderedPageBreak/>
              <w:t>Reporte de Milestone</w:t>
            </w:r>
          </w:p>
        </w:tc>
        <w:tc>
          <w:tcPr>
            <w:tcW w:w="1701" w:type="dxa"/>
          </w:tcPr>
          <w:p w:rsidR="00FD54B6" w:rsidRDefault="00FD54B6" w:rsidP="00012D33">
            <w:pPr>
              <w:pStyle w:val="CellBody"/>
              <w:ind w:left="0"/>
            </w:pPr>
            <w:r>
              <w:t>MS Word,</w:t>
            </w:r>
          </w:p>
          <w:p w:rsidR="00FD54B6" w:rsidRDefault="00FD54B6" w:rsidP="00012D33">
            <w:pPr>
              <w:pStyle w:val="CellBody"/>
              <w:ind w:left="0"/>
            </w:pPr>
            <w:r>
              <w:t>Correo Electrónico</w:t>
            </w:r>
          </w:p>
        </w:tc>
        <w:tc>
          <w:tcPr>
            <w:tcW w:w="1276" w:type="dxa"/>
          </w:tcPr>
          <w:p w:rsidR="00FD54B6" w:rsidRDefault="00FD54B6" w:rsidP="00012D33">
            <w:pPr>
              <w:pStyle w:val="CellBody"/>
              <w:ind w:left="0"/>
            </w:pPr>
            <w:r>
              <w:t>Posterior a la junta de revisión del Milestone</w:t>
            </w:r>
          </w:p>
        </w:tc>
        <w:tc>
          <w:tcPr>
            <w:tcW w:w="2551" w:type="dxa"/>
          </w:tcPr>
          <w:p w:rsidR="00FD54B6" w:rsidRDefault="00FD54B6" w:rsidP="00012D33">
            <w:pPr>
              <w:pStyle w:val="CellBody"/>
              <w:ind w:left="0"/>
            </w:pPr>
            <w:r>
              <w:t>Resultado de la revisión del mileston</w:t>
            </w:r>
          </w:p>
        </w:tc>
        <w:tc>
          <w:tcPr>
            <w:tcW w:w="1701" w:type="dxa"/>
          </w:tcPr>
          <w:p w:rsidR="00FD54B6" w:rsidRPr="00AD16B8" w:rsidRDefault="00FD54B6" w:rsidP="00012D33">
            <w:pPr>
              <w:pStyle w:val="CellBody"/>
              <w:ind w:left="0"/>
              <w:rPr>
                <w:lang w:val="en-US"/>
              </w:rPr>
            </w:pPr>
            <w:r>
              <w:rPr>
                <w:lang w:val="en-US"/>
              </w:rPr>
              <w:t>Comité Directivo</w:t>
            </w:r>
          </w:p>
        </w:tc>
      </w:tr>
      <w:tr w:rsidR="00FD54B6" w:rsidTr="002123B9">
        <w:trPr>
          <w:cantSplit/>
        </w:trPr>
        <w:tc>
          <w:tcPr>
            <w:tcW w:w="9072" w:type="dxa"/>
            <w:gridSpan w:val="5"/>
            <w:shd w:val="clear" w:color="auto" w:fill="FFFFCC"/>
          </w:tcPr>
          <w:p w:rsidR="00FD54B6" w:rsidRDefault="00FD54B6" w:rsidP="00012D33">
            <w:pPr>
              <w:pStyle w:val="CellBody"/>
              <w:rPr>
                <w:b/>
                <w:bCs/>
              </w:rPr>
            </w:pPr>
            <w:r>
              <w:rPr>
                <w:b/>
                <w:bCs/>
              </w:rPr>
              <w:t>Comunicación Externa y Reportes:</w:t>
            </w:r>
          </w:p>
        </w:tc>
      </w:tr>
      <w:tr w:rsidR="00FD54B6" w:rsidRPr="00AD16B8" w:rsidTr="002123B9">
        <w:trPr>
          <w:cantSplit/>
        </w:trPr>
        <w:tc>
          <w:tcPr>
            <w:tcW w:w="1843" w:type="dxa"/>
          </w:tcPr>
          <w:p w:rsidR="00FD54B6" w:rsidRDefault="00FD54B6" w:rsidP="00012D33">
            <w:pPr>
              <w:pStyle w:val="CellBody"/>
              <w:ind w:left="0"/>
            </w:pPr>
            <w:r>
              <w:t>Reporte de Progreso</w:t>
            </w:r>
          </w:p>
        </w:tc>
        <w:tc>
          <w:tcPr>
            <w:tcW w:w="1701" w:type="dxa"/>
          </w:tcPr>
          <w:p w:rsidR="00FD54B6" w:rsidRDefault="00FD54B6" w:rsidP="00012D33">
            <w:pPr>
              <w:pStyle w:val="CellBody"/>
              <w:ind w:left="0"/>
            </w:pPr>
            <w:r>
              <w:t>MS Word,</w:t>
            </w:r>
          </w:p>
          <w:p w:rsidR="00FD54B6" w:rsidRDefault="00FD54B6" w:rsidP="00012D33">
            <w:pPr>
              <w:pStyle w:val="CellBody"/>
              <w:ind w:left="0"/>
            </w:pPr>
            <w:r>
              <w:t>Correo Electrónico</w:t>
            </w:r>
          </w:p>
        </w:tc>
        <w:tc>
          <w:tcPr>
            <w:tcW w:w="1276" w:type="dxa"/>
          </w:tcPr>
          <w:p w:rsidR="00FD54B6" w:rsidRDefault="00FD54B6" w:rsidP="00012D33">
            <w:pPr>
              <w:pStyle w:val="CellBody"/>
              <w:ind w:left="0"/>
            </w:pPr>
            <w:r>
              <w:t>Mensual</w:t>
            </w:r>
          </w:p>
        </w:tc>
        <w:tc>
          <w:tcPr>
            <w:tcW w:w="2551" w:type="dxa"/>
          </w:tcPr>
          <w:p w:rsidR="00FD54B6" w:rsidRDefault="00FD54B6" w:rsidP="00012D33">
            <w:pPr>
              <w:pStyle w:val="CellBody"/>
              <w:ind w:left="0"/>
            </w:pPr>
            <w:r>
              <w:t>Estado actual del proyecto con desviaciones de tiempo y presupuesto</w:t>
            </w:r>
          </w:p>
        </w:tc>
        <w:tc>
          <w:tcPr>
            <w:tcW w:w="1701" w:type="dxa"/>
          </w:tcPr>
          <w:p w:rsidR="00FD54B6" w:rsidRDefault="00FD54B6" w:rsidP="00012D33">
            <w:pPr>
              <w:pStyle w:val="CellBody"/>
              <w:ind w:left="0"/>
            </w:pPr>
            <w:r>
              <w:t>Comité Directivo</w:t>
            </w:r>
          </w:p>
        </w:tc>
      </w:tr>
    </w:tbl>
    <w:p w:rsidR="00FD54B6" w:rsidRDefault="00FD54B6" w:rsidP="00385DDD">
      <w:pPr>
        <w:pStyle w:val="Ttulo1"/>
      </w:pPr>
      <w:bookmarkStart w:id="65" w:name="_Toc157939306"/>
      <w:bookmarkStart w:id="66" w:name="_Toc245459313"/>
      <w:r>
        <w:t xml:space="preserve">Plan de </w:t>
      </w:r>
      <w:r w:rsidRPr="0010311C">
        <w:t xml:space="preserve">Administración de </w:t>
      </w:r>
      <w:bookmarkEnd w:id="65"/>
      <w:r>
        <w:t>Datos del Proyecto.</w:t>
      </w:r>
      <w:bookmarkEnd w:id="66"/>
    </w:p>
    <w:p w:rsidR="00FD54B6" w:rsidRPr="00385DDD" w:rsidRDefault="00FD54B6" w:rsidP="00385DDD">
      <w:pPr>
        <w:rPr>
          <w:lang w:val="es-ES"/>
        </w:rPr>
      </w:pPr>
    </w:p>
    <w:p w:rsidR="00FD54B6" w:rsidRPr="00385DDD" w:rsidRDefault="00FD54B6" w:rsidP="00385DDD">
      <w:pPr>
        <w:pStyle w:val="parrafo"/>
        <w:rPr>
          <w:color w:val="auto"/>
        </w:rPr>
      </w:pPr>
      <w:r w:rsidRPr="00385DDD">
        <w:rPr>
          <w:color w:val="auto"/>
        </w:rPr>
        <w:t>Existe la obligación a tratar confidencialmente y a no divulgar ninguna información que no sea del dominio público.</w:t>
      </w:r>
    </w:p>
    <w:p w:rsidR="00FD54B6" w:rsidRPr="00385DDD" w:rsidRDefault="00FD54B6" w:rsidP="00385DDD">
      <w:pPr>
        <w:pStyle w:val="parrafo"/>
        <w:rPr>
          <w:color w:val="auto"/>
        </w:rPr>
      </w:pPr>
      <w:r w:rsidRPr="00385DDD">
        <w:rPr>
          <w:color w:val="auto"/>
        </w:rPr>
        <w:t xml:space="preserve"> Así mismo, es obligatorio mantener en la más estricta confidencialidad todos los documentos, sistemas de trabajo, planes, proyectos y demás información técnica que le sea proporcionada y que obtenga </w:t>
      </w:r>
      <w:r w:rsidR="00D82760" w:rsidRPr="00385DDD">
        <w:rPr>
          <w:color w:val="auto"/>
        </w:rPr>
        <w:t>del</w:t>
      </w:r>
      <w:r w:rsidRPr="00385DDD">
        <w:rPr>
          <w:color w:val="auto"/>
        </w:rPr>
        <w:t xml:space="preserve"> cliente incluyendo aquellos documentos, sistemas, planes de trabajo e información que se genere a partir de la ejecución del proyecto, con la obligación de regresar ó entregar lo anteriormente descrito </w:t>
      </w:r>
      <w:r w:rsidR="00D82760" w:rsidRPr="00385DDD">
        <w:rPr>
          <w:color w:val="auto"/>
        </w:rPr>
        <w:t>al</w:t>
      </w:r>
      <w:r w:rsidRPr="00385DDD">
        <w:rPr>
          <w:color w:val="auto"/>
        </w:rPr>
        <w:t xml:space="preserve"> cliente cuando ya no sea indispensable para la ejecución del proyecto ó antes si así lo solicita el cliente.</w:t>
      </w:r>
    </w:p>
    <w:p w:rsidR="00FD54B6" w:rsidRPr="00385DDD" w:rsidRDefault="00FD54B6" w:rsidP="00385DDD">
      <w:pPr>
        <w:pStyle w:val="parrafo"/>
        <w:rPr>
          <w:color w:val="auto"/>
        </w:rPr>
      </w:pPr>
      <w:r w:rsidRPr="00385DDD">
        <w:rPr>
          <w:color w:val="auto"/>
        </w:rPr>
        <w:t>Esto no incluye:</w:t>
      </w:r>
    </w:p>
    <w:p w:rsidR="00FD54B6" w:rsidRPr="00385DDD" w:rsidRDefault="00FD54B6" w:rsidP="00385DDD">
      <w:pPr>
        <w:pStyle w:val="parrafo"/>
        <w:numPr>
          <w:ilvl w:val="0"/>
          <w:numId w:val="29"/>
        </w:numPr>
        <w:rPr>
          <w:color w:val="auto"/>
        </w:rPr>
      </w:pPr>
      <w:r w:rsidRPr="00385DDD">
        <w:rPr>
          <w:color w:val="auto"/>
        </w:rPr>
        <w:t>Que la información se vuelva generalmente disponible al público, a menos que sea resultado de una divulgación entre partes.</w:t>
      </w:r>
    </w:p>
    <w:p w:rsidR="00FD54B6" w:rsidRPr="00385DDD" w:rsidRDefault="00FD54B6" w:rsidP="00385DDD">
      <w:pPr>
        <w:pStyle w:val="parrafo"/>
        <w:numPr>
          <w:ilvl w:val="0"/>
          <w:numId w:val="29"/>
        </w:numPr>
        <w:rPr>
          <w:color w:val="auto"/>
        </w:rPr>
      </w:pPr>
      <w:r w:rsidRPr="00385DDD">
        <w:rPr>
          <w:color w:val="auto"/>
        </w:rPr>
        <w:t>Fuera disponible entre las partes en una base no confidencial.</w:t>
      </w:r>
    </w:p>
    <w:p w:rsidR="00FD54B6" w:rsidRPr="00385DDD" w:rsidRDefault="00FD54B6" w:rsidP="00385DDD">
      <w:pPr>
        <w:pStyle w:val="parrafo"/>
        <w:numPr>
          <w:ilvl w:val="0"/>
          <w:numId w:val="29"/>
        </w:numPr>
        <w:rPr>
          <w:color w:val="auto"/>
        </w:rPr>
      </w:pPr>
      <w:r w:rsidRPr="00385DDD">
        <w:rPr>
          <w:color w:val="auto"/>
        </w:rPr>
        <w:t>Sea explícitamente aprobado para su divulgación por la otra parte a través de autorización escrita.</w:t>
      </w:r>
    </w:p>
    <w:p w:rsidR="00FD54B6" w:rsidRPr="00385DDD" w:rsidRDefault="00FD54B6" w:rsidP="00385DDD">
      <w:pPr>
        <w:pStyle w:val="parrafo"/>
        <w:numPr>
          <w:ilvl w:val="0"/>
          <w:numId w:val="29"/>
        </w:numPr>
        <w:rPr>
          <w:rFonts w:cs="Times New Roman"/>
          <w:color w:val="auto"/>
          <w:lang w:val="es-MX"/>
        </w:rPr>
      </w:pPr>
      <w:r w:rsidRPr="00385DDD">
        <w:rPr>
          <w:color w:val="auto"/>
        </w:rPr>
        <w:t>Cuando tenga que ser revelada de acuerdo con los requerimientos legales de una autoridad gubernamental.</w:t>
      </w:r>
    </w:p>
    <w:p w:rsidR="00FD54B6" w:rsidRPr="00B2495E" w:rsidRDefault="00FD54B6" w:rsidP="00C24DB2">
      <w:pPr>
        <w:pStyle w:val="Ttulo1"/>
      </w:pPr>
      <w:bookmarkStart w:id="67" w:name="_Toc245459314"/>
      <w:r>
        <w:t>Plan de Administración de la C</w:t>
      </w:r>
      <w:r w:rsidRPr="00B2495E">
        <w:t>onfiguración</w:t>
      </w:r>
      <w:r>
        <w:t>.</w:t>
      </w:r>
      <w:bookmarkEnd w:id="67"/>
    </w:p>
    <w:p w:rsidR="00FD54B6" w:rsidRDefault="00FD54B6" w:rsidP="00C24DB2">
      <w:pPr>
        <w:pStyle w:val="parrafo"/>
      </w:pPr>
    </w:p>
    <w:p w:rsidR="00FD54B6" w:rsidRPr="00B61C5B" w:rsidRDefault="0010102C" w:rsidP="0010102C">
      <w:pPr>
        <w:pStyle w:val="parrafo"/>
        <w:rPr>
          <w:color w:val="auto"/>
        </w:rPr>
      </w:pPr>
      <w:r w:rsidRPr="00BA58E4">
        <w:rPr>
          <w:color w:val="0000FF"/>
        </w:rPr>
        <w:t>&lt;Especificar las excepciones al Plan de Administración de la Configuración organizacional&gt;.</w:t>
      </w:r>
      <w:r>
        <w:rPr>
          <w:color w:val="auto"/>
        </w:rPr>
        <w:t xml:space="preserve"> Para ver el detalle del plan ver el Plan de Administración de la Configuración Organizacional.</w:t>
      </w:r>
    </w:p>
    <w:p w:rsidR="004C2D9E" w:rsidRDefault="004C2D9E" w:rsidP="00F31F95">
      <w:pPr>
        <w:pStyle w:val="Ttulo1"/>
      </w:pPr>
      <w:bookmarkStart w:id="68" w:name="_Toc245459315"/>
      <w:r>
        <w:t>Plan de Verificación y Validación.</w:t>
      </w:r>
      <w:bookmarkEnd w:id="68"/>
    </w:p>
    <w:p w:rsidR="004C2D9E" w:rsidRDefault="004C2D9E" w:rsidP="004C2D9E">
      <w:pPr>
        <w:pStyle w:val="parrafo"/>
        <w:rPr>
          <w:color w:val="auto"/>
        </w:rPr>
      </w:pPr>
    </w:p>
    <w:p w:rsidR="004C2D9E" w:rsidRDefault="004C2D9E" w:rsidP="004C2D9E">
      <w:pPr>
        <w:pStyle w:val="parrafo"/>
        <w:rPr>
          <w:color w:val="auto"/>
        </w:rPr>
      </w:pPr>
      <w:r>
        <w:rPr>
          <w:color w:val="auto"/>
        </w:rPr>
        <w:t>Para ver el detalle del plan hacer referencia al Plan de Verificación y Validación.</w:t>
      </w:r>
    </w:p>
    <w:p w:rsidR="00FD54B6" w:rsidRDefault="00FD54B6" w:rsidP="00F31F95">
      <w:pPr>
        <w:pStyle w:val="Ttulo1"/>
      </w:pPr>
      <w:bookmarkStart w:id="69" w:name="_Toc245459316"/>
      <w:r w:rsidRPr="00B2495E">
        <w:t>Acrónimos y Definiciones.</w:t>
      </w:r>
      <w:bookmarkEnd w:id="69"/>
    </w:p>
    <w:p w:rsidR="00FD54B6" w:rsidRDefault="00B9175C" w:rsidP="00B9175C">
      <w:pPr>
        <w:ind w:left="709"/>
        <w:rPr>
          <w:color w:val="0000FF"/>
          <w:lang w:val="es-ES"/>
        </w:rPr>
      </w:pPr>
      <w:r w:rsidRPr="00B9175C">
        <w:rPr>
          <w:color w:val="0000FF"/>
          <w:lang w:val="es-ES"/>
        </w:rPr>
        <w:t>&lt;Agregar tantos renglones como se requiera&gt;</w:t>
      </w:r>
    </w:p>
    <w:p w:rsidR="00B9175C" w:rsidRPr="00B9175C" w:rsidRDefault="00B9175C" w:rsidP="00B9175C">
      <w:pPr>
        <w:ind w:left="709"/>
        <w:rPr>
          <w:color w:val="0000FF"/>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3"/>
        <w:gridCol w:w="5346"/>
      </w:tblGrid>
      <w:tr w:rsidR="00FD54B6" w:rsidRPr="00BC4B7C">
        <w:trPr>
          <w:jc w:val="right"/>
        </w:trPr>
        <w:tc>
          <w:tcPr>
            <w:tcW w:w="3413" w:type="dxa"/>
            <w:shd w:val="clear" w:color="auto" w:fill="003366"/>
            <w:vAlign w:val="center"/>
          </w:tcPr>
          <w:p w:rsidR="00FD54B6" w:rsidRPr="00BC4B7C" w:rsidRDefault="00FD54B6" w:rsidP="00B85E86">
            <w:pPr>
              <w:jc w:val="center"/>
              <w:rPr>
                <w:rFonts w:cs="Arial"/>
                <w:b/>
                <w:color w:val="FFFFFF"/>
                <w:sz w:val="22"/>
                <w:lang w:val="es-ES"/>
              </w:rPr>
            </w:pPr>
            <w:r w:rsidRPr="00BC4B7C">
              <w:rPr>
                <w:rFonts w:cs="Arial"/>
                <w:b/>
                <w:color w:val="FFFFFF"/>
                <w:sz w:val="22"/>
                <w:szCs w:val="22"/>
                <w:lang w:val="es-ES"/>
              </w:rPr>
              <w:t>Acrónimo/Término</w:t>
            </w:r>
          </w:p>
        </w:tc>
        <w:tc>
          <w:tcPr>
            <w:tcW w:w="5346" w:type="dxa"/>
            <w:shd w:val="clear" w:color="auto" w:fill="003366"/>
            <w:vAlign w:val="center"/>
          </w:tcPr>
          <w:p w:rsidR="00FD54B6" w:rsidRPr="00BC4B7C" w:rsidRDefault="00FD54B6" w:rsidP="00B85E86">
            <w:pPr>
              <w:jc w:val="center"/>
              <w:rPr>
                <w:rFonts w:cs="Arial"/>
                <w:b/>
                <w:color w:val="FFFFFF"/>
                <w:sz w:val="22"/>
                <w:lang w:val="es-ES"/>
              </w:rPr>
            </w:pPr>
            <w:r w:rsidRPr="00BC4B7C">
              <w:rPr>
                <w:rFonts w:cs="Arial"/>
                <w:b/>
                <w:color w:val="FFFFFF"/>
                <w:sz w:val="22"/>
                <w:szCs w:val="22"/>
                <w:lang w:val="es-ES"/>
              </w:rPr>
              <w:t>Definición</w:t>
            </w:r>
          </w:p>
        </w:tc>
      </w:tr>
      <w:tr w:rsidR="00FD54B6" w:rsidRPr="00BC4B7C">
        <w:trPr>
          <w:jc w:val="right"/>
        </w:trPr>
        <w:tc>
          <w:tcPr>
            <w:tcW w:w="3413" w:type="dxa"/>
          </w:tcPr>
          <w:p w:rsidR="00FD54B6" w:rsidRDefault="00FD54B6" w:rsidP="00762884">
            <w:pPr>
              <w:rPr>
                <w:rFonts w:cs="Arial"/>
                <w:sz w:val="22"/>
                <w:lang w:val="es-ES"/>
              </w:rPr>
            </w:pPr>
            <w:r>
              <w:rPr>
                <w:rFonts w:cs="Arial"/>
                <w:sz w:val="22"/>
                <w:szCs w:val="22"/>
                <w:lang w:val="es-ES"/>
              </w:rPr>
              <w:t>HW</w:t>
            </w:r>
          </w:p>
        </w:tc>
        <w:tc>
          <w:tcPr>
            <w:tcW w:w="5346" w:type="dxa"/>
          </w:tcPr>
          <w:p w:rsidR="00FD54B6" w:rsidRDefault="00FD54B6" w:rsidP="00762884">
            <w:pPr>
              <w:rPr>
                <w:rFonts w:cs="Arial"/>
                <w:sz w:val="22"/>
                <w:lang w:val="es-ES"/>
              </w:rPr>
            </w:pPr>
            <w:r>
              <w:rPr>
                <w:rFonts w:cs="Arial"/>
                <w:sz w:val="22"/>
                <w:szCs w:val="22"/>
                <w:lang w:val="es-ES"/>
              </w:rPr>
              <w:t>Hardware</w:t>
            </w:r>
          </w:p>
        </w:tc>
      </w:tr>
      <w:tr w:rsidR="00FD54B6" w:rsidRPr="00BC4B7C">
        <w:trPr>
          <w:jc w:val="right"/>
        </w:trPr>
        <w:tc>
          <w:tcPr>
            <w:tcW w:w="3413" w:type="dxa"/>
          </w:tcPr>
          <w:p w:rsidR="00FD54B6" w:rsidRDefault="00FD54B6" w:rsidP="00762884">
            <w:pPr>
              <w:rPr>
                <w:rFonts w:cs="Arial"/>
                <w:sz w:val="22"/>
                <w:lang w:val="es-ES"/>
              </w:rPr>
            </w:pPr>
            <w:r>
              <w:rPr>
                <w:rFonts w:cs="Arial"/>
                <w:sz w:val="22"/>
                <w:szCs w:val="22"/>
                <w:lang w:val="es-ES"/>
              </w:rPr>
              <w:lastRenderedPageBreak/>
              <w:t>Milestone</w:t>
            </w:r>
          </w:p>
        </w:tc>
        <w:tc>
          <w:tcPr>
            <w:tcW w:w="5346" w:type="dxa"/>
          </w:tcPr>
          <w:p w:rsidR="00FD54B6" w:rsidRDefault="00FD54B6" w:rsidP="00762884">
            <w:pPr>
              <w:rPr>
                <w:rFonts w:cs="Arial"/>
                <w:sz w:val="22"/>
                <w:lang w:val="es-ES"/>
              </w:rPr>
            </w:pPr>
            <w:r>
              <w:rPr>
                <w:rFonts w:cs="Arial"/>
                <w:sz w:val="22"/>
                <w:szCs w:val="22"/>
                <w:lang w:val="es-ES"/>
              </w:rPr>
              <w:t>Punto de Verificación</w:t>
            </w:r>
          </w:p>
        </w:tc>
      </w:tr>
      <w:tr w:rsidR="00FD54B6" w:rsidRPr="00BC4B7C">
        <w:trPr>
          <w:jc w:val="right"/>
        </w:trPr>
        <w:tc>
          <w:tcPr>
            <w:tcW w:w="3413" w:type="dxa"/>
          </w:tcPr>
          <w:p w:rsidR="00FD54B6" w:rsidRPr="00BC4B7C" w:rsidRDefault="00FD54B6" w:rsidP="00762884">
            <w:pPr>
              <w:rPr>
                <w:rFonts w:cs="Arial"/>
                <w:sz w:val="22"/>
                <w:lang w:val="es-ES"/>
              </w:rPr>
            </w:pPr>
            <w:r>
              <w:rPr>
                <w:rFonts w:cs="Arial"/>
                <w:sz w:val="22"/>
                <w:szCs w:val="22"/>
                <w:lang w:val="es-ES"/>
              </w:rPr>
              <w:t>RH</w:t>
            </w:r>
          </w:p>
        </w:tc>
        <w:tc>
          <w:tcPr>
            <w:tcW w:w="5346" w:type="dxa"/>
          </w:tcPr>
          <w:p w:rsidR="00FD54B6" w:rsidRPr="00BC4B7C" w:rsidRDefault="00FD54B6" w:rsidP="00762884">
            <w:pPr>
              <w:rPr>
                <w:rFonts w:cs="Arial"/>
                <w:sz w:val="22"/>
                <w:lang w:val="es-ES"/>
              </w:rPr>
            </w:pPr>
            <w:r>
              <w:rPr>
                <w:rFonts w:cs="Arial"/>
                <w:sz w:val="22"/>
                <w:szCs w:val="22"/>
                <w:lang w:val="es-ES"/>
              </w:rPr>
              <w:t>Recursos Humanos</w:t>
            </w:r>
          </w:p>
        </w:tc>
      </w:tr>
      <w:tr w:rsidR="00FD54B6" w:rsidRPr="00BC4B7C">
        <w:trPr>
          <w:jc w:val="right"/>
        </w:trPr>
        <w:tc>
          <w:tcPr>
            <w:tcW w:w="3413" w:type="dxa"/>
          </w:tcPr>
          <w:p w:rsidR="00FD54B6" w:rsidRPr="00FE7D43" w:rsidRDefault="00FD54B6" w:rsidP="00762884">
            <w:pPr>
              <w:rPr>
                <w:rFonts w:cs="Arial"/>
                <w:sz w:val="22"/>
                <w:lang w:val="es-ES"/>
              </w:rPr>
            </w:pPr>
            <w:r>
              <w:rPr>
                <w:rFonts w:cs="Arial"/>
                <w:sz w:val="22"/>
                <w:szCs w:val="22"/>
                <w:lang w:val="es-ES"/>
              </w:rPr>
              <w:t>SW</w:t>
            </w:r>
          </w:p>
        </w:tc>
        <w:tc>
          <w:tcPr>
            <w:tcW w:w="5346" w:type="dxa"/>
          </w:tcPr>
          <w:p w:rsidR="00FD54B6" w:rsidRDefault="00FD54B6" w:rsidP="00762884">
            <w:pPr>
              <w:rPr>
                <w:rFonts w:cs="Arial"/>
                <w:sz w:val="22"/>
                <w:lang w:val="es-ES"/>
              </w:rPr>
            </w:pPr>
            <w:r>
              <w:rPr>
                <w:rFonts w:cs="Arial"/>
                <w:sz w:val="22"/>
                <w:szCs w:val="22"/>
                <w:lang w:val="es-ES"/>
              </w:rPr>
              <w:t>Software</w:t>
            </w:r>
          </w:p>
        </w:tc>
      </w:tr>
      <w:tr w:rsidR="00FD54B6" w:rsidRPr="00BC4B7C">
        <w:trPr>
          <w:jc w:val="right"/>
        </w:trPr>
        <w:tc>
          <w:tcPr>
            <w:tcW w:w="3413" w:type="dxa"/>
          </w:tcPr>
          <w:p w:rsidR="00FD54B6" w:rsidRPr="00FE7D43" w:rsidRDefault="00FD54B6" w:rsidP="00762884">
            <w:pPr>
              <w:rPr>
                <w:rFonts w:cs="Arial"/>
                <w:sz w:val="22"/>
                <w:lang w:val="es-ES"/>
              </w:rPr>
            </w:pPr>
            <w:r w:rsidRPr="00FE7D43">
              <w:rPr>
                <w:rFonts w:cs="Arial"/>
                <w:sz w:val="22"/>
                <w:szCs w:val="22"/>
                <w:lang w:val="es-ES"/>
              </w:rPr>
              <w:t>WBS</w:t>
            </w:r>
          </w:p>
        </w:tc>
        <w:tc>
          <w:tcPr>
            <w:tcW w:w="5346" w:type="dxa"/>
          </w:tcPr>
          <w:p w:rsidR="00FD54B6" w:rsidRPr="00BC4B7C" w:rsidRDefault="00FD54B6" w:rsidP="00762884">
            <w:pPr>
              <w:rPr>
                <w:rFonts w:cs="Arial"/>
                <w:sz w:val="22"/>
                <w:lang w:val="es-ES"/>
              </w:rPr>
            </w:pPr>
            <w:r>
              <w:rPr>
                <w:rFonts w:cs="Arial"/>
                <w:sz w:val="22"/>
                <w:szCs w:val="22"/>
                <w:lang w:val="es-ES"/>
              </w:rPr>
              <w:t>Work Breakdown Structure</w:t>
            </w:r>
          </w:p>
        </w:tc>
      </w:tr>
    </w:tbl>
    <w:p w:rsidR="00FD54B6" w:rsidRPr="00B61C5B" w:rsidRDefault="00FD54B6" w:rsidP="00B61C5B">
      <w:pPr>
        <w:rPr>
          <w:lang w:val="es-ES"/>
        </w:rPr>
      </w:pPr>
    </w:p>
    <w:sectPr w:rsidR="00FD54B6" w:rsidRPr="00B61C5B" w:rsidSect="00EA22F0">
      <w:headerReference w:type="default" r:id="rId13"/>
      <w:footerReference w:type="default" r:id="rId14"/>
      <w:headerReference w:type="first" r:id="rId15"/>
      <w:footerReference w:type="first" r:id="rId16"/>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E08" w:rsidRDefault="00F72E08">
      <w:r>
        <w:separator/>
      </w:r>
    </w:p>
  </w:endnote>
  <w:endnote w:type="continuationSeparator" w:id="0">
    <w:p w:rsidR="00F72E08" w:rsidRDefault="00F72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4D6" w:rsidRDefault="00E534D6"/>
  <w:p w:rsidR="00E534D6" w:rsidRDefault="00EE425C">
    <w:r>
      <w:rPr>
        <w:noProof/>
        <w:lang w:eastAsia="es-MX"/>
      </w:rPr>
      <w:pict>
        <v:line id="_x0000_s2051" style="position:absolute;z-index:251659776" from="0,1.75pt" to="471pt,1.75pt"/>
      </w:pict>
    </w:r>
  </w:p>
  <w:tbl>
    <w:tblPr>
      <w:tblW w:w="9568" w:type="dxa"/>
      <w:tblLayout w:type="fixed"/>
      <w:tblCellMar>
        <w:left w:w="70" w:type="dxa"/>
        <w:right w:w="70" w:type="dxa"/>
      </w:tblCellMar>
      <w:tblLook w:val="0000" w:firstRow="0" w:lastRow="0" w:firstColumn="0" w:lastColumn="0" w:noHBand="0" w:noVBand="0"/>
    </w:tblPr>
    <w:tblGrid>
      <w:gridCol w:w="1630"/>
      <w:gridCol w:w="3260"/>
      <w:gridCol w:w="1276"/>
      <w:gridCol w:w="3402"/>
    </w:tblGrid>
    <w:tr w:rsidR="00E534D6" w:rsidRPr="00BC4B7C" w:rsidTr="001E79E8">
      <w:tc>
        <w:tcPr>
          <w:tcW w:w="1630" w:type="dxa"/>
        </w:tcPr>
        <w:p w:rsidR="00E534D6" w:rsidRPr="00BC4B7C" w:rsidRDefault="00E534D6" w:rsidP="00B85E86">
          <w:pPr>
            <w:pStyle w:val="Encabezado"/>
            <w:jc w:val="right"/>
            <w:rPr>
              <w:rFonts w:cs="Arial"/>
              <w:b w:val="0"/>
              <w:color w:val="auto"/>
              <w:sz w:val="18"/>
              <w:szCs w:val="18"/>
            </w:rPr>
          </w:pPr>
          <w:r w:rsidRPr="00BC4B7C">
            <w:rPr>
              <w:rFonts w:cs="Arial"/>
              <w:b w:val="0"/>
              <w:color w:val="auto"/>
              <w:sz w:val="18"/>
              <w:szCs w:val="18"/>
            </w:rPr>
            <w:t xml:space="preserve">Número: </w:t>
          </w:r>
        </w:p>
      </w:tc>
      <w:tc>
        <w:tcPr>
          <w:tcW w:w="3260" w:type="dxa"/>
        </w:tcPr>
        <w:p w:rsidR="00E534D6" w:rsidRPr="001E79E8" w:rsidRDefault="00E534D6" w:rsidP="001E79E8">
          <w:pPr>
            <w:pStyle w:val="Encabezado"/>
            <w:rPr>
              <w:rFonts w:cs="Arial"/>
              <w:color w:val="0000FF"/>
              <w:sz w:val="18"/>
              <w:szCs w:val="18"/>
            </w:rPr>
          </w:pPr>
          <w:r w:rsidRPr="001E79E8">
            <w:rPr>
              <w:rFonts w:cs="Arial"/>
              <w:color w:val="0000FF"/>
              <w:sz w:val="18"/>
              <w:szCs w:val="18"/>
            </w:rPr>
            <w:t>&lt;idProducto</w:t>
          </w:r>
          <w:r>
            <w:rPr>
              <w:rFonts w:cs="Arial"/>
              <w:color w:val="0000FF"/>
              <w:sz w:val="18"/>
              <w:szCs w:val="18"/>
            </w:rPr>
            <w:t>/ver</w:t>
          </w:r>
          <w:r w:rsidRPr="001E79E8">
            <w:rPr>
              <w:rFonts w:cs="Arial"/>
              <w:color w:val="auto"/>
              <w:sz w:val="18"/>
              <w:szCs w:val="18"/>
            </w:rPr>
            <w:t>&gt;-PP-EPROY</w:t>
          </w:r>
        </w:p>
      </w:tc>
      <w:tc>
        <w:tcPr>
          <w:tcW w:w="1276" w:type="dxa"/>
        </w:tcPr>
        <w:p w:rsidR="00E534D6" w:rsidRPr="00BC4B7C" w:rsidRDefault="00E534D6" w:rsidP="00BC4FFF">
          <w:pPr>
            <w:pStyle w:val="Encabezado"/>
            <w:jc w:val="right"/>
            <w:rPr>
              <w:rFonts w:cs="Arial"/>
              <w:b w:val="0"/>
              <w:color w:val="auto"/>
              <w:sz w:val="18"/>
              <w:szCs w:val="18"/>
            </w:rPr>
          </w:pPr>
          <w:r w:rsidRPr="00BC4B7C">
            <w:rPr>
              <w:rFonts w:cs="Arial"/>
              <w:b w:val="0"/>
              <w:color w:val="auto"/>
              <w:sz w:val="18"/>
              <w:szCs w:val="18"/>
            </w:rPr>
            <w:t xml:space="preserve">Autor: </w:t>
          </w:r>
        </w:p>
      </w:tc>
      <w:tc>
        <w:tcPr>
          <w:tcW w:w="3402" w:type="dxa"/>
        </w:tcPr>
        <w:p w:rsidR="00E534D6" w:rsidRPr="001E79E8" w:rsidRDefault="00E534D6" w:rsidP="00BC4FFF">
          <w:pPr>
            <w:pStyle w:val="Encabezado"/>
            <w:rPr>
              <w:rFonts w:cs="Arial"/>
              <w:color w:val="0000FF"/>
              <w:sz w:val="18"/>
              <w:szCs w:val="18"/>
            </w:rPr>
          </w:pPr>
          <w:r w:rsidRPr="001E79E8">
            <w:rPr>
              <w:rFonts w:cs="Arial"/>
              <w:color w:val="0000FF"/>
              <w:sz w:val="18"/>
              <w:szCs w:val="18"/>
            </w:rPr>
            <w:t>&lt;Autor&gt;</w:t>
          </w:r>
        </w:p>
      </w:tc>
    </w:tr>
    <w:tr w:rsidR="00E534D6" w:rsidRPr="00BC4B7C" w:rsidTr="00C76C85">
      <w:tc>
        <w:tcPr>
          <w:tcW w:w="1630" w:type="dxa"/>
        </w:tcPr>
        <w:p w:rsidR="00E534D6" w:rsidRPr="00BC4B7C" w:rsidRDefault="00E534D6" w:rsidP="00B85E86">
          <w:pPr>
            <w:pStyle w:val="Encabezado"/>
            <w:jc w:val="right"/>
            <w:rPr>
              <w:rFonts w:cs="Arial"/>
              <w:b w:val="0"/>
              <w:color w:val="auto"/>
              <w:sz w:val="18"/>
              <w:szCs w:val="18"/>
            </w:rPr>
          </w:pPr>
          <w:r>
            <w:rPr>
              <w:rFonts w:cs="Arial"/>
              <w:b w:val="0"/>
              <w:color w:val="auto"/>
              <w:sz w:val="18"/>
              <w:szCs w:val="18"/>
            </w:rPr>
            <w:t>Versión/Revisión</w:t>
          </w:r>
          <w:r w:rsidRPr="00BC4B7C">
            <w:rPr>
              <w:rFonts w:cs="Arial"/>
              <w:b w:val="0"/>
              <w:color w:val="auto"/>
              <w:sz w:val="18"/>
              <w:szCs w:val="18"/>
            </w:rPr>
            <w:t xml:space="preserve">: </w:t>
          </w:r>
        </w:p>
      </w:tc>
      <w:tc>
        <w:tcPr>
          <w:tcW w:w="3260" w:type="dxa"/>
        </w:tcPr>
        <w:p w:rsidR="00E534D6" w:rsidRPr="001E79E8" w:rsidRDefault="00E534D6" w:rsidP="00BC4FFF">
          <w:pPr>
            <w:pStyle w:val="Encabezado"/>
            <w:rPr>
              <w:rFonts w:cs="Arial"/>
              <w:color w:val="0000FF"/>
              <w:sz w:val="18"/>
              <w:szCs w:val="18"/>
            </w:rPr>
          </w:pPr>
          <w:r w:rsidRPr="001E79E8">
            <w:rPr>
              <w:rFonts w:cs="Arial"/>
              <w:color w:val="0000FF"/>
              <w:sz w:val="18"/>
              <w:szCs w:val="18"/>
            </w:rPr>
            <w:t>&lt;ver/rel&gt;</w:t>
          </w:r>
        </w:p>
      </w:tc>
      <w:tc>
        <w:tcPr>
          <w:tcW w:w="1276" w:type="dxa"/>
        </w:tcPr>
        <w:p w:rsidR="00E534D6" w:rsidRPr="00BC4B7C" w:rsidRDefault="00E534D6" w:rsidP="00BC4FFF">
          <w:pPr>
            <w:pStyle w:val="Encabezado"/>
            <w:jc w:val="right"/>
            <w:rPr>
              <w:rFonts w:cs="Arial"/>
              <w:b w:val="0"/>
              <w:color w:val="auto"/>
              <w:sz w:val="18"/>
              <w:szCs w:val="18"/>
            </w:rPr>
          </w:pPr>
          <w:r w:rsidRPr="00BC4B7C">
            <w:rPr>
              <w:rFonts w:cs="Arial"/>
              <w:b w:val="0"/>
              <w:color w:val="auto"/>
              <w:sz w:val="18"/>
              <w:szCs w:val="18"/>
            </w:rPr>
            <w:t xml:space="preserve">Aprobado: </w:t>
          </w:r>
        </w:p>
      </w:tc>
      <w:tc>
        <w:tcPr>
          <w:tcW w:w="3402" w:type="dxa"/>
        </w:tcPr>
        <w:p w:rsidR="00E534D6" w:rsidRPr="001E79E8" w:rsidRDefault="00E534D6" w:rsidP="0059529E">
          <w:pPr>
            <w:pStyle w:val="Encabezado"/>
            <w:rPr>
              <w:rFonts w:cs="Arial"/>
              <w:color w:val="0000FF"/>
              <w:sz w:val="18"/>
              <w:szCs w:val="18"/>
            </w:rPr>
          </w:pPr>
          <w:r w:rsidRPr="001E79E8">
            <w:rPr>
              <w:rFonts w:cs="Arial"/>
              <w:color w:val="0000FF"/>
              <w:sz w:val="18"/>
              <w:szCs w:val="18"/>
            </w:rPr>
            <w:t>&lt;Nombre&gt;</w:t>
          </w:r>
        </w:p>
      </w:tc>
    </w:tr>
    <w:tr w:rsidR="00E534D6" w:rsidRPr="00BC4B7C" w:rsidTr="001E79E8">
      <w:tc>
        <w:tcPr>
          <w:tcW w:w="1630" w:type="dxa"/>
        </w:tcPr>
        <w:p w:rsidR="00E534D6" w:rsidRPr="00BC4B7C" w:rsidRDefault="00E534D6" w:rsidP="00BC4FFF">
          <w:pPr>
            <w:pStyle w:val="Encabezado"/>
            <w:jc w:val="right"/>
            <w:rPr>
              <w:rFonts w:cs="Arial"/>
              <w:b w:val="0"/>
              <w:color w:val="auto"/>
              <w:sz w:val="18"/>
              <w:szCs w:val="18"/>
              <w:lang w:val="es-ES"/>
            </w:rPr>
          </w:pPr>
          <w:r w:rsidRPr="00BC4B7C">
            <w:rPr>
              <w:rFonts w:cs="Arial"/>
              <w:b w:val="0"/>
              <w:color w:val="auto"/>
              <w:sz w:val="18"/>
              <w:szCs w:val="18"/>
              <w:lang w:val="es-ES"/>
            </w:rPr>
            <w:t xml:space="preserve">Fecha: </w:t>
          </w:r>
        </w:p>
      </w:tc>
      <w:tc>
        <w:tcPr>
          <w:tcW w:w="3260" w:type="dxa"/>
        </w:tcPr>
        <w:p w:rsidR="00E534D6" w:rsidRPr="001E79E8" w:rsidRDefault="00E534D6" w:rsidP="00BC4FFF">
          <w:pPr>
            <w:pStyle w:val="Encabezado"/>
            <w:rPr>
              <w:rFonts w:cs="Arial"/>
              <w:color w:val="0000FF"/>
              <w:sz w:val="18"/>
              <w:szCs w:val="18"/>
            </w:rPr>
          </w:pPr>
          <w:r w:rsidRPr="001E79E8">
            <w:rPr>
              <w:rFonts w:cs="Arial"/>
              <w:color w:val="0000FF"/>
              <w:sz w:val="18"/>
              <w:szCs w:val="18"/>
            </w:rPr>
            <w:t>&lt;dd/mm/aaaa&gt;</w:t>
          </w:r>
        </w:p>
      </w:tc>
      <w:tc>
        <w:tcPr>
          <w:tcW w:w="1276" w:type="dxa"/>
        </w:tcPr>
        <w:p w:rsidR="00E534D6" w:rsidRPr="00BC4B7C" w:rsidRDefault="00E534D6" w:rsidP="00BC4FFF">
          <w:pPr>
            <w:pStyle w:val="Encabezado"/>
            <w:jc w:val="right"/>
            <w:rPr>
              <w:rFonts w:cs="Arial"/>
              <w:b w:val="0"/>
              <w:color w:val="auto"/>
              <w:sz w:val="18"/>
              <w:szCs w:val="18"/>
            </w:rPr>
          </w:pPr>
          <w:r w:rsidRPr="00BC4B7C">
            <w:rPr>
              <w:rFonts w:cs="Arial"/>
              <w:b w:val="0"/>
              <w:color w:val="auto"/>
              <w:sz w:val="18"/>
              <w:szCs w:val="18"/>
            </w:rPr>
            <w:t xml:space="preserve">Clasificación: </w:t>
          </w:r>
        </w:p>
      </w:tc>
      <w:tc>
        <w:tcPr>
          <w:tcW w:w="3402" w:type="dxa"/>
        </w:tcPr>
        <w:p w:rsidR="00E534D6" w:rsidRPr="00BC4B7C" w:rsidRDefault="00E534D6" w:rsidP="00BC4FFF">
          <w:pPr>
            <w:pStyle w:val="Encabezado"/>
            <w:rPr>
              <w:rFonts w:cs="Arial"/>
              <w:color w:val="auto"/>
              <w:sz w:val="18"/>
              <w:szCs w:val="18"/>
            </w:rPr>
          </w:pPr>
          <w:r>
            <w:rPr>
              <w:rFonts w:cs="Arial"/>
              <w:color w:val="auto"/>
              <w:sz w:val="18"/>
              <w:szCs w:val="18"/>
            </w:rPr>
            <w:t>INTERNO</w:t>
          </w:r>
        </w:p>
      </w:tc>
    </w:tr>
  </w:tbl>
  <w:p w:rsidR="00E534D6" w:rsidRPr="00BC4B7C" w:rsidRDefault="00E534D6" w:rsidP="006738E5">
    <w:pPr>
      <w:jc w:val="center"/>
      <w:rPr>
        <w:rFonts w:cs="Arial"/>
        <w:sz w:val="18"/>
        <w:szCs w:val="18"/>
      </w:rPr>
    </w:pPr>
  </w:p>
  <w:p w:rsidR="00E534D6" w:rsidRDefault="00D82760" w:rsidP="0079252D">
    <w:pPr>
      <w:jc w:val="center"/>
    </w:pPr>
    <w:r>
      <w:fldChar w:fldCharType="begin"/>
    </w:r>
    <w:r>
      <w:instrText xml:space="preserve"> PAGE  \* Arabic  \* MERGEFORMAT </w:instrText>
    </w:r>
    <w:r>
      <w:fldChar w:fldCharType="separate"/>
    </w:r>
    <w:r w:rsidR="00EE425C">
      <w:rPr>
        <w:noProof/>
      </w:rPr>
      <w:t>11</w:t>
    </w:r>
    <w:r>
      <w:rPr>
        <w:noProof/>
      </w:rPr>
      <w:fldChar w:fldCharType="end"/>
    </w:r>
    <w:r w:rsidR="00E534D6">
      <w:t>/</w:t>
    </w:r>
    <w:r w:rsidR="00EE425C">
      <w:fldChar w:fldCharType="begin"/>
    </w:r>
    <w:r w:rsidR="00EE425C">
      <w:instrText xml:space="preserve"> NUMPAGES  \* Arabic  \* MERGEFORMAT </w:instrText>
    </w:r>
    <w:r w:rsidR="00EE425C">
      <w:fldChar w:fldCharType="separate"/>
    </w:r>
    <w:r w:rsidR="00EE425C">
      <w:rPr>
        <w:noProof/>
      </w:rPr>
      <w:t>14</w:t>
    </w:r>
    <w:r w:rsidR="00EE425C">
      <w:rPr>
        <w:noProof/>
      </w:rPr>
      <w:fldChar w:fldCharType="end"/>
    </w:r>
  </w:p>
  <w:p w:rsidR="00E534D6" w:rsidRPr="00600B94" w:rsidRDefault="00E534D6" w:rsidP="009D0C11">
    <w:pPr>
      <w:pStyle w:val="Piedepgina"/>
      <w:rPr>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4D6" w:rsidRDefault="00E534D6"/>
  <w:p w:rsidR="00E534D6" w:rsidRDefault="00E534D6"/>
  <w:p w:rsidR="00E534D6" w:rsidRDefault="00E534D6">
    <w:pPr>
      <w:pStyle w:val="Piedepgina"/>
      <w:tabs>
        <w:tab w:val="clear" w:pos="4320"/>
        <w:tab w:val="clear" w:pos="8640"/>
      </w:tabs>
    </w:pPr>
  </w:p>
  <w:p w:rsidR="00E534D6" w:rsidRDefault="00E534D6">
    <w:pPr>
      <w:pStyle w:val="Piedepgina"/>
    </w:pPr>
  </w:p>
  <w:p w:rsidR="00E534D6" w:rsidRDefault="00E534D6" w:rsidP="00A330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E08" w:rsidRDefault="00F72E08">
      <w:r>
        <w:separator/>
      </w:r>
    </w:p>
  </w:footnote>
  <w:footnote w:type="continuationSeparator" w:id="0">
    <w:p w:rsidR="00F72E08" w:rsidRDefault="00F72E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4D6" w:rsidRDefault="00BD06A7">
    <w:pPr>
      <w:pStyle w:val="Encabezado"/>
    </w:pPr>
    <w:r>
      <w:rPr>
        <w:noProof/>
        <w:lang w:val="es-ES" w:eastAsia="es-ES"/>
      </w:rPr>
      <w:drawing>
        <wp:anchor distT="0" distB="0" distL="114300" distR="114300" simplePos="0" relativeHeight="251661824" behindDoc="0" locked="0" layoutInCell="1" allowOverlap="1" wp14:anchorId="1600D7B8" wp14:editId="39607D32">
          <wp:simplePos x="0" y="0"/>
          <wp:positionH relativeFrom="column">
            <wp:posOffset>5560060</wp:posOffset>
          </wp:positionH>
          <wp:positionV relativeFrom="paragraph">
            <wp:posOffset>635</wp:posOffset>
          </wp:positionV>
          <wp:extent cx="373518" cy="4495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373518" cy="449580"/>
                  </a:xfrm>
                  <a:prstGeom prst="rect">
                    <a:avLst/>
                  </a:prstGeom>
                </pic:spPr>
              </pic:pic>
            </a:graphicData>
          </a:graphic>
          <wp14:sizeRelH relativeFrom="margin">
            <wp14:pctWidth>0</wp14:pctWidth>
          </wp14:sizeRelH>
          <wp14:sizeRelV relativeFrom="margin">
            <wp14:pctHeight>0</wp14:pctHeight>
          </wp14:sizeRelV>
        </wp:anchor>
      </w:drawing>
    </w:r>
    <w:r w:rsidR="00EE425C">
      <w:rPr>
        <w:noProof/>
        <w:lang w:eastAsia="es-MX"/>
      </w:rPr>
      <w:pict>
        <v:shapetype id="_x0000_t32" coordsize="21600,21600" o:spt="32" o:oned="t" path="m,l21600,21600e" filled="f">
          <v:path arrowok="t" fillok="f" o:connecttype="none"/>
          <o:lock v:ext="edit" shapetype="t"/>
        </v:shapetype>
        <v:shape id="_x0000_s2050" type="#_x0000_t32" style="position:absolute;margin-left:.75pt;margin-top:39.75pt;width:471pt;height:0;z-index:251658752;mso-position-horizontal-relative:text;mso-position-vertical-relative:text" o:connectortype="straigh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4D6" w:rsidRDefault="00E534D6">
    <w:pPr>
      <w:pStyle w:val="Encabezado"/>
    </w:pPr>
    <w:r>
      <w:rPr>
        <w:noProof/>
        <w:lang w:val="es-ES" w:eastAsia="es-ES"/>
      </w:rPr>
      <w:drawing>
        <wp:anchor distT="0" distB="0" distL="114300" distR="114300" simplePos="0" relativeHeight="251655680" behindDoc="0" locked="0" layoutInCell="1" allowOverlap="1">
          <wp:simplePos x="0" y="0"/>
          <wp:positionH relativeFrom="column">
            <wp:posOffset>5351780</wp:posOffset>
          </wp:positionH>
          <wp:positionV relativeFrom="page">
            <wp:posOffset>360680</wp:posOffset>
          </wp:positionV>
          <wp:extent cx="749935" cy="544195"/>
          <wp:effectExtent l="19050" t="0" r="0" b="0"/>
          <wp:wrapNone/>
          <wp:docPr id="4" name="Picture 28"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Doc"/>
                  <pic:cNvPicPr>
                    <a:picLocks noChangeAspect="1" noChangeArrowheads="1"/>
                  </pic:cNvPicPr>
                </pic:nvPicPr>
                <pic:blipFill>
                  <a:blip r:embed="rId1"/>
                  <a:srcRect/>
                  <a:stretch>
                    <a:fillRect/>
                  </a:stretch>
                </pic:blipFill>
                <pic:spPr bwMode="auto">
                  <a:xfrm>
                    <a:off x="0" y="0"/>
                    <a:ext cx="749935" cy="544195"/>
                  </a:xfrm>
                  <a:prstGeom prst="rect">
                    <a:avLst/>
                  </a:prstGeom>
                  <a:noFill/>
                </pic:spPr>
              </pic:pic>
            </a:graphicData>
          </a:graphic>
        </wp:anchor>
      </w:drawing>
    </w:r>
    <w:r w:rsidR="00EE425C">
      <w:rPr>
        <w:noProof/>
        <w:lang w:eastAsia="es-MX"/>
      </w:rPr>
      <w:pict>
        <v:shapetype id="_x0000_t32" coordsize="21600,21600" o:spt="32" o:oned="t" path="m,l21600,21600e" filled="f">
          <v:path arrowok="t" fillok="f" o:connecttype="none"/>
          <o:lock v:ext="edit" shapetype="t"/>
        </v:shapetype>
        <v:shape id="_x0000_s2053" type="#_x0000_t32" style="position:absolute;margin-left:0;margin-top:48pt;width:471pt;height:0;z-index:251656704;mso-position-horizontal-relative:text;mso-position-vertical-relative:text"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4EC7"/>
    <w:multiLevelType w:val="singleLevel"/>
    <w:tmpl w:val="BDDACEC0"/>
    <w:lvl w:ilvl="0">
      <w:start w:val="1"/>
      <w:numFmt w:val="decimal"/>
      <w:pStyle w:val="Rule"/>
      <w:lvlText w:val="[%1]"/>
      <w:lvlJc w:val="left"/>
      <w:pPr>
        <w:tabs>
          <w:tab w:val="num" w:pos="360"/>
        </w:tabs>
        <w:ind w:left="360" w:hanging="360"/>
      </w:pPr>
      <w:rPr>
        <w:rFonts w:cs="Times New Roman"/>
      </w:rPr>
    </w:lvl>
  </w:abstractNum>
  <w:abstractNum w:abstractNumId="1">
    <w:nsid w:val="0DCA385D"/>
    <w:multiLevelType w:val="hybridMultilevel"/>
    <w:tmpl w:val="E82ECE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2F4117"/>
    <w:multiLevelType w:val="hybridMultilevel"/>
    <w:tmpl w:val="75ACBB3C"/>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3">
    <w:nsid w:val="18F94FBA"/>
    <w:multiLevelType w:val="hybridMultilevel"/>
    <w:tmpl w:val="B92A14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1B9E3418"/>
    <w:multiLevelType w:val="hybridMultilevel"/>
    <w:tmpl w:val="5DB6867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nsid w:val="22927BE5"/>
    <w:multiLevelType w:val="multilevel"/>
    <w:tmpl w:val="691CF4EA"/>
    <w:lvl w:ilvl="0">
      <w:start w:val="1"/>
      <w:numFmt w:val="decimal"/>
      <w:pStyle w:val="Ttulo1"/>
      <w:lvlText w:val="%1."/>
      <w:lvlJc w:val="left"/>
      <w:pPr>
        <w:ind w:left="360" w:hanging="360"/>
      </w:pPr>
      <w:rPr>
        <w:rFonts w:cs="Times New Roman"/>
      </w:rPr>
    </w:lvl>
    <w:lvl w:ilvl="1">
      <w:start w:val="1"/>
      <w:numFmt w:val="decimal"/>
      <w:pStyle w:val="Ttulo2"/>
      <w:isLgl/>
      <w:lvlText w:val="%1.%2"/>
      <w:lvlJc w:val="left"/>
      <w:pPr>
        <w:ind w:left="792" w:hanging="360"/>
      </w:pPr>
      <w:rPr>
        <w:rFonts w:cs="Times New Roman" w:hint="default"/>
      </w:rPr>
    </w:lvl>
    <w:lvl w:ilvl="2">
      <w:start w:val="1"/>
      <w:numFmt w:val="decimal"/>
      <w:pStyle w:val="Ttulo3"/>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6">
    <w:nsid w:val="3032227A"/>
    <w:multiLevelType w:val="hybridMultilevel"/>
    <w:tmpl w:val="A3FECDC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nsid w:val="31041EDD"/>
    <w:multiLevelType w:val="hybridMultilevel"/>
    <w:tmpl w:val="60229098"/>
    <w:lvl w:ilvl="0" w:tplc="F0EAE1A0">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8">
    <w:nsid w:val="33AE4514"/>
    <w:multiLevelType w:val="hybridMultilevel"/>
    <w:tmpl w:val="BD469F9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5356829"/>
    <w:multiLevelType w:val="hybridMultilevel"/>
    <w:tmpl w:val="5AACEED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outline w:val="0"/>
        <w:shadow w:val="0"/>
        <w:emboss w:val="0"/>
        <w:imprint w:val="0"/>
        <w:color w:val="auto"/>
        <w:spacing w:val="0"/>
        <w:w w:val="100"/>
        <w:kern w:val="0"/>
        <w:position w:val="0"/>
        <w:sz w:val="20"/>
        <w:u w:val="none"/>
        <w:effect w:val="no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1">
    <w:nsid w:val="3FBB3098"/>
    <w:multiLevelType w:val="hybridMultilevel"/>
    <w:tmpl w:val="EC006FD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nsid w:val="41B85EFE"/>
    <w:multiLevelType w:val="hybridMultilevel"/>
    <w:tmpl w:val="EDBAC292"/>
    <w:lvl w:ilvl="0" w:tplc="B038E472">
      <w:start w:val="1"/>
      <w:numFmt w:val="bullet"/>
      <w:lvlText w:val=""/>
      <w:lvlJc w:val="left"/>
      <w:pPr>
        <w:ind w:left="1861" w:hanging="360"/>
      </w:pPr>
      <w:rPr>
        <w:rFonts w:ascii="Arial Unicode MS" w:eastAsia="Arial Unicode MS" w:hAnsi="Arial Unicode MS" w:hint="eastAsia"/>
        <w:sz w:val="24"/>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3">
    <w:nsid w:val="459117E2"/>
    <w:multiLevelType w:val="hybridMultilevel"/>
    <w:tmpl w:val="BBF2ABD4"/>
    <w:lvl w:ilvl="0" w:tplc="080A0001">
      <w:start w:val="1"/>
      <w:numFmt w:val="bullet"/>
      <w:lvlText w:val=""/>
      <w:lvlJc w:val="left"/>
      <w:pPr>
        <w:ind w:left="1861" w:hanging="360"/>
      </w:pPr>
      <w:rPr>
        <w:rFonts w:ascii="Symbol" w:hAnsi="Symbol" w:hint="default"/>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4">
    <w:nsid w:val="48483A8F"/>
    <w:multiLevelType w:val="hybridMultilevel"/>
    <w:tmpl w:val="5D0AB2D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5">
    <w:nsid w:val="497665D4"/>
    <w:multiLevelType w:val="hybridMultilevel"/>
    <w:tmpl w:val="6384160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nsid w:val="4DA31DDC"/>
    <w:multiLevelType w:val="hybridMultilevel"/>
    <w:tmpl w:val="6F80F712"/>
    <w:lvl w:ilvl="0" w:tplc="5066E012">
      <w:start w:val="1"/>
      <w:numFmt w:val="bullet"/>
      <w:lvlText w:val=""/>
      <w:lvlJc w:val="left"/>
      <w:pPr>
        <w:ind w:left="1861" w:hanging="360"/>
      </w:pPr>
      <w:rPr>
        <w:rFonts w:ascii="Arial Unicode MS" w:eastAsia="Arial Unicode MS" w:hAnsi="Arial Unicode MS" w:hint="eastAsia"/>
        <w:sz w:val="20"/>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7">
    <w:nsid w:val="4ED44F63"/>
    <w:multiLevelType w:val="hybridMultilevel"/>
    <w:tmpl w:val="AAA2B17E"/>
    <w:lvl w:ilvl="0" w:tplc="04090003">
      <w:start w:val="1"/>
      <w:numFmt w:val="bullet"/>
      <w:lvlText w:val="o"/>
      <w:lvlJc w:val="left"/>
      <w:pPr>
        <w:tabs>
          <w:tab w:val="num" w:pos="-864"/>
        </w:tabs>
        <w:ind w:left="-864" w:hanging="360"/>
      </w:pPr>
      <w:rPr>
        <w:rFonts w:ascii="Courier New" w:hAnsi="Courier New" w:hint="default"/>
      </w:rPr>
    </w:lvl>
    <w:lvl w:ilvl="1" w:tplc="04090003">
      <w:start w:val="1"/>
      <w:numFmt w:val="bullet"/>
      <w:lvlText w:val="o"/>
      <w:lvlJc w:val="left"/>
      <w:pPr>
        <w:tabs>
          <w:tab w:val="num" w:pos="-144"/>
        </w:tabs>
        <w:ind w:left="-144" w:hanging="360"/>
      </w:pPr>
      <w:rPr>
        <w:rFonts w:ascii="Courier New" w:hAnsi="Courier New"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8">
    <w:nsid w:val="53010A61"/>
    <w:multiLevelType w:val="hybridMultilevel"/>
    <w:tmpl w:val="A18A99C6"/>
    <w:lvl w:ilvl="0" w:tplc="DAD81F86">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9">
    <w:nsid w:val="53C97AF1"/>
    <w:multiLevelType w:val="hybridMultilevel"/>
    <w:tmpl w:val="7EC8227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3DF53E7"/>
    <w:multiLevelType w:val="hybridMultilevel"/>
    <w:tmpl w:val="F62C7E4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1">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7343657"/>
    <w:multiLevelType w:val="hybridMultilevel"/>
    <w:tmpl w:val="C8D40BA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nsid w:val="577E3851"/>
    <w:multiLevelType w:val="hybridMultilevel"/>
    <w:tmpl w:val="890AD7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D182D0C"/>
    <w:multiLevelType w:val="multilevel"/>
    <w:tmpl w:val="828A8E98"/>
    <w:lvl w:ilvl="0">
      <w:start w:val="1"/>
      <w:numFmt w:val="decimal"/>
      <w:lvlText w:val="%1."/>
      <w:lvlJc w:val="left"/>
      <w:pPr>
        <w:ind w:left="720" w:hanging="360"/>
      </w:pPr>
      <w:rPr>
        <w:rFonts w:cs="Times New Roman"/>
      </w:rPr>
    </w:lvl>
    <w:lvl w:ilvl="1">
      <w:start w:val="1"/>
      <w:numFmt w:val="decimal"/>
      <w:isLgl/>
      <w:lvlText w:val="%1.%2"/>
      <w:lvlJc w:val="left"/>
      <w:pPr>
        <w:ind w:left="792" w:hanging="360"/>
      </w:pPr>
      <w:rPr>
        <w:rFonts w:cs="Times New Roman" w:hint="default"/>
      </w:rPr>
    </w:lvl>
    <w:lvl w:ilvl="2">
      <w:start w:val="1"/>
      <w:numFmt w:val="decimal"/>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25">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6">
    <w:nsid w:val="5F173A31"/>
    <w:multiLevelType w:val="multilevel"/>
    <w:tmpl w:val="67B4C48E"/>
    <w:lvl w:ilvl="0">
      <w:start w:val="1"/>
      <w:numFmt w:val="decimal"/>
      <w:suff w:val="space"/>
      <w:lvlText w:val="%1."/>
      <w:lvlJc w:val="left"/>
      <w:pPr>
        <w:ind w:left="576"/>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27">
    <w:nsid w:val="6A662082"/>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
    <w:nsid w:val="6D7B5AEB"/>
    <w:multiLevelType w:val="singleLevel"/>
    <w:tmpl w:val="0C0A000F"/>
    <w:lvl w:ilvl="0">
      <w:start w:val="1"/>
      <w:numFmt w:val="decimal"/>
      <w:lvlText w:val="%1."/>
      <w:lvlJc w:val="left"/>
      <w:pPr>
        <w:tabs>
          <w:tab w:val="num" w:pos="360"/>
        </w:tabs>
        <w:ind w:left="360" w:hanging="360"/>
      </w:pPr>
      <w:rPr>
        <w:rFonts w:cs="Times New Roman"/>
      </w:rPr>
    </w:lvl>
  </w:abstractNum>
  <w:abstractNum w:abstractNumId="29">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hint="default"/>
      </w:rPr>
    </w:lvl>
    <w:lvl w:ilvl="1" w:tplc="65BEA0F4" w:tentative="1">
      <w:start w:val="1"/>
      <w:numFmt w:val="bullet"/>
      <w:lvlText w:val="o"/>
      <w:lvlJc w:val="left"/>
      <w:pPr>
        <w:tabs>
          <w:tab w:val="num" w:pos="1728"/>
        </w:tabs>
        <w:ind w:left="1728" w:hanging="360"/>
      </w:pPr>
      <w:rPr>
        <w:rFonts w:ascii="Courier New" w:hAnsi="Courier New" w:hint="default"/>
      </w:rPr>
    </w:lvl>
    <w:lvl w:ilvl="2" w:tplc="48D45A84" w:tentative="1">
      <w:start w:val="1"/>
      <w:numFmt w:val="bullet"/>
      <w:lvlText w:val=""/>
      <w:lvlJc w:val="left"/>
      <w:pPr>
        <w:tabs>
          <w:tab w:val="num" w:pos="2448"/>
        </w:tabs>
        <w:ind w:left="2448" w:hanging="360"/>
      </w:pPr>
      <w:rPr>
        <w:rFonts w:ascii="Wingdings" w:hAnsi="Wingdings" w:hint="default"/>
      </w:rPr>
    </w:lvl>
    <w:lvl w:ilvl="3" w:tplc="0F98AE22" w:tentative="1">
      <w:start w:val="1"/>
      <w:numFmt w:val="bullet"/>
      <w:lvlText w:val=""/>
      <w:lvlJc w:val="left"/>
      <w:pPr>
        <w:tabs>
          <w:tab w:val="num" w:pos="3168"/>
        </w:tabs>
        <w:ind w:left="3168" w:hanging="360"/>
      </w:pPr>
      <w:rPr>
        <w:rFonts w:ascii="Symbol" w:hAnsi="Symbol" w:hint="default"/>
      </w:rPr>
    </w:lvl>
    <w:lvl w:ilvl="4" w:tplc="F97C8F2E" w:tentative="1">
      <w:start w:val="1"/>
      <w:numFmt w:val="bullet"/>
      <w:lvlText w:val="o"/>
      <w:lvlJc w:val="left"/>
      <w:pPr>
        <w:tabs>
          <w:tab w:val="num" w:pos="3888"/>
        </w:tabs>
        <w:ind w:left="3888" w:hanging="360"/>
      </w:pPr>
      <w:rPr>
        <w:rFonts w:ascii="Courier New" w:hAnsi="Courier New" w:hint="default"/>
      </w:rPr>
    </w:lvl>
    <w:lvl w:ilvl="5" w:tplc="419A3F96" w:tentative="1">
      <w:start w:val="1"/>
      <w:numFmt w:val="bullet"/>
      <w:lvlText w:val=""/>
      <w:lvlJc w:val="left"/>
      <w:pPr>
        <w:tabs>
          <w:tab w:val="num" w:pos="4608"/>
        </w:tabs>
        <w:ind w:left="4608" w:hanging="360"/>
      </w:pPr>
      <w:rPr>
        <w:rFonts w:ascii="Wingdings" w:hAnsi="Wingdings" w:hint="default"/>
      </w:rPr>
    </w:lvl>
    <w:lvl w:ilvl="6" w:tplc="E0281F88" w:tentative="1">
      <w:start w:val="1"/>
      <w:numFmt w:val="bullet"/>
      <w:lvlText w:val=""/>
      <w:lvlJc w:val="left"/>
      <w:pPr>
        <w:tabs>
          <w:tab w:val="num" w:pos="5328"/>
        </w:tabs>
        <w:ind w:left="5328" w:hanging="360"/>
      </w:pPr>
      <w:rPr>
        <w:rFonts w:ascii="Symbol" w:hAnsi="Symbol" w:hint="default"/>
      </w:rPr>
    </w:lvl>
    <w:lvl w:ilvl="7" w:tplc="FFA4EDB0" w:tentative="1">
      <w:start w:val="1"/>
      <w:numFmt w:val="bullet"/>
      <w:lvlText w:val="o"/>
      <w:lvlJc w:val="left"/>
      <w:pPr>
        <w:tabs>
          <w:tab w:val="num" w:pos="6048"/>
        </w:tabs>
        <w:ind w:left="6048" w:hanging="360"/>
      </w:pPr>
      <w:rPr>
        <w:rFonts w:ascii="Courier New" w:hAnsi="Courier New" w:hint="default"/>
      </w:rPr>
    </w:lvl>
    <w:lvl w:ilvl="8" w:tplc="2654CFE0" w:tentative="1">
      <w:start w:val="1"/>
      <w:numFmt w:val="bullet"/>
      <w:lvlText w:val=""/>
      <w:lvlJc w:val="left"/>
      <w:pPr>
        <w:tabs>
          <w:tab w:val="num" w:pos="6768"/>
        </w:tabs>
        <w:ind w:left="6768" w:hanging="360"/>
      </w:pPr>
      <w:rPr>
        <w:rFonts w:ascii="Wingdings" w:hAnsi="Wingdings" w:hint="default"/>
      </w:rPr>
    </w:lvl>
  </w:abstractNum>
  <w:num w:numId="1">
    <w:abstractNumId w:val="10"/>
  </w:num>
  <w:num w:numId="2">
    <w:abstractNumId w:val="21"/>
  </w:num>
  <w:num w:numId="3">
    <w:abstractNumId w:val="29"/>
  </w:num>
  <w:num w:numId="4">
    <w:abstractNumId w:val="25"/>
  </w:num>
  <w:num w:numId="5">
    <w:abstractNumId w:val="19"/>
  </w:num>
  <w:num w:numId="6">
    <w:abstractNumId w:val="17"/>
  </w:num>
  <w:num w:numId="7">
    <w:abstractNumId w:val="8"/>
  </w:num>
  <w:num w:numId="8">
    <w:abstractNumId w:val="10"/>
  </w:num>
  <w:num w:numId="9">
    <w:abstractNumId w:val="9"/>
  </w:num>
  <w:num w:numId="10">
    <w:abstractNumId w:val="26"/>
  </w:num>
  <w:num w:numId="11">
    <w:abstractNumId w:val="1"/>
  </w:num>
  <w:num w:numId="12">
    <w:abstractNumId w:val="5"/>
  </w:num>
  <w:num w:numId="13">
    <w:abstractNumId w:val="13"/>
  </w:num>
  <w:num w:numId="14">
    <w:abstractNumId w:val="16"/>
  </w:num>
  <w:num w:numId="15">
    <w:abstractNumId w:val="7"/>
  </w:num>
  <w:num w:numId="16">
    <w:abstractNumId w:val="18"/>
  </w:num>
  <w:num w:numId="17">
    <w:abstractNumId w:val="12"/>
  </w:num>
  <w:num w:numId="18">
    <w:abstractNumId w:val="24"/>
  </w:num>
  <w:num w:numId="19">
    <w:abstractNumId w:val="27"/>
  </w:num>
  <w:num w:numId="20">
    <w:abstractNumId w:val="28"/>
  </w:num>
  <w:num w:numId="21">
    <w:abstractNumId w:val="4"/>
  </w:num>
  <w:num w:numId="22">
    <w:abstractNumId w:val="15"/>
  </w:num>
  <w:num w:numId="23">
    <w:abstractNumId w:val="6"/>
  </w:num>
  <w:num w:numId="24">
    <w:abstractNumId w:val="11"/>
  </w:num>
  <w:num w:numId="25">
    <w:abstractNumId w:val="0"/>
  </w:num>
  <w:num w:numId="26">
    <w:abstractNumId w:val="22"/>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4"/>
  </w:num>
  <w:num w:numId="30">
    <w:abstractNumId w:val="3"/>
  </w:num>
  <w:num w:numId="31">
    <w:abstractNumId w:val="2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4"/>
    <o:shapelayout v:ext="edit">
      <o:idmap v:ext="edit" data="2"/>
      <o:rules v:ext="edit">
        <o:r id="V:Rule3" type="connector" idref="#_x0000_s2050"/>
        <o:r id="V:Rule4"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72689A"/>
    <w:rsid w:val="00000C73"/>
    <w:rsid w:val="000016DC"/>
    <w:rsid w:val="0000483C"/>
    <w:rsid w:val="000077A8"/>
    <w:rsid w:val="00011EC9"/>
    <w:rsid w:val="00012D33"/>
    <w:rsid w:val="00020E6A"/>
    <w:rsid w:val="0002151B"/>
    <w:rsid w:val="00023B84"/>
    <w:rsid w:val="000304F5"/>
    <w:rsid w:val="00032B20"/>
    <w:rsid w:val="00034F83"/>
    <w:rsid w:val="000406D1"/>
    <w:rsid w:val="00040A7B"/>
    <w:rsid w:val="000410B1"/>
    <w:rsid w:val="0004218F"/>
    <w:rsid w:val="00042191"/>
    <w:rsid w:val="000458D2"/>
    <w:rsid w:val="000510FF"/>
    <w:rsid w:val="000551BA"/>
    <w:rsid w:val="0005724A"/>
    <w:rsid w:val="000618B8"/>
    <w:rsid w:val="0006407C"/>
    <w:rsid w:val="00080FD5"/>
    <w:rsid w:val="00085843"/>
    <w:rsid w:val="00085B76"/>
    <w:rsid w:val="00087B45"/>
    <w:rsid w:val="00093B2A"/>
    <w:rsid w:val="000B0EB7"/>
    <w:rsid w:val="000B426F"/>
    <w:rsid w:val="000B5591"/>
    <w:rsid w:val="000B6164"/>
    <w:rsid w:val="000C5F2A"/>
    <w:rsid w:val="000C6411"/>
    <w:rsid w:val="000D6841"/>
    <w:rsid w:val="000E08DE"/>
    <w:rsid w:val="000E2A7B"/>
    <w:rsid w:val="000E667F"/>
    <w:rsid w:val="000E75BC"/>
    <w:rsid w:val="000E77B2"/>
    <w:rsid w:val="000F0E49"/>
    <w:rsid w:val="0010102C"/>
    <w:rsid w:val="00101288"/>
    <w:rsid w:val="0010311C"/>
    <w:rsid w:val="00115F80"/>
    <w:rsid w:val="00116ECB"/>
    <w:rsid w:val="00127581"/>
    <w:rsid w:val="00130DF9"/>
    <w:rsid w:val="0013311C"/>
    <w:rsid w:val="001359CE"/>
    <w:rsid w:val="0013601A"/>
    <w:rsid w:val="001365D5"/>
    <w:rsid w:val="001365E5"/>
    <w:rsid w:val="0014415B"/>
    <w:rsid w:val="00151DDE"/>
    <w:rsid w:val="00153690"/>
    <w:rsid w:val="00154D16"/>
    <w:rsid w:val="00155394"/>
    <w:rsid w:val="001567FA"/>
    <w:rsid w:val="0016290A"/>
    <w:rsid w:val="0016568B"/>
    <w:rsid w:val="0016587F"/>
    <w:rsid w:val="00170887"/>
    <w:rsid w:val="00172518"/>
    <w:rsid w:val="00173245"/>
    <w:rsid w:val="001846EC"/>
    <w:rsid w:val="00193409"/>
    <w:rsid w:val="001935E8"/>
    <w:rsid w:val="001A148C"/>
    <w:rsid w:val="001A1938"/>
    <w:rsid w:val="001A2F79"/>
    <w:rsid w:val="001A4431"/>
    <w:rsid w:val="001A44EE"/>
    <w:rsid w:val="001A617A"/>
    <w:rsid w:val="001A69FF"/>
    <w:rsid w:val="001C1C73"/>
    <w:rsid w:val="001E47D7"/>
    <w:rsid w:val="001E6F0F"/>
    <w:rsid w:val="001E79E8"/>
    <w:rsid w:val="001F1B62"/>
    <w:rsid w:val="001F4B78"/>
    <w:rsid w:val="00205771"/>
    <w:rsid w:val="00207240"/>
    <w:rsid w:val="002077F2"/>
    <w:rsid w:val="002123B9"/>
    <w:rsid w:val="00213165"/>
    <w:rsid w:val="00220BF3"/>
    <w:rsid w:val="00230A90"/>
    <w:rsid w:val="00231218"/>
    <w:rsid w:val="002335D4"/>
    <w:rsid w:val="00234026"/>
    <w:rsid w:val="00240E38"/>
    <w:rsid w:val="002470D9"/>
    <w:rsid w:val="002477CB"/>
    <w:rsid w:val="00263C80"/>
    <w:rsid w:val="00271594"/>
    <w:rsid w:val="00271CC9"/>
    <w:rsid w:val="00280800"/>
    <w:rsid w:val="002811CA"/>
    <w:rsid w:val="00283D74"/>
    <w:rsid w:val="00284D8A"/>
    <w:rsid w:val="002870A4"/>
    <w:rsid w:val="00290B5A"/>
    <w:rsid w:val="002915F6"/>
    <w:rsid w:val="002A1065"/>
    <w:rsid w:val="002A2859"/>
    <w:rsid w:val="002A2D81"/>
    <w:rsid w:val="002A680D"/>
    <w:rsid w:val="002B03CC"/>
    <w:rsid w:val="002B4422"/>
    <w:rsid w:val="002D04C6"/>
    <w:rsid w:val="002D72EB"/>
    <w:rsid w:val="002E5E31"/>
    <w:rsid w:val="002E7023"/>
    <w:rsid w:val="002F2192"/>
    <w:rsid w:val="002F6A7C"/>
    <w:rsid w:val="00306ED2"/>
    <w:rsid w:val="00312231"/>
    <w:rsid w:val="00314B66"/>
    <w:rsid w:val="00321754"/>
    <w:rsid w:val="003237DA"/>
    <w:rsid w:val="003337D2"/>
    <w:rsid w:val="00335F20"/>
    <w:rsid w:val="00336401"/>
    <w:rsid w:val="00355C8B"/>
    <w:rsid w:val="00356B23"/>
    <w:rsid w:val="00356EA2"/>
    <w:rsid w:val="003577B5"/>
    <w:rsid w:val="00360606"/>
    <w:rsid w:val="003628E6"/>
    <w:rsid w:val="00362F88"/>
    <w:rsid w:val="00372A14"/>
    <w:rsid w:val="00385DDD"/>
    <w:rsid w:val="0038772A"/>
    <w:rsid w:val="003979A0"/>
    <w:rsid w:val="003A7010"/>
    <w:rsid w:val="003A7F83"/>
    <w:rsid w:val="003C30DA"/>
    <w:rsid w:val="003C4E54"/>
    <w:rsid w:val="003C6D95"/>
    <w:rsid w:val="003C7238"/>
    <w:rsid w:val="003D0979"/>
    <w:rsid w:val="003D36BA"/>
    <w:rsid w:val="003D4360"/>
    <w:rsid w:val="003D4835"/>
    <w:rsid w:val="003E1056"/>
    <w:rsid w:val="003E3614"/>
    <w:rsid w:val="003F4930"/>
    <w:rsid w:val="003F50A4"/>
    <w:rsid w:val="003F5B73"/>
    <w:rsid w:val="00400B77"/>
    <w:rsid w:val="00401344"/>
    <w:rsid w:val="0040190D"/>
    <w:rsid w:val="00406185"/>
    <w:rsid w:val="004125DC"/>
    <w:rsid w:val="0041279E"/>
    <w:rsid w:val="00413AFF"/>
    <w:rsid w:val="00413D9A"/>
    <w:rsid w:val="0041504E"/>
    <w:rsid w:val="004154F3"/>
    <w:rsid w:val="0041782C"/>
    <w:rsid w:val="00420B33"/>
    <w:rsid w:val="004271B6"/>
    <w:rsid w:val="004349F8"/>
    <w:rsid w:val="00447264"/>
    <w:rsid w:val="0045194D"/>
    <w:rsid w:val="0045196B"/>
    <w:rsid w:val="004524A2"/>
    <w:rsid w:val="004607CA"/>
    <w:rsid w:val="00467DCC"/>
    <w:rsid w:val="00472438"/>
    <w:rsid w:val="004728A1"/>
    <w:rsid w:val="0048247C"/>
    <w:rsid w:val="00485680"/>
    <w:rsid w:val="0048740F"/>
    <w:rsid w:val="00493A6E"/>
    <w:rsid w:val="0049487F"/>
    <w:rsid w:val="004A289F"/>
    <w:rsid w:val="004A51DB"/>
    <w:rsid w:val="004B5CFA"/>
    <w:rsid w:val="004B6CB9"/>
    <w:rsid w:val="004C06A8"/>
    <w:rsid w:val="004C1C0D"/>
    <w:rsid w:val="004C2D9E"/>
    <w:rsid w:val="004C358C"/>
    <w:rsid w:val="004D48F3"/>
    <w:rsid w:val="004E3D48"/>
    <w:rsid w:val="004E4313"/>
    <w:rsid w:val="004E464C"/>
    <w:rsid w:val="004E4AA5"/>
    <w:rsid w:val="004F1EB7"/>
    <w:rsid w:val="005039B1"/>
    <w:rsid w:val="005041E5"/>
    <w:rsid w:val="00505A2F"/>
    <w:rsid w:val="005164D6"/>
    <w:rsid w:val="005207C9"/>
    <w:rsid w:val="00522E37"/>
    <w:rsid w:val="00524821"/>
    <w:rsid w:val="005438F2"/>
    <w:rsid w:val="00544F57"/>
    <w:rsid w:val="0054538C"/>
    <w:rsid w:val="00560D07"/>
    <w:rsid w:val="00571B9B"/>
    <w:rsid w:val="005743B4"/>
    <w:rsid w:val="005750AF"/>
    <w:rsid w:val="00583B29"/>
    <w:rsid w:val="005862AD"/>
    <w:rsid w:val="00586F34"/>
    <w:rsid w:val="00590770"/>
    <w:rsid w:val="00591CAA"/>
    <w:rsid w:val="0059496E"/>
    <w:rsid w:val="0059529E"/>
    <w:rsid w:val="0059781D"/>
    <w:rsid w:val="0059796F"/>
    <w:rsid w:val="005A319C"/>
    <w:rsid w:val="005A367B"/>
    <w:rsid w:val="005B36E1"/>
    <w:rsid w:val="005B60E6"/>
    <w:rsid w:val="005C0DA2"/>
    <w:rsid w:val="005C2613"/>
    <w:rsid w:val="005C477D"/>
    <w:rsid w:val="005D4641"/>
    <w:rsid w:val="005D66C5"/>
    <w:rsid w:val="005D6FC3"/>
    <w:rsid w:val="005E15B2"/>
    <w:rsid w:val="005E4249"/>
    <w:rsid w:val="005E46F0"/>
    <w:rsid w:val="005E4C17"/>
    <w:rsid w:val="005F0EC4"/>
    <w:rsid w:val="005F26F9"/>
    <w:rsid w:val="005F38C4"/>
    <w:rsid w:val="005F3E29"/>
    <w:rsid w:val="005F4FDE"/>
    <w:rsid w:val="006004A0"/>
    <w:rsid w:val="006008EC"/>
    <w:rsid w:val="00600B94"/>
    <w:rsid w:val="00600BBB"/>
    <w:rsid w:val="00600CF1"/>
    <w:rsid w:val="00605074"/>
    <w:rsid w:val="006053AD"/>
    <w:rsid w:val="00605AFD"/>
    <w:rsid w:val="00610498"/>
    <w:rsid w:val="006169BA"/>
    <w:rsid w:val="006226E9"/>
    <w:rsid w:val="00622973"/>
    <w:rsid w:val="00623AE0"/>
    <w:rsid w:val="00637F80"/>
    <w:rsid w:val="0064071B"/>
    <w:rsid w:val="00652D79"/>
    <w:rsid w:val="00666C5C"/>
    <w:rsid w:val="006718AF"/>
    <w:rsid w:val="006738E5"/>
    <w:rsid w:val="00674D1A"/>
    <w:rsid w:val="00682559"/>
    <w:rsid w:val="00682F53"/>
    <w:rsid w:val="00686918"/>
    <w:rsid w:val="00695D70"/>
    <w:rsid w:val="006A0140"/>
    <w:rsid w:val="006A3A44"/>
    <w:rsid w:val="006A58A8"/>
    <w:rsid w:val="006B0029"/>
    <w:rsid w:val="006B1209"/>
    <w:rsid w:val="006B68B7"/>
    <w:rsid w:val="006C0C0E"/>
    <w:rsid w:val="006D31A9"/>
    <w:rsid w:val="006D3FCB"/>
    <w:rsid w:val="006D4F52"/>
    <w:rsid w:val="006D5198"/>
    <w:rsid w:val="006D538A"/>
    <w:rsid w:val="006E0ABE"/>
    <w:rsid w:val="006E1132"/>
    <w:rsid w:val="006F3527"/>
    <w:rsid w:val="007010FE"/>
    <w:rsid w:val="007031C6"/>
    <w:rsid w:val="00705480"/>
    <w:rsid w:val="00705605"/>
    <w:rsid w:val="00707E89"/>
    <w:rsid w:val="007145A3"/>
    <w:rsid w:val="007172EB"/>
    <w:rsid w:val="0072575F"/>
    <w:rsid w:val="0072689A"/>
    <w:rsid w:val="00735A4C"/>
    <w:rsid w:val="00735B25"/>
    <w:rsid w:val="0074049E"/>
    <w:rsid w:val="0074549E"/>
    <w:rsid w:val="007473BE"/>
    <w:rsid w:val="00750253"/>
    <w:rsid w:val="00756F2D"/>
    <w:rsid w:val="00761F06"/>
    <w:rsid w:val="00762884"/>
    <w:rsid w:val="00783F3A"/>
    <w:rsid w:val="00785329"/>
    <w:rsid w:val="00785AE7"/>
    <w:rsid w:val="007876AB"/>
    <w:rsid w:val="00787931"/>
    <w:rsid w:val="007909CA"/>
    <w:rsid w:val="0079252D"/>
    <w:rsid w:val="007945BE"/>
    <w:rsid w:val="00796482"/>
    <w:rsid w:val="007A7942"/>
    <w:rsid w:val="007B33AD"/>
    <w:rsid w:val="007C62AD"/>
    <w:rsid w:val="007D6514"/>
    <w:rsid w:val="007E1C4E"/>
    <w:rsid w:val="007F4C8A"/>
    <w:rsid w:val="007F6266"/>
    <w:rsid w:val="0080163C"/>
    <w:rsid w:val="00812848"/>
    <w:rsid w:val="00814644"/>
    <w:rsid w:val="00816634"/>
    <w:rsid w:val="00820A4A"/>
    <w:rsid w:val="00821EE2"/>
    <w:rsid w:val="00831ADA"/>
    <w:rsid w:val="00831D67"/>
    <w:rsid w:val="00835BF1"/>
    <w:rsid w:val="00836A79"/>
    <w:rsid w:val="00847232"/>
    <w:rsid w:val="0085052A"/>
    <w:rsid w:val="00853071"/>
    <w:rsid w:val="00855F40"/>
    <w:rsid w:val="00867E3C"/>
    <w:rsid w:val="00871A83"/>
    <w:rsid w:val="0087292E"/>
    <w:rsid w:val="00880C73"/>
    <w:rsid w:val="00882F4E"/>
    <w:rsid w:val="00884543"/>
    <w:rsid w:val="00885A52"/>
    <w:rsid w:val="00891D1C"/>
    <w:rsid w:val="00895BCF"/>
    <w:rsid w:val="00895C41"/>
    <w:rsid w:val="00896048"/>
    <w:rsid w:val="00896434"/>
    <w:rsid w:val="008A0DA9"/>
    <w:rsid w:val="008A0DB9"/>
    <w:rsid w:val="008A7A18"/>
    <w:rsid w:val="008C4061"/>
    <w:rsid w:val="008C76AF"/>
    <w:rsid w:val="008D2410"/>
    <w:rsid w:val="008E26E8"/>
    <w:rsid w:val="008E3678"/>
    <w:rsid w:val="008E4AD2"/>
    <w:rsid w:val="008E6037"/>
    <w:rsid w:val="008E77CF"/>
    <w:rsid w:val="008F49B0"/>
    <w:rsid w:val="008F74F0"/>
    <w:rsid w:val="00907313"/>
    <w:rsid w:val="00911C84"/>
    <w:rsid w:val="0091585F"/>
    <w:rsid w:val="00916423"/>
    <w:rsid w:val="00917DA4"/>
    <w:rsid w:val="00923EA7"/>
    <w:rsid w:val="00924436"/>
    <w:rsid w:val="0093162C"/>
    <w:rsid w:val="00935507"/>
    <w:rsid w:val="00936ADD"/>
    <w:rsid w:val="009433C4"/>
    <w:rsid w:val="00943F9D"/>
    <w:rsid w:val="009440FE"/>
    <w:rsid w:val="0094513D"/>
    <w:rsid w:val="00954C86"/>
    <w:rsid w:val="00960A88"/>
    <w:rsid w:val="009701DF"/>
    <w:rsid w:val="00970AEB"/>
    <w:rsid w:val="009760E5"/>
    <w:rsid w:val="00976453"/>
    <w:rsid w:val="009806AB"/>
    <w:rsid w:val="0098385E"/>
    <w:rsid w:val="00992EA8"/>
    <w:rsid w:val="00996856"/>
    <w:rsid w:val="00997C1A"/>
    <w:rsid w:val="009A22AE"/>
    <w:rsid w:val="009A6470"/>
    <w:rsid w:val="009B0965"/>
    <w:rsid w:val="009C6BC2"/>
    <w:rsid w:val="009D0C11"/>
    <w:rsid w:val="009D527F"/>
    <w:rsid w:val="009D6DEC"/>
    <w:rsid w:val="009D7521"/>
    <w:rsid w:val="009F19C4"/>
    <w:rsid w:val="009F1F1C"/>
    <w:rsid w:val="00A02277"/>
    <w:rsid w:val="00A0666D"/>
    <w:rsid w:val="00A06DEE"/>
    <w:rsid w:val="00A073BF"/>
    <w:rsid w:val="00A10BA6"/>
    <w:rsid w:val="00A33071"/>
    <w:rsid w:val="00A44C31"/>
    <w:rsid w:val="00A46D9C"/>
    <w:rsid w:val="00A46EB2"/>
    <w:rsid w:val="00A46FFD"/>
    <w:rsid w:val="00A60394"/>
    <w:rsid w:val="00A62EC9"/>
    <w:rsid w:val="00A65DB4"/>
    <w:rsid w:val="00A67BED"/>
    <w:rsid w:val="00A70CE4"/>
    <w:rsid w:val="00A7244D"/>
    <w:rsid w:val="00A74B7E"/>
    <w:rsid w:val="00A83081"/>
    <w:rsid w:val="00A8566E"/>
    <w:rsid w:val="00A92DD9"/>
    <w:rsid w:val="00AA0364"/>
    <w:rsid w:val="00AA0882"/>
    <w:rsid w:val="00AA0A5E"/>
    <w:rsid w:val="00AA46BC"/>
    <w:rsid w:val="00AB6034"/>
    <w:rsid w:val="00AC2D49"/>
    <w:rsid w:val="00AC36C3"/>
    <w:rsid w:val="00AC3935"/>
    <w:rsid w:val="00AC4C44"/>
    <w:rsid w:val="00AD16B8"/>
    <w:rsid w:val="00AD4CEF"/>
    <w:rsid w:val="00AD6D21"/>
    <w:rsid w:val="00AD7A7C"/>
    <w:rsid w:val="00AE42F8"/>
    <w:rsid w:val="00AE55D1"/>
    <w:rsid w:val="00AE595C"/>
    <w:rsid w:val="00AE6C94"/>
    <w:rsid w:val="00AE6D87"/>
    <w:rsid w:val="00AF0191"/>
    <w:rsid w:val="00AF15FB"/>
    <w:rsid w:val="00B02B36"/>
    <w:rsid w:val="00B04E93"/>
    <w:rsid w:val="00B062FD"/>
    <w:rsid w:val="00B06E70"/>
    <w:rsid w:val="00B0777C"/>
    <w:rsid w:val="00B106DB"/>
    <w:rsid w:val="00B10707"/>
    <w:rsid w:val="00B17AD3"/>
    <w:rsid w:val="00B2495E"/>
    <w:rsid w:val="00B2502B"/>
    <w:rsid w:val="00B25F60"/>
    <w:rsid w:val="00B27D50"/>
    <w:rsid w:val="00B31133"/>
    <w:rsid w:val="00B33DAF"/>
    <w:rsid w:val="00B34831"/>
    <w:rsid w:val="00B35EF1"/>
    <w:rsid w:val="00B41042"/>
    <w:rsid w:val="00B4217D"/>
    <w:rsid w:val="00B502E2"/>
    <w:rsid w:val="00B577BC"/>
    <w:rsid w:val="00B6090B"/>
    <w:rsid w:val="00B61C5B"/>
    <w:rsid w:val="00B6529D"/>
    <w:rsid w:val="00B66020"/>
    <w:rsid w:val="00B720E6"/>
    <w:rsid w:val="00B7513C"/>
    <w:rsid w:val="00B7534A"/>
    <w:rsid w:val="00B75A2B"/>
    <w:rsid w:val="00B7618B"/>
    <w:rsid w:val="00B77B78"/>
    <w:rsid w:val="00B77D47"/>
    <w:rsid w:val="00B81B0D"/>
    <w:rsid w:val="00B85E86"/>
    <w:rsid w:val="00B91659"/>
    <w:rsid w:val="00B9175C"/>
    <w:rsid w:val="00B94293"/>
    <w:rsid w:val="00B95872"/>
    <w:rsid w:val="00B97390"/>
    <w:rsid w:val="00BA58E4"/>
    <w:rsid w:val="00BA750A"/>
    <w:rsid w:val="00BB5601"/>
    <w:rsid w:val="00BB74D8"/>
    <w:rsid w:val="00BC4B7C"/>
    <w:rsid w:val="00BC4FFF"/>
    <w:rsid w:val="00BC6BBC"/>
    <w:rsid w:val="00BD04D7"/>
    <w:rsid w:val="00BD06A7"/>
    <w:rsid w:val="00BE5A1B"/>
    <w:rsid w:val="00BF300F"/>
    <w:rsid w:val="00BF4A2F"/>
    <w:rsid w:val="00C01D3A"/>
    <w:rsid w:val="00C0671C"/>
    <w:rsid w:val="00C10270"/>
    <w:rsid w:val="00C1763E"/>
    <w:rsid w:val="00C218AD"/>
    <w:rsid w:val="00C24DB2"/>
    <w:rsid w:val="00C326F4"/>
    <w:rsid w:val="00C35203"/>
    <w:rsid w:val="00C4271C"/>
    <w:rsid w:val="00C43874"/>
    <w:rsid w:val="00C54A11"/>
    <w:rsid w:val="00C608EA"/>
    <w:rsid w:val="00C63176"/>
    <w:rsid w:val="00C76C85"/>
    <w:rsid w:val="00C76E69"/>
    <w:rsid w:val="00C7781F"/>
    <w:rsid w:val="00C77A12"/>
    <w:rsid w:val="00C828AF"/>
    <w:rsid w:val="00C865E0"/>
    <w:rsid w:val="00C86D88"/>
    <w:rsid w:val="00C915E9"/>
    <w:rsid w:val="00CA639B"/>
    <w:rsid w:val="00CB0305"/>
    <w:rsid w:val="00CB340A"/>
    <w:rsid w:val="00CB53F6"/>
    <w:rsid w:val="00CC0DD2"/>
    <w:rsid w:val="00CC104B"/>
    <w:rsid w:val="00CD2AD9"/>
    <w:rsid w:val="00CD595A"/>
    <w:rsid w:val="00CE2BB4"/>
    <w:rsid w:val="00CE37EA"/>
    <w:rsid w:val="00CE43CD"/>
    <w:rsid w:val="00CE5A80"/>
    <w:rsid w:val="00CE6BE5"/>
    <w:rsid w:val="00CF1785"/>
    <w:rsid w:val="00CF2CBC"/>
    <w:rsid w:val="00D05B58"/>
    <w:rsid w:val="00D0655A"/>
    <w:rsid w:val="00D06BA5"/>
    <w:rsid w:val="00D06C7D"/>
    <w:rsid w:val="00D12EF8"/>
    <w:rsid w:val="00D156E2"/>
    <w:rsid w:val="00D167BF"/>
    <w:rsid w:val="00D17D29"/>
    <w:rsid w:val="00D21AB8"/>
    <w:rsid w:val="00D2405A"/>
    <w:rsid w:val="00D254E9"/>
    <w:rsid w:val="00D273DC"/>
    <w:rsid w:val="00D30E6D"/>
    <w:rsid w:val="00D348CC"/>
    <w:rsid w:val="00D3629B"/>
    <w:rsid w:val="00D41CB4"/>
    <w:rsid w:val="00D44A41"/>
    <w:rsid w:val="00D46A9F"/>
    <w:rsid w:val="00D4734E"/>
    <w:rsid w:val="00D55A42"/>
    <w:rsid w:val="00D574C1"/>
    <w:rsid w:val="00D67D5D"/>
    <w:rsid w:val="00D70691"/>
    <w:rsid w:val="00D71BE6"/>
    <w:rsid w:val="00D73A9E"/>
    <w:rsid w:val="00D811C3"/>
    <w:rsid w:val="00D8201C"/>
    <w:rsid w:val="00D82760"/>
    <w:rsid w:val="00D868B6"/>
    <w:rsid w:val="00D8710C"/>
    <w:rsid w:val="00D914D3"/>
    <w:rsid w:val="00D94D4B"/>
    <w:rsid w:val="00DA1ACC"/>
    <w:rsid w:val="00DB18CB"/>
    <w:rsid w:val="00DB270A"/>
    <w:rsid w:val="00DB7854"/>
    <w:rsid w:val="00DD2AB1"/>
    <w:rsid w:val="00DD4C00"/>
    <w:rsid w:val="00DE2C26"/>
    <w:rsid w:val="00DE326F"/>
    <w:rsid w:val="00DF021D"/>
    <w:rsid w:val="00DF54FC"/>
    <w:rsid w:val="00E00255"/>
    <w:rsid w:val="00E03540"/>
    <w:rsid w:val="00E063AB"/>
    <w:rsid w:val="00E1736E"/>
    <w:rsid w:val="00E228B4"/>
    <w:rsid w:val="00E24CE9"/>
    <w:rsid w:val="00E27E3E"/>
    <w:rsid w:val="00E308FE"/>
    <w:rsid w:val="00E35D75"/>
    <w:rsid w:val="00E36EF7"/>
    <w:rsid w:val="00E40513"/>
    <w:rsid w:val="00E4115B"/>
    <w:rsid w:val="00E47799"/>
    <w:rsid w:val="00E529CD"/>
    <w:rsid w:val="00E534D6"/>
    <w:rsid w:val="00E56AA4"/>
    <w:rsid w:val="00E62BF7"/>
    <w:rsid w:val="00E649E0"/>
    <w:rsid w:val="00E748D7"/>
    <w:rsid w:val="00E75441"/>
    <w:rsid w:val="00E7608E"/>
    <w:rsid w:val="00E81D77"/>
    <w:rsid w:val="00E839B6"/>
    <w:rsid w:val="00E84334"/>
    <w:rsid w:val="00E874AF"/>
    <w:rsid w:val="00EA22F0"/>
    <w:rsid w:val="00EA70D4"/>
    <w:rsid w:val="00EB03A3"/>
    <w:rsid w:val="00EB6673"/>
    <w:rsid w:val="00EB7B61"/>
    <w:rsid w:val="00EC10C1"/>
    <w:rsid w:val="00EC1A05"/>
    <w:rsid w:val="00EC245E"/>
    <w:rsid w:val="00EC35E3"/>
    <w:rsid w:val="00EC48B5"/>
    <w:rsid w:val="00EC61DE"/>
    <w:rsid w:val="00ED6BC1"/>
    <w:rsid w:val="00EE2397"/>
    <w:rsid w:val="00EE394A"/>
    <w:rsid w:val="00EE425C"/>
    <w:rsid w:val="00EE7FC0"/>
    <w:rsid w:val="00EF441B"/>
    <w:rsid w:val="00EF749C"/>
    <w:rsid w:val="00F01D24"/>
    <w:rsid w:val="00F03AD5"/>
    <w:rsid w:val="00F06074"/>
    <w:rsid w:val="00F07855"/>
    <w:rsid w:val="00F11131"/>
    <w:rsid w:val="00F11B00"/>
    <w:rsid w:val="00F16627"/>
    <w:rsid w:val="00F176BF"/>
    <w:rsid w:val="00F179FB"/>
    <w:rsid w:val="00F2233F"/>
    <w:rsid w:val="00F25328"/>
    <w:rsid w:val="00F264B2"/>
    <w:rsid w:val="00F31F95"/>
    <w:rsid w:val="00F35071"/>
    <w:rsid w:val="00F40D07"/>
    <w:rsid w:val="00F44496"/>
    <w:rsid w:val="00F5029B"/>
    <w:rsid w:val="00F51012"/>
    <w:rsid w:val="00F51811"/>
    <w:rsid w:val="00F51F02"/>
    <w:rsid w:val="00F521B4"/>
    <w:rsid w:val="00F544F3"/>
    <w:rsid w:val="00F616DF"/>
    <w:rsid w:val="00F63FEA"/>
    <w:rsid w:val="00F66448"/>
    <w:rsid w:val="00F66E3E"/>
    <w:rsid w:val="00F72E08"/>
    <w:rsid w:val="00F74D9F"/>
    <w:rsid w:val="00F83675"/>
    <w:rsid w:val="00F911C9"/>
    <w:rsid w:val="00F9287E"/>
    <w:rsid w:val="00F97A0F"/>
    <w:rsid w:val="00FB1E79"/>
    <w:rsid w:val="00FB2751"/>
    <w:rsid w:val="00FB5734"/>
    <w:rsid w:val="00FC413B"/>
    <w:rsid w:val="00FC4C4F"/>
    <w:rsid w:val="00FC5762"/>
    <w:rsid w:val="00FD4DA5"/>
    <w:rsid w:val="00FD54B6"/>
    <w:rsid w:val="00FE43AC"/>
    <w:rsid w:val="00FE4425"/>
    <w:rsid w:val="00FE7D43"/>
    <w:rsid w:val="00FF34D5"/>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4"/>
    <o:shapelayout v:ext="edit">
      <o:idmap v:ext="edit" data="1"/>
    </o:shapelayout>
  </w:shapeDefaults>
  <w:decimalSymbol w:val="."/>
  <w:listSeparator w:val=","/>
  <w15:docId w15:val="{8C1D97D8-0FA9-40B0-A380-AD24F521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E79"/>
    <w:rPr>
      <w:rFonts w:ascii="Arial" w:hAnsi="Arial"/>
      <w:sz w:val="20"/>
      <w:szCs w:val="24"/>
      <w:lang w:eastAsia="en-US"/>
    </w:rPr>
  </w:style>
  <w:style w:type="paragraph" w:styleId="Ttulo1">
    <w:name w:val="heading 1"/>
    <w:basedOn w:val="Normal"/>
    <w:next w:val="Normal"/>
    <w:link w:val="Ttulo1Car"/>
    <w:uiPriority w:val="99"/>
    <w:qFormat/>
    <w:rsid w:val="00F31F95"/>
    <w:pPr>
      <w:numPr>
        <w:numId w:val="12"/>
      </w:numPr>
      <w:spacing w:before="360"/>
      <w:ind w:left="709" w:hanging="709"/>
      <w:outlineLvl w:val="0"/>
    </w:pPr>
    <w:rPr>
      <w:rFonts w:cs="Arial"/>
      <w:b/>
      <w:kern w:val="32"/>
      <w:sz w:val="28"/>
      <w:szCs w:val="28"/>
      <w:lang w:val="es-ES"/>
    </w:rPr>
  </w:style>
  <w:style w:type="paragraph" w:styleId="Ttulo2">
    <w:name w:val="heading 2"/>
    <w:basedOn w:val="Normal"/>
    <w:next w:val="Normal"/>
    <w:link w:val="Ttulo2Car"/>
    <w:uiPriority w:val="99"/>
    <w:qFormat/>
    <w:rsid w:val="00C4271C"/>
    <w:pPr>
      <w:numPr>
        <w:ilvl w:val="1"/>
        <w:numId w:val="12"/>
      </w:numPr>
      <w:spacing w:before="240" w:after="120"/>
      <w:ind w:left="794" w:hanging="794"/>
      <w:outlineLvl w:val="1"/>
    </w:pPr>
    <w:rPr>
      <w:rFonts w:cs="Arial"/>
      <w:b/>
      <w:bCs/>
      <w:iCs/>
      <w:sz w:val="24"/>
      <w:lang w:val="es-ES"/>
    </w:rPr>
  </w:style>
  <w:style w:type="paragraph" w:styleId="Ttulo3">
    <w:name w:val="heading 3"/>
    <w:basedOn w:val="Normal"/>
    <w:next w:val="Normal"/>
    <w:link w:val="Ttulo3Car"/>
    <w:uiPriority w:val="99"/>
    <w:qFormat/>
    <w:rsid w:val="001C1C73"/>
    <w:pPr>
      <w:numPr>
        <w:ilvl w:val="2"/>
        <w:numId w:val="12"/>
      </w:numPr>
      <w:tabs>
        <w:tab w:val="left" w:pos="851"/>
      </w:tabs>
      <w:spacing w:before="120"/>
      <w:ind w:left="851" w:hanging="851"/>
      <w:outlineLvl w:val="2"/>
    </w:pPr>
    <w:rPr>
      <w:rFonts w:cs="Arial"/>
      <w:b/>
      <w:bCs/>
      <w:kern w:val="32"/>
      <w:szCs w:val="20"/>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sz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i/>
      <w:iCs/>
      <w:sz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53E"/>
    <w:rPr>
      <w:rFonts w:asciiTheme="majorHAnsi" w:eastAsiaTheme="majorEastAsia" w:hAnsiTheme="majorHAnsi" w:cstheme="majorBidi"/>
      <w:b/>
      <w:bCs/>
      <w:kern w:val="32"/>
      <w:sz w:val="32"/>
      <w:szCs w:val="32"/>
      <w:lang w:eastAsia="en-US"/>
    </w:rPr>
  </w:style>
  <w:style w:type="character" w:customStyle="1" w:styleId="Ttulo2Car">
    <w:name w:val="Título 2 Car"/>
    <w:basedOn w:val="Fuentedeprrafopredeter"/>
    <w:link w:val="Ttulo2"/>
    <w:uiPriority w:val="9"/>
    <w:semiHidden/>
    <w:rsid w:val="0090753E"/>
    <w:rPr>
      <w:rFonts w:asciiTheme="majorHAnsi" w:eastAsiaTheme="majorEastAsia" w:hAnsiTheme="majorHAnsi" w:cstheme="majorBidi"/>
      <w:b/>
      <w:bCs/>
      <w:i/>
      <w:iCs/>
      <w:sz w:val="28"/>
      <w:szCs w:val="28"/>
      <w:lang w:eastAsia="en-US"/>
    </w:rPr>
  </w:style>
  <w:style w:type="character" w:customStyle="1" w:styleId="Ttulo3Car">
    <w:name w:val="Título 3 Car"/>
    <w:basedOn w:val="Fuentedeprrafopredeter"/>
    <w:link w:val="Ttulo3"/>
    <w:uiPriority w:val="9"/>
    <w:semiHidden/>
    <w:rsid w:val="0090753E"/>
    <w:rPr>
      <w:rFonts w:asciiTheme="majorHAnsi" w:eastAsiaTheme="majorEastAsia" w:hAnsiTheme="majorHAnsi" w:cstheme="majorBidi"/>
      <w:b/>
      <w:bCs/>
      <w:sz w:val="26"/>
      <w:szCs w:val="26"/>
      <w:lang w:eastAsia="en-US"/>
    </w:rPr>
  </w:style>
  <w:style w:type="character" w:customStyle="1" w:styleId="Ttulo4Car">
    <w:name w:val="Título 4 Car"/>
    <w:basedOn w:val="Fuentedeprrafopredeter"/>
    <w:link w:val="Ttulo4"/>
    <w:uiPriority w:val="9"/>
    <w:semiHidden/>
    <w:rsid w:val="0090753E"/>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0753E"/>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uiPriority w:val="9"/>
    <w:semiHidden/>
    <w:rsid w:val="0090753E"/>
    <w:rPr>
      <w:rFonts w:asciiTheme="minorHAnsi" w:eastAsiaTheme="minorEastAsia" w:hAnsiTheme="minorHAnsi" w:cstheme="minorBidi"/>
      <w:b/>
      <w:bCs/>
      <w:lang w:eastAsia="en-US"/>
    </w:rPr>
  </w:style>
  <w:style w:type="character" w:customStyle="1" w:styleId="Ttulo7Car">
    <w:name w:val="Título 7 Car"/>
    <w:basedOn w:val="Fuentedeprrafopredeter"/>
    <w:link w:val="Ttulo7"/>
    <w:uiPriority w:val="9"/>
    <w:semiHidden/>
    <w:rsid w:val="0090753E"/>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0753E"/>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0753E"/>
    <w:rPr>
      <w:rFonts w:asciiTheme="majorHAnsi" w:eastAsiaTheme="majorEastAsia" w:hAnsiTheme="majorHAnsi" w:cstheme="majorBidi"/>
      <w:lang w:eastAsia="en-US"/>
    </w:rPr>
  </w:style>
  <w:style w:type="paragraph" w:styleId="Encabezado">
    <w:name w:val="header"/>
    <w:basedOn w:val="Normal"/>
    <w:link w:val="EncabezadoCar"/>
    <w:rsid w:val="00FB1E79"/>
    <w:pPr>
      <w:tabs>
        <w:tab w:val="center" w:pos="4320"/>
        <w:tab w:val="right" w:pos="8640"/>
      </w:tabs>
    </w:pPr>
    <w:rPr>
      <w:b/>
      <w:color w:val="003366"/>
    </w:rPr>
  </w:style>
  <w:style w:type="character" w:customStyle="1" w:styleId="EncabezadoCar">
    <w:name w:val="Encabezado Car"/>
    <w:basedOn w:val="Fuentedeprrafopredeter"/>
    <w:link w:val="Encabezado"/>
    <w:rsid w:val="0090753E"/>
    <w:rPr>
      <w:rFonts w:ascii="Arial" w:hAnsi="Arial"/>
      <w:sz w:val="20"/>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rPr>
  </w:style>
  <w:style w:type="character" w:customStyle="1" w:styleId="PiedepginaCar">
    <w:name w:val="Pie de página Car"/>
    <w:basedOn w:val="Fuentedeprrafopredeter"/>
    <w:link w:val="Piedepgina"/>
    <w:uiPriority w:val="99"/>
    <w:semiHidden/>
    <w:rsid w:val="0090753E"/>
    <w:rPr>
      <w:rFonts w:ascii="Arial" w:hAnsi="Arial"/>
      <w:sz w:val="20"/>
      <w:szCs w:val="24"/>
      <w:lang w:eastAsia="en-US"/>
    </w:rPr>
  </w:style>
  <w:style w:type="paragraph" w:styleId="TDC2">
    <w:name w:val="toc 2"/>
    <w:basedOn w:val="Normal"/>
    <w:next w:val="Normal"/>
    <w:autoRedefine/>
    <w:uiPriority w:val="39"/>
    <w:rsid w:val="00C76C85"/>
    <w:pPr>
      <w:ind w:left="198"/>
    </w:pPr>
    <w:rPr>
      <w:bCs/>
      <w:szCs w:val="20"/>
    </w:rPr>
  </w:style>
  <w:style w:type="paragraph" w:customStyle="1" w:styleId="TableTxt">
    <w:name w:val="Table Txt"/>
    <w:basedOn w:val="Normal"/>
    <w:uiPriority w:val="99"/>
    <w:rsid w:val="00FB1E79"/>
    <w:pPr>
      <w:ind w:left="72" w:right="72"/>
    </w:pPr>
    <w:rPr>
      <w:color w:val="003366"/>
      <w:sz w:val="16"/>
    </w:rPr>
  </w:style>
  <w:style w:type="paragraph" w:customStyle="1" w:styleId="TableHeading">
    <w:name w:val="Table Heading"/>
    <w:basedOn w:val="TableTxt"/>
    <w:uiPriority w:val="99"/>
    <w:rsid w:val="00FB1E79"/>
    <w:rPr>
      <w:b/>
      <w:bCs/>
    </w:rPr>
  </w:style>
  <w:style w:type="paragraph" w:customStyle="1" w:styleId="Bullet1">
    <w:name w:val="Bullet 1"/>
    <w:uiPriority w:val="99"/>
    <w:rsid w:val="00FB1E79"/>
    <w:pPr>
      <w:widowControl w:val="0"/>
      <w:numPr>
        <w:numId w:val="2"/>
      </w:numPr>
      <w:tabs>
        <w:tab w:val="left" w:pos="432"/>
      </w:tabs>
      <w:spacing w:after="120"/>
      <w:ind w:left="432" w:hanging="288"/>
    </w:pPr>
    <w:rPr>
      <w:rFonts w:ascii="Arial" w:hAnsi="Arial"/>
      <w:sz w:val="20"/>
      <w:szCs w:val="20"/>
      <w:lang w:eastAsia="en-US"/>
    </w:rPr>
  </w:style>
  <w:style w:type="paragraph" w:customStyle="1" w:styleId="Indent1">
    <w:name w:val="Indent 1"/>
    <w:basedOn w:val="Normal"/>
    <w:link w:val="Indent1Char"/>
    <w:uiPriority w:val="99"/>
    <w:rsid w:val="00FB1E79"/>
    <w:pPr>
      <w:ind w:left="288"/>
    </w:pPr>
  </w:style>
  <w:style w:type="paragraph" w:customStyle="1" w:styleId="Bullet2">
    <w:name w:val="Bullet 2"/>
    <w:uiPriority w:val="99"/>
    <w:rsid w:val="00FB1E79"/>
    <w:pPr>
      <w:numPr>
        <w:numId w:val="3"/>
      </w:numPr>
      <w:tabs>
        <w:tab w:val="clear" w:pos="1008"/>
      </w:tabs>
      <w:ind w:left="720" w:hanging="288"/>
    </w:pPr>
    <w:rPr>
      <w:rFonts w:ascii="Arial" w:hAnsi="Arial"/>
      <w:sz w:val="20"/>
      <w:szCs w:val="20"/>
      <w:lang w:eastAsia="en-US"/>
    </w:rPr>
  </w:style>
  <w:style w:type="paragraph" w:customStyle="1" w:styleId="Indent2">
    <w:name w:val="Indent 2"/>
    <w:uiPriority w:val="99"/>
    <w:rsid w:val="00FB1E79"/>
    <w:pPr>
      <w:ind w:left="720"/>
    </w:pPr>
    <w:rPr>
      <w:rFonts w:ascii="Arial" w:hAnsi="Arial"/>
      <w:sz w:val="20"/>
      <w:szCs w:val="20"/>
      <w:lang w:eastAsia="en-US"/>
    </w:rPr>
  </w:style>
  <w:style w:type="paragraph" w:customStyle="1" w:styleId="Index">
    <w:name w:val="Index"/>
    <w:uiPriority w:val="99"/>
    <w:rsid w:val="00FB1E79"/>
    <w:pPr>
      <w:widowControl w:val="0"/>
      <w:spacing w:before="240" w:after="240"/>
    </w:pPr>
    <w:rPr>
      <w:rFonts w:ascii="Arial" w:hAnsi="Arial"/>
      <w:b/>
      <w:color w:val="003366"/>
      <w:szCs w:val="20"/>
      <w:lang w:val="en-US" w:eastAsia="en-US"/>
    </w:rPr>
  </w:style>
  <w:style w:type="paragraph" w:styleId="TDC1">
    <w:name w:val="toc 1"/>
    <w:basedOn w:val="Normal"/>
    <w:next w:val="Normal"/>
    <w:autoRedefine/>
    <w:uiPriority w:val="39"/>
    <w:rsid w:val="00C76C85"/>
    <w:pPr>
      <w:tabs>
        <w:tab w:val="left" w:pos="600"/>
        <w:tab w:val="right" w:leader="dot" w:pos="9350"/>
      </w:tabs>
      <w:spacing w:before="120" w:after="120"/>
    </w:pPr>
    <w:rPr>
      <w:rFonts w:cs="Arial"/>
      <w:b/>
      <w:bCs/>
    </w:rPr>
  </w:style>
  <w:style w:type="paragraph" w:styleId="TDC3">
    <w:name w:val="toc 3"/>
    <w:basedOn w:val="Normal"/>
    <w:next w:val="Normal"/>
    <w:autoRedefine/>
    <w:uiPriority w:val="39"/>
    <w:rsid w:val="00C76C85"/>
    <w:pPr>
      <w:ind w:left="397"/>
    </w:pPr>
    <w:rPr>
      <w:sz w:val="18"/>
      <w:szCs w:val="20"/>
    </w:rPr>
  </w:style>
  <w:style w:type="paragraph" w:styleId="TDC4">
    <w:name w:val="toc 4"/>
    <w:basedOn w:val="Normal"/>
    <w:next w:val="Normal"/>
    <w:autoRedefine/>
    <w:uiPriority w:val="99"/>
    <w:semiHidden/>
    <w:rsid w:val="00C76C85"/>
    <w:pPr>
      <w:ind w:left="400"/>
    </w:pPr>
    <w:rPr>
      <w:sz w:val="16"/>
      <w:szCs w:val="20"/>
    </w:rPr>
  </w:style>
  <w:style w:type="paragraph" w:styleId="TDC5">
    <w:name w:val="toc 5"/>
    <w:basedOn w:val="Normal"/>
    <w:next w:val="Normal"/>
    <w:autoRedefine/>
    <w:uiPriority w:val="99"/>
    <w:semiHidden/>
    <w:rsid w:val="00EF749C"/>
    <w:pPr>
      <w:ind w:left="600"/>
    </w:pPr>
    <w:rPr>
      <w:szCs w:val="20"/>
    </w:rPr>
  </w:style>
  <w:style w:type="paragraph" w:styleId="TDC6">
    <w:name w:val="toc 6"/>
    <w:basedOn w:val="Normal"/>
    <w:next w:val="Normal"/>
    <w:autoRedefine/>
    <w:uiPriority w:val="99"/>
    <w:semiHidden/>
    <w:rsid w:val="00FB1E79"/>
    <w:pPr>
      <w:ind w:left="800"/>
    </w:pPr>
    <w:rPr>
      <w:rFonts w:ascii="Times New Roman" w:hAnsi="Times New Roman"/>
      <w:szCs w:val="20"/>
    </w:rPr>
  </w:style>
  <w:style w:type="paragraph" w:styleId="TDC7">
    <w:name w:val="toc 7"/>
    <w:basedOn w:val="Normal"/>
    <w:next w:val="Normal"/>
    <w:autoRedefine/>
    <w:uiPriority w:val="99"/>
    <w:semiHidden/>
    <w:rsid w:val="00FB1E79"/>
    <w:pPr>
      <w:ind w:left="1000"/>
    </w:pPr>
    <w:rPr>
      <w:rFonts w:ascii="Times New Roman" w:hAnsi="Times New Roman"/>
      <w:szCs w:val="20"/>
    </w:rPr>
  </w:style>
  <w:style w:type="paragraph" w:styleId="TDC8">
    <w:name w:val="toc 8"/>
    <w:basedOn w:val="Normal"/>
    <w:next w:val="Normal"/>
    <w:autoRedefine/>
    <w:uiPriority w:val="99"/>
    <w:semiHidden/>
    <w:rsid w:val="00FB1E79"/>
    <w:pPr>
      <w:ind w:left="1200"/>
    </w:pPr>
    <w:rPr>
      <w:rFonts w:ascii="Times New Roman" w:hAnsi="Times New Roman"/>
      <w:szCs w:val="20"/>
    </w:rPr>
  </w:style>
  <w:style w:type="paragraph" w:styleId="TDC9">
    <w:name w:val="toc 9"/>
    <w:basedOn w:val="Normal"/>
    <w:next w:val="Normal"/>
    <w:autoRedefine/>
    <w:uiPriority w:val="99"/>
    <w:semiHidden/>
    <w:rsid w:val="00FB1E79"/>
    <w:pPr>
      <w:ind w:left="1400"/>
    </w:pPr>
    <w:rPr>
      <w:rFonts w:ascii="Times New Roman" w:hAnsi="Times New Roman"/>
      <w:szCs w:val="20"/>
    </w:rPr>
  </w:style>
  <w:style w:type="character" w:styleId="Hipervnculo">
    <w:name w:val="Hyperlink"/>
    <w:basedOn w:val="Fuentedeprrafopredeter"/>
    <w:uiPriority w:val="99"/>
    <w:rsid w:val="00FB1E79"/>
    <w:rPr>
      <w:rFonts w:cs="Times New Roman"/>
      <w:color w:val="0000FF"/>
      <w:u w:val="single"/>
    </w:rPr>
  </w:style>
  <w:style w:type="paragraph" w:customStyle="1" w:styleId="Bullet3">
    <w:name w:val="Bullet 3"/>
    <w:basedOn w:val="Bullet2"/>
    <w:uiPriority w:val="99"/>
    <w:rsid w:val="00FB1E79"/>
    <w:pPr>
      <w:numPr>
        <w:numId w:val="4"/>
      </w:numPr>
      <w:tabs>
        <w:tab w:val="clear" w:pos="1008"/>
        <w:tab w:val="num" w:pos="1080"/>
      </w:tabs>
      <w:ind w:left="1080"/>
    </w:pPr>
    <w:rPr>
      <w:rFonts w:cs="Arial"/>
      <w:lang w:val="es-ES"/>
    </w:rPr>
  </w:style>
  <w:style w:type="paragraph" w:customStyle="1" w:styleId="Portada1">
    <w:name w:val="Portada 1"/>
    <w:uiPriority w:val="99"/>
    <w:rsid w:val="00FB1E79"/>
    <w:pPr>
      <w:widowControl w:val="0"/>
      <w:spacing w:before="360" w:after="360"/>
      <w:jc w:val="center"/>
    </w:pPr>
    <w:rPr>
      <w:rFonts w:ascii="Arial" w:hAnsi="Arial"/>
      <w:b/>
      <w:color w:val="003366"/>
      <w:sz w:val="36"/>
      <w:szCs w:val="20"/>
      <w:lang w:val="en-US" w:eastAsia="en-US"/>
    </w:rPr>
  </w:style>
  <w:style w:type="paragraph" w:customStyle="1" w:styleId="Portada2">
    <w:name w:val="Portada 2"/>
    <w:uiPriority w:val="99"/>
    <w:rsid w:val="00FB1E79"/>
    <w:pPr>
      <w:spacing w:before="360" w:after="360"/>
      <w:jc w:val="center"/>
    </w:pPr>
    <w:rPr>
      <w:rFonts w:ascii="Arial" w:hAnsi="Arial"/>
      <w:b/>
      <w:color w:val="0066CC"/>
      <w:sz w:val="28"/>
      <w:szCs w:val="20"/>
      <w:lang w:eastAsia="en-US"/>
    </w:rPr>
  </w:style>
  <w:style w:type="paragraph" w:customStyle="1" w:styleId="Portada3">
    <w:name w:val="Portada 3"/>
    <w:uiPriority w:val="99"/>
    <w:rsid w:val="00FB1E79"/>
    <w:pPr>
      <w:widowControl w:val="0"/>
      <w:spacing w:before="360" w:after="360"/>
      <w:jc w:val="center"/>
    </w:pPr>
    <w:rPr>
      <w:rFonts w:ascii="Arial" w:hAnsi="Arial"/>
      <w:color w:val="808080"/>
      <w:sz w:val="28"/>
      <w:szCs w:val="20"/>
      <w:lang w:eastAsia="en-US"/>
    </w:rPr>
  </w:style>
  <w:style w:type="character" w:styleId="Refdecomentario">
    <w:name w:val="annotation reference"/>
    <w:basedOn w:val="Fuentedeprrafopredeter"/>
    <w:uiPriority w:val="99"/>
    <w:semiHidden/>
    <w:rsid w:val="00FB1E79"/>
    <w:rPr>
      <w:rFonts w:cs="Times New Roman"/>
      <w:sz w:val="16"/>
      <w:szCs w:val="16"/>
    </w:rPr>
  </w:style>
  <w:style w:type="paragraph" w:styleId="Textocomentario">
    <w:name w:val="annotation text"/>
    <w:basedOn w:val="Normal"/>
    <w:link w:val="TextocomentarioCar"/>
    <w:uiPriority w:val="99"/>
    <w:semiHidden/>
    <w:rsid w:val="00FB1E79"/>
    <w:rPr>
      <w:szCs w:val="20"/>
    </w:rPr>
  </w:style>
  <w:style w:type="character" w:customStyle="1" w:styleId="TextocomentarioCar">
    <w:name w:val="Texto comentario Car"/>
    <w:basedOn w:val="Fuentedeprrafopredeter"/>
    <w:link w:val="Textocomentario"/>
    <w:uiPriority w:val="99"/>
    <w:semiHidden/>
    <w:rsid w:val="0090753E"/>
    <w:rPr>
      <w:rFonts w:ascii="Arial" w:hAnsi="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AsuntodelcomentarioCar">
    <w:name w:val="Asunto del comentario Car"/>
    <w:basedOn w:val="TextocomentarioCar"/>
    <w:link w:val="Asuntodelcomentario"/>
    <w:uiPriority w:val="99"/>
    <w:semiHidden/>
    <w:rsid w:val="0090753E"/>
    <w:rPr>
      <w:rFonts w:ascii="Arial" w:hAnsi="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3E"/>
    <w:rPr>
      <w:sz w:val="0"/>
      <w:szCs w:val="0"/>
      <w:lang w:eastAsia="en-US"/>
    </w:rPr>
  </w:style>
  <w:style w:type="character" w:styleId="Hipervnculovisitado">
    <w:name w:val="FollowedHyperlink"/>
    <w:basedOn w:val="Fuentedeprrafopredeter"/>
    <w:uiPriority w:val="99"/>
    <w:rsid w:val="00FB1E79"/>
    <w:rPr>
      <w:rFonts w:cs="Times New Roman"/>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szCs w:val="20"/>
    </w:rPr>
  </w:style>
  <w:style w:type="paragraph" w:customStyle="1" w:styleId="CellBody">
    <w:name w:val="CellBody"/>
    <w:basedOn w:val="Normal"/>
    <w:uiPriority w:val="99"/>
    <w:rsid w:val="009A6470"/>
    <w:pPr>
      <w:spacing w:before="60" w:after="60"/>
      <w:ind w:left="144"/>
    </w:pPr>
    <w:rPr>
      <w:rFonts w:eastAsia="MS Mincho"/>
      <w:noProof/>
      <w:color w:val="000000"/>
      <w:szCs w:val="2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noProof/>
      <w:color w:val="000000"/>
      <w:sz w:val="24"/>
      <w:szCs w:val="20"/>
    </w:rPr>
  </w:style>
  <w:style w:type="table" w:styleId="Tablaconcuadrcula">
    <w:name w:val="Table Grid"/>
    <w:basedOn w:val="Tablanormal"/>
    <w:uiPriority w:val="99"/>
    <w:rsid w:val="009A6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szCs w:val="20"/>
    </w:rPr>
  </w:style>
  <w:style w:type="character" w:customStyle="1" w:styleId="TextoindependienteCar">
    <w:name w:val="Texto independiente Car"/>
    <w:basedOn w:val="Fuentedeprrafopredeter"/>
    <w:link w:val="Textoindependiente"/>
    <w:uiPriority w:val="99"/>
    <w:semiHidden/>
    <w:rsid w:val="0090753E"/>
    <w:rPr>
      <w:rFonts w:ascii="Arial" w:hAnsi="Arial"/>
      <w:sz w:val="20"/>
      <w:szCs w:val="24"/>
      <w:lang w:eastAsia="en-US"/>
    </w:rPr>
  </w:style>
  <w:style w:type="paragraph" w:customStyle="1" w:styleId="parrafo">
    <w:name w:val="parrafo"/>
    <w:basedOn w:val="Indent1"/>
    <w:link w:val="parrafoChar"/>
    <w:uiPriority w:val="99"/>
    <w:rsid w:val="001C1C73"/>
    <w:pPr>
      <w:spacing w:after="60"/>
      <w:ind w:left="720" w:firstLine="720"/>
      <w:jc w:val="both"/>
    </w:pPr>
    <w:rPr>
      <w:rFonts w:cs="Arial"/>
      <w:color w:val="0000CC"/>
      <w:szCs w:val="20"/>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Times New Roman"/>
      <w:sz w:val="24"/>
      <w:szCs w:val="24"/>
      <w:lang w:eastAsia="en-US"/>
    </w:rPr>
  </w:style>
  <w:style w:type="character" w:customStyle="1" w:styleId="parrafoChar">
    <w:name w:val="parrafo Char"/>
    <w:basedOn w:val="Indent1Char"/>
    <w:link w:val="parrafo"/>
    <w:uiPriority w:val="99"/>
    <w:locked/>
    <w:rsid w:val="001C1C73"/>
    <w:rPr>
      <w:rFonts w:ascii="Arial" w:hAnsi="Arial" w:cs="Arial"/>
      <w:color w:val="0000CC"/>
      <w:sz w:val="24"/>
      <w:szCs w:val="24"/>
      <w:lang w:val="es-ES" w:eastAsia="en-US"/>
    </w:rPr>
  </w:style>
  <w:style w:type="paragraph" w:customStyle="1" w:styleId="Style2">
    <w:name w:val="Style2"/>
    <w:basedOn w:val="Encabezado"/>
    <w:uiPriority w:val="99"/>
    <w:rsid w:val="00B17AD3"/>
    <w:pPr>
      <w:ind w:right="-809"/>
    </w:pPr>
    <w:rPr>
      <w:b w:val="0"/>
      <w:color w:val="0000FF"/>
      <w:sz w:val="28"/>
      <w:szCs w:val="28"/>
      <w:lang w:val="es-ES"/>
    </w:rPr>
  </w:style>
  <w:style w:type="paragraph" w:customStyle="1" w:styleId="Style3">
    <w:name w:val="Style3"/>
    <w:basedOn w:val="Encabezado"/>
    <w:uiPriority w:val="99"/>
    <w:rsid w:val="00B17AD3"/>
    <w:pPr>
      <w:ind w:right="-518"/>
    </w:pPr>
    <w:rPr>
      <w:b w:val="0"/>
      <w:color w:val="auto"/>
      <w:sz w:val="36"/>
      <w:szCs w:val="36"/>
    </w:rPr>
  </w:style>
  <w:style w:type="paragraph" w:customStyle="1" w:styleId="Style4">
    <w:name w:val="Style4"/>
    <w:basedOn w:val="Encabezado"/>
    <w:uiPriority w:val="99"/>
    <w:rsid w:val="00B17AD3"/>
    <w:pPr>
      <w:ind w:right="-518"/>
    </w:pPr>
    <w:rPr>
      <w:b w:val="0"/>
      <w:color w:val="auto"/>
      <w:sz w:val="36"/>
      <w:szCs w:val="36"/>
    </w:rPr>
  </w:style>
  <w:style w:type="paragraph" w:customStyle="1" w:styleId="Style5">
    <w:name w:val="Style5"/>
    <w:basedOn w:val="Encabezado"/>
    <w:autoRedefine/>
    <w:uiPriority w:val="99"/>
    <w:rsid w:val="00B17AD3"/>
    <w:pPr>
      <w:ind w:right="-518"/>
    </w:pPr>
    <w:rPr>
      <w:b w:val="0"/>
      <w:color w:val="auto"/>
      <w:sz w:val="36"/>
      <w:szCs w:val="36"/>
    </w:rPr>
  </w:style>
  <w:style w:type="paragraph" w:customStyle="1" w:styleId="Arial">
    <w:name w:val="Arial"/>
    <w:basedOn w:val="Normal"/>
    <w:uiPriority w:val="99"/>
    <w:rsid w:val="001C1C73"/>
    <w:pPr>
      <w:ind w:left="794" w:firstLine="646"/>
      <w:jc w:val="both"/>
    </w:pPr>
    <w:rPr>
      <w:szCs w:val="20"/>
      <w:lang w:val="es-ES"/>
    </w:rPr>
  </w:style>
  <w:style w:type="paragraph" w:customStyle="1" w:styleId="NormalArial">
    <w:name w:val="Normal + Arial"/>
    <w:basedOn w:val="Normal"/>
    <w:link w:val="NormalArialChar"/>
    <w:uiPriority w:val="99"/>
    <w:rsid w:val="00034F83"/>
    <w:rPr>
      <w:rFonts w:ascii="Verdana" w:hAnsi="Verdana" w:cs="Arial"/>
      <w:szCs w:val="16"/>
    </w:rPr>
  </w:style>
  <w:style w:type="character" w:customStyle="1" w:styleId="NormalArialChar">
    <w:name w:val="Normal + Arial Char"/>
    <w:basedOn w:val="Fuentedeprrafopredeter"/>
    <w:link w:val="NormalArial"/>
    <w:uiPriority w:val="99"/>
    <w:locked/>
    <w:rsid w:val="00034F83"/>
    <w:rPr>
      <w:rFonts w:ascii="Verdana" w:hAnsi="Verdana" w:cs="Arial"/>
      <w:sz w:val="16"/>
      <w:szCs w:val="16"/>
      <w:lang w:val="es-MX" w:eastAsia="en-US" w:bidi="ar-SA"/>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Times New Roman"/>
      <w:sz w:val="16"/>
      <w:szCs w:val="16"/>
      <w:lang w:eastAsia="en-US"/>
    </w:rPr>
  </w:style>
  <w:style w:type="paragraph" w:customStyle="1" w:styleId="Rule">
    <w:name w:val="Rule"/>
    <w:basedOn w:val="Body"/>
    <w:uiPriority w:val="99"/>
    <w:rsid w:val="00B61C5B"/>
    <w:pPr>
      <w:numPr>
        <w:numId w:val="2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rPr>
      <w:rFonts w:cs="Times New Roman"/>
    </w:rPr>
  </w:style>
  <w:style w:type="paragraph" w:customStyle="1" w:styleId="Z-agcycvr-Title">
    <w:name w:val="Z-agcycvr-Title"/>
    <w:basedOn w:val="Ttulo4"/>
    <w:rsid w:val="006008EC"/>
    <w:pPr>
      <w:tabs>
        <w:tab w:val="clear" w:pos="864"/>
        <w:tab w:val="center" w:pos="4680"/>
        <w:tab w:val="right" w:pos="9360"/>
      </w:tabs>
      <w:spacing w:before="0" w:after="240"/>
      <w:ind w:left="0" w:firstLine="0"/>
      <w:jc w:val="center"/>
    </w:pPr>
    <w:rPr>
      <w:rFonts w:ascii="Arial Black" w:eastAsia="Times New Roman" w:hAnsi="Arial Black" w:cs="Arial"/>
      <w:b w:val="0"/>
      <w:sz w:val="36"/>
      <w:szCs w:val="36"/>
      <w:lang w:val="en-US"/>
    </w:rPr>
  </w:style>
  <w:style w:type="paragraph" w:styleId="Prrafodelista">
    <w:name w:val="List Paragraph"/>
    <w:basedOn w:val="Normal"/>
    <w:uiPriority w:val="34"/>
    <w:qFormat/>
    <w:rsid w:val="00042191"/>
    <w:pPr>
      <w:spacing w:after="200" w:line="300" w:lineRule="exact"/>
      <w:ind w:left="720"/>
      <w:contextualSpacing/>
    </w:pPr>
    <w:rPr>
      <w:lang w:val="en-US"/>
    </w:rPr>
  </w:style>
  <w:style w:type="paragraph" w:customStyle="1" w:styleId="TableText">
    <w:name w:val="Table Text"/>
    <w:basedOn w:val="Normal"/>
    <w:rsid w:val="00761F06"/>
    <w:pPr>
      <w:spacing w:line="220" w:lineRule="exact"/>
    </w:pPr>
    <w:rP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Desktop\Repositorio%2001-03-2005\Desarrollo\Process_Management\PROCESS%20MANAGEMENT\Templates\Plantillas%20Espa&#241;ol\Plantilla_Proceso.dot"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F29C49-C075-4828-B76E-9C5026512BBB}" type="doc">
      <dgm:prSet loTypeId="urn:microsoft.com/office/officeart/2005/8/layout/hierarchy6" loCatId="hierarchy" qsTypeId="urn:microsoft.com/office/officeart/2005/8/quickstyle/simple1#1" qsCatId="simple" csTypeId="urn:microsoft.com/office/officeart/2005/8/colors/accent1_2#1" csCatId="accent1" phldr="1"/>
      <dgm:spPr/>
      <dgm:t>
        <a:bodyPr/>
        <a:lstStyle/>
        <a:p>
          <a:endParaRPr lang="es-MX"/>
        </a:p>
      </dgm:t>
    </dgm:pt>
    <dgm:pt modelId="{74EB63D7-EF31-437B-89DE-78E4B59C3886}">
      <dgm:prSet phldrT="[Text]" custT="1"/>
      <dgm:spPr/>
      <dgm:t>
        <a:bodyPr/>
        <a:lstStyle/>
        <a:p>
          <a:pPr algn="l"/>
          <a:r>
            <a:rPr lang="es-MX" sz="1100"/>
            <a:t>Comité Ejecutivo</a:t>
          </a:r>
        </a:p>
      </dgm:t>
    </dgm:pt>
    <dgm:pt modelId="{B1D8E9C6-B259-447D-9AAF-3CBD5EE0A05A}" type="sibTrans" cxnId="{C36F1B4C-1B6C-4DDF-9C03-08DB682D7D0C}">
      <dgm:prSet/>
      <dgm:spPr/>
      <dgm:t>
        <a:bodyPr/>
        <a:lstStyle/>
        <a:p>
          <a:pPr algn="ctr"/>
          <a:endParaRPr lang="es-MX"/>
        </a:p>
      </dgm:t>
    </dgm:pt>
    <dgm:pt modelId="{32F118E6-BB70-4EC6-AB99-9E88B3EEC51F}" type="parTrans" cxnId="{C36F1B4C-1B6C-4DDF-9C03-08DB682D7D0C}">
      <dgm:prSet/>
      <dgm:spPr/>
      <dgm:t>
        <a:bodyPr/>
        <a:lstStyle/>
        <a:p>
          <a:pPr algn="ctr"/>
          <a:endParaRPr lang="es-MX"/>
        </a:p>
      </dgm:t>
    </dgm:pt>
    <dgm:pt modelId="{D67FC3C6-5D5F-4A2B-B430-C3F04BEA72DB}">
      <dgm:prSet phldrT="[Text]"/>
      <dgm:spPr/>
      <dgm:t>
        <a:bodyPr/>
        <a:lstStyle/>
        <a:p>
          <a:pPr algn="ctr"/>
          <a:r>
            <a:rPr lang="es-MX"/>
            <a:t>Lider de Prueba</a:t>
          </a:r>
        </a:p>
      </dgm:t>
    </dgm:pt>
    <dgm:pt modelId="{AA837AA7-3476-4DCD-922E-9727304DED4A}">
      <dgm:prSet phldrT="[Text]"/>
      <dgm:spPr/>
      <dgm:t>
        <a:bodyPr/>
        <a:lstStyle/>
        <a:p>
          <a:pPr algn="ctr"/>
          <a:r>
            <a:rPr lang="es-MX"/>
            <a:t>Lider del Proyecto</a:t>
          </a:r>
        </a:p>
      </dgm:t>
    </dgm:pt>
    <dgm:pt modelId="{E9BA8E9A-930C-4546-9D73-56F477E94361}">
      <dgm:prSet phldrT="[Text]"/>
      <dgm:spPr/>
      <dgm:t>
        <a:bodyPr/>
        <a:lstStyle/>
        <a:p>
          <a:pPr algn="ctr"/>
          <a:r>
            <a:rPr lang="es-MX"/>
            <a:t>Administrador del Proyecto</a:t>
          </a:r>
        </a:p>
      </dgm:t>
    </dgm:pt>
    <dgm:pt modelId="{DD477BF7-47F9-486F-9DC1-3B3401A1EEBE}" type="sibTrans" cxnId="{17D5247E-6308-414B-8300-88ADFB37F673}">
      <dgm:prSet/>
      <dgm:spPr/>
      <dgm:t>
        <a:bodyPr/>
        <a:lstStyle/>
        <a:p>
          <a:pPr algn="ctr"/>
          <a:endParaRPr lang="es-MX"/>
        </a:p>
      </dgm:t>
    </dgm:pt>
    <dgm:pt modelId="{B9E3B4F6-5446-4BA6-8CE8-7428952CBFF1}" type="parTrans" cxnId="{17D5247E-6308-414B-8300-88ADFB37F673}">
      <dgm:prSet/>
      <dgm:spPr/>
      <dgm:t>
        <a:bodyPr/>
        <a:lstStyle/>
        <a:p>
          <a:pPr algn="ctr"/>
          <a:endParaRPr lang="es-MX"/>
        </a:p>
      </dgm:t>
    </dgm:pt>
    <dgm:pt modelId="{86B24E83-C04B-4452-BB39-1C00DBC9A2D4}" type="sibTrans" cxnId="{A25766E7-22BE-4F00-AC20-7990A67A97BD}">
      <dgm:prSet/>
      <dgm:spPr/>
      <dgm:t>
        <a:bodyPr/>
        <a:lstStyle/>
        <a:p>
          <a:pPr algn="ctr"/>
          <a:endParaRPr lang="es-MX"/>
        </a:p>
      </dgm:t>
    </dgm:pt>
    <dgm:pt modelId="{81317DCB-B0BF-4DEE-8093-04D52A5D6E41}" type="parTrans" cxnId="{A25766E7-22BE-4F00-AC20-7990A67A97BD}">
      <dgm:prSet/>
      <dgm:spPr/>
      <dgm:t>
        <a:bodyPr/>
        <a:lstStyle/>
        <a:p>
          <a:pPr algn="ctr"/>
          <a:endParaRPr lang="es-MX"/>
        </a:p>
      </dgm:t>
    </dgm:pt>
    <dgm:pt modelId="{66161F50-5CF7-4F6C-A276-F012D16160D5}" type="sibTrans" cxnId="{59D6C7D9-8CD1-476A-ABF0-0106DEE049B9}">
      <dgm:prSet/>
      <dgm:spPr/>
      <dgm:t>
        <a:bodyPr/>
        <a:lstStyle/>
        <a:p>
          <a:pPr algn="ctr"/>
          <a:endParaRPr lang="es-MX"/>
        </a:p>
      </dgm:t>
    </dgm:pt>
    <dgm:pt modelId="{C05F86CC-94E2-4F33-8886-7A6ED6717AB5}" type="parTrans" cxnId="{59D6C7D9-8CD1-476A-ABF0-0106DEE049B9}">
      <dgm:prSet/>
      <dgm:spPr/>
      <dgm:t>
        <a:bodyPr/>
        <a:lstStyle/>
        <a:p>
          <a:pPr algn="ctr"/>
          <a:endParaRPr lang="es-MX"/>
        </a:p>
      </dgm:t>
    </dgm:pt>
    <dgm:pt modelId="{51E29078-3262-4193-B057-1739DA936DD3}">
      <dgm:prSet phldrT="[Text]"/>
      <dgm:spPr/>
      <dgm:t>
        <a:bodyPr/>
        <a:lstStyle/>
        <a:p>
          <a:pPr algn="ctr"/>
          <a:r>
            <a:rPr lang="es-MX"/>
            <a:t>Arquitecto</a:t>
          </a:r>
        </a:p>
      </dgm:t>
    </dgm:pt>
    <dgm:pt modelId="{9F5B4190-3ACB-49D9-A0A5-DF409AE7BB46}" type="parTrans" cxnId="{FA4E341F-80B8-4B2A-B6AE-376C7A4F5270}">
      <dgm:prSet/>
      <dgm:spPr/>
      <dgm:t>
        <a:bodyPr/>
        <a:lstStyle/>
        <a:p>
          <a:pPr algn="ctr"/>
          <a:endParaRPr lang="es-MX"/>
        </a:p>
      </dgm:t>
    </dgm:pt>
    <dgm:pt modelId="{0BD0980C-832A-4536-9F09-5766B7AAAE52}" type="sibTrans" cxnId="{FA4E341F-80B8-4B2A-B6AE-376C7A4F5270}">
      <dgm:prSet/>
      <dgm:spPr/>
      <dgm:t>
        <a:bodyPr/>
        <a:lstStyle/>
        <a:p>
          <a:pPr algn="ctr"/>
          <a:endParaRPr lang="es-MX"/>
        </a:p>
      </dgm:t>
    </dgm:pt>
    <dgm:pt modelId="{3DF64B71-B679-4680-8EE1-508B09BFA267}">
      <dgm:prSet phldrT="[Text]"/>
      <dgm:spPr/>
      <dgm:t>
        <a:bodyPr/>
        <a:lstStyle/>
        <a:p>
          <a:pPr algn="ctr"/>
          <a:r>
            <a:rPr lang="es-MX"/>
            <a:t>Analista</a:t>
          </a:r>
        </a:p>
      </dgm:t>
    </dgm:pt>
    <dgm:pt modelId="{8863049C-CB79-49F5-A57D-27A78A42F089}" type="parTrans" cxnId="{3CC88353-D427-4090-8647-C06414430C36}">
      <dgm:prSet/>
      <dgm:spPr/>
      <dgm:t>
        <a:bodyPr/>
        <a:lstStyle/>
        <a:p>
          <a:pPr algn="ctr"/>
          <a:endParaRPr lang="es-MX"/>
        </a:p>
      </dgm:t>
    </dgm:pt>
    <dgm:pt modelId="{96B00EC8-954A-4065-8FAF-1A514D3949E1}" type="sibTrans" cxnId="{3CC88353-D427-4090-8647-C06414430C36}">
      <dgm:prSet/>
      <dgm:spPr/>
      <dgm:t>
        <a:bodyPr/>
        <a:lstStyle/>
        <a:p>
          <a:pPr algn="ctr"/>
          <a:endParaRPr lang="es-MX"/>
        </a:p>
      </dgm:t>
    </dgm:pt>
    <dgm:pt modelId="{44C88903-7112-4F8C-AE39-EBCD6864B6C2}">
      <dgm:prSet phldrT="[Text]"/>
      <dgm:spPr/>
      <dgm:t>
        <a:bodyPr/>
        <a:lstStyle/>
        <a:p>
          <a:pPr algn="ctr"/>
          <a:r>
            <a:rPr lang="es-MX"/>
            <a:t>Ing. de SW</a:t>
          </a:r>
        </a:p>
      </dgm:t>
    </dgm:pt>
    <dgm:pt modelId="{DBC454C0-88CC-41AB-88D6-DB91C9A98841}" type="parTrans" cxnId="{4E9DEFB5-04C6-4919-976B-1AC6E9D9A0F4}">
      <dgm:prSet/>
      <dgm:spPr/>
      <dgm:t>
        <a:bodyPr/>
        <a:lstStyle/>
        <a:p>
          <a:pPr algn="ctr"/>
          <a:endParaRPr lang="es-MX"/>
        </a:p>
      </dgm:t>
    </dgm:pt>
    <dgm:pt modelId="{8A6B847F-E317-40AD-BA4C-004FF066683D}" type="sibTrans" cxnId="{4E9DEFB5-04C6-4919-976B-1AC6E9D9A0F4}">
      <dgm:prSet/>
      <dgm:spPr/>
      <dgm:t>
        <a:bodyPr/>
        <a:lstStyle/>
        <a:p>
          <a:pPr algn="ctr"/>
          <a:endParaRPr lang="es-MX"/>
        </a:p>
      </dgm:t>
    </dgm:pt>
    <dgm:pt modelId="{9D678BF8-1E3F-44BB-AB43-DFBC930892F5}">
      <dgm:prSet phldrT="[Text]"/>
      <dgm:spPr/>
      <dgm:t>
        <a:bodyPr/>
        <a:lstStyle/>
        <a:p>
          <a:pPr algn="ctr"/>
          <a:r>
            <a:rPr lang="es-MX"/>
            <a:t>Ing. de SW</a:t>
          </a:r>
        </a:p>
      </dgm:t>
    </dgm:pt>
    <dgm:pt modelId="{61CADD5D-66D7-4E6B-9CEE-8442BEF5B83A}" type="parTrans" cxnId="{65B06DAE-4F2D-43CA-89B1-33B36F050514}">
      <dgm:prSet/>
      <dgm:spPr/>
      <dgm:t>
        <a:bodyPr/>
        <a:lstStyle/>
        <a:p>
          <a:pPr algn="ctr"/>
          <a:endParaRPr lang="es-MX"/>
        </a:p>
      </dgm:t>
    </dgm:pt>
    <dgm:pt modelId="{D5397550-BC9B-412F-A182-F41E2A895C8A}" type="sibTrans" cxnId="{65B06DAE-4F2D-43CA-89B1-33B36F050514}">
      <dgm:prSet/>
      <dgm:spPr/>
      <dgm:t>
        <a:bodyPr/>
        <a:lstStyle/>
        <a:p>
          <a:pPr algn="ctr"/>
          <a:endParaRPr lang="es-MX"/>
        </a:p>
      </dgm:t>
    </dgm:pt>
    <dgm:pt modelId="{B7E594E0-24AF-47BD-B514-A995AB42CDDA}">
      <dgm:prSet phldrT="[Text]"/>
      <dgm:spPr/>
      <dgm:t>
        <a:bodyPr/>
        <a:lstStyle/>
        <a:p>
          <a:pPr algn="ctr"/>
          <a:r>
            <a:rPr lang="es-MX"/>
            <a:t>Probador</a:t>
          </a:r>
        </a:p>
      </dgm:t>
    </dgm:pt>
    <dgm:pt modelId="{E0239958-10BF-496C-A41D-82C2C0EF84C1}" type="parTrans" cxnId="{C621622D-DC4B-4FB8-A70B-F1ECA390D5A4}">
      <dgm:prSet/>
      <dgm:spPr/>
      <dgm:t>
        <a:bodyPr/>
        <a:lstStyle/>
        <a:p>
          <a:pPr algn="ctr"/>
          <a:endParaRPr lang="es-MX"/>
        </a:p>
      </dgm:t>
    </dgm:pt>
    <dgm:pt modelId="{81D536B5-C154-4EEA-9253-82DCCBA98375}" type="sibTrans" cxnId="{C621622D-DC4B-4FB8-A70B-F1ECA390D5A4}">
      <dgm:prSet/>
      <dgm:spPr/>
      <dgm:t>
        <a:bodyPr/>
        <a:lstStyle/>
        <a:p>
          <a:pPr algn="ctr"/>
          <a:endParaRPr lang="es-MX"/>
        </a:p>
      </dgm:t>
    </dgm:pt>
    <dgm:pt modelId="{A28540D3-9892-436B-88EB-36F4BE8BD6B8}">
      <dgm:prSet phldrT="[Text]"/>
      <dgm:spPr/>
      <dgm:t>
        <a:bodyPr/>
        <a:lstStyle/>
        <a:p>
          <a:pPr algn="ctr"/>
          <a:r>
            <a:rPr lang="es-MX"/>
            <a:t>Probador</a:t>
          </a:r>
        </a:p>
      </dgm:t>
    </dgm:pt>
    <dgm:pt modelId="{1DC64168-CD6C-49E5-84BF-4EC6842D9BC0}" type="parTrans" cxnId="{87F841AB-1976-4AF9-951D-A07858F6246D}">
      <dgm:prSet/>
      <dgm:spPr/>
      <dgm:t>
        <a:bodyPr/>
        <a:lstStyle/>
        <a:p>
          <a:pPr algn="ctr"/>
          <a:endParaRPr lang="es-MX"/>
        </a:p>
      </dgm:t>
    </dgm:pt>
    <dgm:pt modelId="{FA46C148-B46A-4F96-9C5B-29AC53AA068F}" type="sibTrans" cxnId="{87F841AB-1976-4AF9-951D-A07858F6246D}">
      <dgm:prSet/>
      <dgm:spPr/>
      <dgm:t>
        <a:bodyPr/>
        <a:lstStyle/>
        <a:p>
          <a:pPr algn="ctr"/>
          <a:endParaRPr lang="es-MX"/>
        </a:p>
      </dgm:t>
    </dgm:pt>
    <dgm:pt modelId="{D9191A27-2ACE-4DA0-9307-2E47C7BC9390}">
      <dgm:prSet phldrT="[Text]" custT="1"/>
      <dgm:spPr/>
      <dgm:t>
        <a:bodyPr/>
        <a:lstStyle/>
        <a:p>
          <a:pPr algn="l"/>
          <a:r>
            <a:rPr lang="es-MX" sz="1100"/>
            <a:t>Equipo</a:t>
          </a:r>
          <a:br>
            <a:rPr lang="es-MX" sz="1100"/>
          </a:br>
          <a:r>
            <a:rPr lang="es-MX" sz="1100"/>
            <a:t>de Trabajo</a:t>
          </a:r>
        </a:p>
      </dgm:t>
    </dgm:pt>
    <dgm:pt modelId="{0B4664DD-1717-4E29-9CE9-8F9BEF2BCB09}" type="parTrans" cxnId="{CED01CC0-EFCE-408F-B791-6C68B4EA030E}">
      <dgm:prSet/>
      <dgm:spPr/>
      <dgm:t>
        <a:bodyPr/>
        <a:lstStyle/>
        <a:p>
          <a:endParaRPr lang="es-MX"/>
        </a:p>
      </dgm:t>
    </dgm:pt>
    <dgm:pt modelId="{BDBDB744-9F34-4A45-9F06-EA42637CD75D}" type="sibTrans" cxnId="{CED01CC0-EFCE-408F-B791-6C68B4EA030E}">
      <dgm:prSet/>
      <dgm:spPr/>
      <dgm:t>
        <a:bodyPr/>
        <a:lstStyle/>
        <a:p>
          <a:endParaRPr lang="es-MX"/>
        </a:p>
      </dgm:t>
    </dgm:pt>
    <dgm:pt modelId="{8A1FCCB0-4AD6-40BF-8872-EC073E62F2E1}">
      <dgm:prSet phldrT="[Text]"/>
      <dgm:spPr/>
      <dgm:t>
        <a:bodyPr/>
        <a:lstStyle/>
        <a:p>
          <a:pPr algn="ctr"/>
          <a:r>
            <a:rPr lang="es-MX"/>
            <a:t>Alta Gerencia</a:t>
          </a:r>
        </a:p>
      </dgm:t>
    </dgm:pt>
    <dgm:pt modelId="{2FF663D1-B4A2-49E8-8B95-14E96C787A22}" type="parTrans" cxnId="{FCFD3980-C4AF-40FA-BA6E-6CFE84B3FB2E}">
      <dgm:prSet/>
      <dgm:spPr/>
      <dgm:t>
        <a:bodyPr/>
        <a:lstStyle/>
        <a:p>
          <a:endParaRPr lang="es-MX"/>
        </a:p>
      </dgm:t>
    </dgm:pt>
    <dgm:pt modelId="{B046414C-26FD-49F6-B611-88211B44297E}" type="sibTrans" cxnId="{FCFD3980-C4AF-40FA-BA6E-6CFE84B3FB2E}">
      <dgm:prSet/>
      <dgm:spPr/>
      <dgm:t>
        <a:bodyPr/>
        <a:lstStyle/>
        <a:p>
          <a:endParaRPr lang="es-MX"/>
        </a:p>
      </dgm:t>
    </dgm:pt>
    <dgm:pt modelId="{DBA1BDD6-A553-4BCC-8200-ABDD4D739F05}">
      <dgm:prSet phldrT="[Text]"/>
      <dgm:spPr/>
      <dgm:t>
        <a:bodyPr/>
        <a:lstStyle/>
        <a:p>
          <a:pPr algn="ctr"/>
          <a:r>
            <a:rPr lang="es-MX"/>
            <a:t>Cliente</a:t>
          </a:r>
        </a:p>
      </dgm:t>
    </dgm:pt>
    <dgm:pt modelId="{E0331778-3A39-4074-8795-25DBBAFA2ED2}" type="parTrans" cxnId="{69CD6DAD-EAEC-4CF7-9BED-031C3C8C3B2F}">
      <dgm:prSet/>
      <dgm:spPr/>
      <dgm:t>
        <a:bodyPr/>
        <a:lstStyle/>
        <a:p>
          <a:endParaRPr lang="es-MX"/>
        </a:p>
      </dgm:t>
    </dgm:pt>
    <dgm:pt modelId="{21D01626-D3E5-4074-B610-4AC5B796325E}" type="sibTrans" cxnId="{69CD6DAD-EAEC-4CF7-9BED-031C3C8C3B2F}">
      <dgm:prSet/>
      <dgm:spPr/>
      <dgm:t>
        <a:bodyPr/>
        <a:lstStyle/>
        <a:p>
          <a:endParaRPr lang="es-MX"/>
        </a:p>
      </dgm:t>
    </dgm:pt>
    <dgm:pt modelId="{C79CD45F-8CDF-47AC-882F-D10E24F4A02F}" type="pres">
      <dgm:prSet presAssocID="{09F29C49-C075-4828-B76E-9C5026512BBB}" presName="mainComposite" presStyleCnt="0">
        <dgm:presLayoutVars>
          <dgm:chPref val="1"/>
          <dgm:dir/>
          <dgm:animOne val="branch"/>
          <dgm:animLvl val="lvl"/>
          <dgm:resizeHandles val="exact"/>
        </dgm:presLayoutVars>
      </dgm:prSet>
      <dgm:spPr/>
      <dgm:t>
        <a:bodyPr/>
        <a:lstStyle/>
        <a:p>
          <a:endParaRPr lang="es-MX"/>
        </a:p>
      </dgm:t>
    </dgm:pt>
    <dgm:pt modelId="{88ABAC6E-E7BB-4455-AE95-47EC79003537}" type="pres">
      <dgm:prSet presAssocID="{09F29C49-C075-4828-B76E-9C5026512BBB}" presName="hierFlow" presStyleCnt="0"/>
      <dgm:spPr/>
    </dgm:pt>
    <dgm:pt modelId="{2DC63D4A-06EF-4B36-A904-59FD4EDE9855}" type="pres">
      <dgm:prSet presAssocID="{09F29C49-C075-4828-B76E-9C5026512BBB}" presName="firstBuf" presStyleCnt="0"/>
      <dgm:spPr/>
    </dgm:pt>
    <dgm:pt modelId="{C3CB555C-2B2D-4341-94B7-A4DF89784B61}" type="pres">
      <dgm:prSet presAssocID="{09F29C49-C075-4828-B76E-9C5026512BBB}" presName="hierChild1" presStyleCnt="0">
        <dgm:presLayoutVars>
          <dgm:chPref val="1"/>
          <dgm:animOne val="branch"/>
          <dgm:animLvl val="lvl"/>
        </dgm:presLayoutVars>
      </dgm:prSet>
      <dgm:spPr/>
    </dgm:pt>
    <dgm:pt modelId="{D966513D-F7AE-4057-A4E2-E6257CE37761}" type="pres">
      <dgm:prSet presAssocID="{DBA1BDD6-A553-4BCC-8200-ABDD4D739F05}" presName="Name14" presStyleCnt="0"/>
      <dgm:spPr/>
    </dgm:pt>
    <dgm:pt modelId="{93A58B43-392E-46D8-86AA-BF5BF2384D19}" type="pres">
      <dgm:prSet presAssocID="{DBA1BDD6-A553-4BCC-8200-ABDD4D739F05}" presName="level1Shape" presStyleLbl="node0" presStyleIdx="0" presStyleCnt="1">
        <dgm:presLayoutVars>
          <dgm:chPref val="3"/>
        </dgm:presLayoutVars>
      </dgm:prSet>
      <dgm:spPr/>
      <dgm:t>
        <a:bodyPr/>
        <a:lstStyle/>
        <a:p>
          <a:endParaRPr lang="es-MX"/>
        </a:p>
      </dgm:t>
    </dgm:pt>
    <dgm:pt modelId="{8E3770EC-5385-4828-81A7-F0EE382460E4}" type="pres">
      <dgm:prSet presAssocID="{DBA1BDD6-A553-4BCC-8200-ABDD4D739F05}" presName="hierChild2" presStyleCnt="0"/>
      <dgm:spPr/>
    </dgm:pt>
    <dgm:pt modelId="{6DEADA6E-04D2-4B61-AFE1-542F133557C8}" type="pres">
      <dgm:prSet presAssocID="{2FF663D1-B4A2-49E8-8B95-14E96C787A22}" presName="Name19" presStyleLbl="parChTrans1D2" presStyleIdx="0" presStyleCnt="1"/>
      <dgm:spPr/>
      <dgm:t>
        <a:bodyPr/>
        <a:lstStyle/>
        <a:p>
          <a:endParaRPr lang="es-MX"/>
        </a:p>
      </dgm:t>
    </dgm:pt>
    <dgm:pt modelId="{02227E2A-8B4F-44AB-A2D3-DB9C5BE260D0}" type="pres">
      <dgm:prSet presAssocID="{8A1FCCB0-4AD6-40BF-8872-EC073E62F2E1}" presName="Name21" presStyleCnt="0"/>
      <dgm:spPr/>
    </dgm:pt>
    <dgm:pt modelId="{0D8A1E15-682B-482B-8442-707D5B03A9A1}" type="pres">
      <dgm:prSet presAssocID="{8A1FCCB0-4AD6-40BF-8872-EC073E62F2E1}" presName="level2Shape" presStyleLbl="node2" presStyleIdx="0" presStyleCnt="1"/>
      <dgm:spPr/>
      <dgm:t>
        <a:bodyPr/>
        <a:lstStyle/>
        <a:p>
          <a:endParaRPr lang="es-MX"/>
        </a:p>
      </dgm:t>
    </dgm:pt>
    <dgm:pt modelId="{5AD52B84-EE2B-48FE-A7F9-D1EA2BA3CA3C}" type="pres">
      <dgm:prSet presAssocID="{8A1FCCB0-4AD6-40BF-8872-EC073E62F2E1}" presName="hierChild3" presStyleCnt="0"/>
      <dgm:spPr/>
    </dgm:pt>
    <dgm:pt modelId="{72FED0F2-902F-4445-9718-F8075D59FBB0}" type="pres">
      <dgm:prSet presAssocID="{B9E3B4F6-5446-4BA6-8CE8-7428952CBFF1}" presName="Name19" presStyleLbl="parChTrans1D3" presStyleIdx="0" presStyleCnt="1"/>
      <dgm:spPr/>
      <dgm:t>
        <a:bodyPr/>
        <a:lstStyle/>
        <a:p>
          <a:endParaRPr lang="es-MX"/>
        </a:p>
      </dgm:t>
    </dgm:pt>
    <dgm:pt modelId="{FBAFD111-F6A9-4676-8D4F-6BFFF1BFAEAC}" type="pres">
      <dgm:prSet presAssocID="{E9BA8E9A-930C-4546-9D73-56F477E94361}" presName="Name21" presStyleCnt="0"/>
      <dgm:spPr/>
    </dgm:pt>
    <dgm:pt modelId="{3A259F17-9E83-484B-9B84-A6D163D7208D}" type="pres">
      <dgm:prSet presAssocID="{E9BA8E9A-930C-4546-9D73-56F477E94361}" presName="level2Shape" presStyleLbl="node3" presStyleIdx="0" presStyleCnt="1" custScaleX="177665"/>
      <dgm:spPr/>
      <dgm:t>
        <a:bodyPr/>
        <a:lstStyle/>
        <a:p>
          <a:endParaRPr lang="es-MX"/>
        </a:p>
      </dgm:t>
    </dgm:pt>
    <dgm:pt modelId="{B3A3B28A-B959-4F08-991F-85C6F7E587D8}" type="pres">
      <dgm:prSet presAssocID="{E9BA8E9A-930C-4546-9D73-56F477E94361}" presName="hierChild3" presStyleCnt="0"/>
      <dgm:spPr/>
    </dgm:pt>
    <dgm:pt modelId="{AFD60062-027B-4198-BAF8-FA9F0D69B2CD}" type="pres">
      <dgm:prSet presAssocID="{C05F86CC-94E2-4F33-8886-7A6ED6717AB5}" presName="Name19" presStyleLbl="parChTrans1D4" presStyleIdx="0" presStyleCnt="8"/>
      <dgm:spPr/>
      <dgm:t>
        <a:bodyPr/>
        <a:lstStyle/>
        <a:p>
          <a:endParaRPr lang="es-MX"/>
        </a:p>
      </dgm:t>
    </dgm:pt>
    <dgm:pt modelId="{2CE2B90A-12D5-4B19-A1C5-919458FF87E9}" type="pres">
      <dgm:prSet presAssocID="{AA837AA7-3476-4DCD-922E-9727304DED4A}" presName="Name21" presStyleCnt="0"/>
      <dgm:spPr/>
    </dgm:pt>
    <dgm:pt modelId="{67D9E12E-3AA1-431E-8F06-98FC7221DA6F}" type="pres">
      <dgm:prSet presAssocID="{AA837AA7-3476-4DCD-922E-9727304DED4A}" presName="level2Shape" presStyleLbl="node4" presStyleIdx="0" presStyleCnt="8" custScaleX="137326"/>
      <dgm:spPr/>
      <dgm:t>
        <a:bodyPr/>
        <a:lstStyle/>
        <a:p>
          <a:endParaRPr lang="es-MX"/>
        </a:p>
      </dgm:t>
    </dgm:pt>
    <dgm:pt modelId="{018A1C96-64AF-42D4-8352-7F6DB164E705}" type="pres">
      <dgm:prSet presAssocID="{AA837AA7-3476-4DCD-922E-9727304DED4A}" presName="hierChild3" presStyleCnt="0"/>
      <dgm:spPr/>
    </dgm:pt>
    <dgm:pt modelId="{9D266B92-2ABD-446E-9B5E-ECF5941573D1}" type="pres">
      <dgm:prSet presAssocID="{DBC454C0-88CC-41AB-88D6-DB91C9A98841}" presName="Name19" presStyleLbl="parChTrans1D4" presStyleIdx="1" presStyleCnt="8"/>
      <dgm:spPr/>
      <dgm:t>
        <a:bodyPr/>
        <a:lstStyle/>
        <a:p>
          <a:endParaRPr lang="es-MX"/>
        </a:p>
      </dgm:t>
    </dgm:pt>
    <dgm:pt modelId="{D07BF730-B21F-4643-9053-F62178960372}" type="pres">
      <dgm:prSet presAssocID="{44C88903-7112-4F8C-AE39-EBCD6864B6C2}" presName="Name21" presStyleCnt="0"/>
      <dgm:spPr/>
    </dgm:pt>
    <dgm:pt modelId="{7B1BAA25-9A38-42F8-93CC-657AD4D3617F}" type="pres">
      <dgm:prSet presAssocID="{44C88903-7112-4F8C-AE39-EBCD6864B6C2}" presName="level2Shape" presStyleLbl="node4" presStyleIdx="1" presStyleCnt="8"/>
      <dgm:spPr/>
      <dgm:t>
        <a:bodyPr/>
        <a:lstStyle/>
        <a:p>
          <a:endParaRPr lang="es-MX"/>
        </a:p>
      </dgm:t>
    </dgm:pt>
    <dgm:pt modelId="{EFBACD63-140A-464F-835E-FFCC2789C662}" type="pres">
      <dgm:prSet presAssocID="{44C88903-7112-4F8C-AE39-EBCD6864B6C2}" presName="hierChild3" presStyleCnt="0"/>
      <dgm:spPr/>
    </dgm:pt>
    <dgm:pt modelId="{DA4F5760-6115-4CD4-9B67-57E133A3F0B3}" type="pres">
      <dgm:prSet presAssocID="{61CADD5D-66D7-4E6B-9CEE-8442BEF5B83A}" presName="Name19" presStyleLbl="parChTrans1D4" presStyleIdx="2" presStyleCnt="8"/>
      <dgm:spPr/>
      <dgm:t>
        <a:bodyPr/>
        <a:lstStyle/>
        <a:p>
          <a:endParaRPr lang="es-MX"/>
        </a:p>
      </dgm:t>
    </dgm:pt>
    <dgm:pt modelId="{75099E90-6DC7-44B6-A3E5-D84E5A9B5E33}" type="pres">
      <dgm:prSet presAssocID="{9D678BF8-1E3F-44BB-AB43-DFBC930892F5}" presName="Name21" presStyleCnt="0"/>
      <dgm:spPr/>
    </dgm:pt>
    <dgm:pt modelId="{88CDBEF9-10DC-46F2-94FD-C79B4BD11FFD}" type="pres">
      <dgm:prSet presAssocID="{9D678BF8-1E3F-44BB-AB43-DFBC930892F5}" presName="level2Shape" presStyleLbl="node4" presStyleIdx="2" presStyleCnt="8"/>
      <dgm:spPr/>
      <dgm:t>
        <a:bodyPr/>
        <a:lstStyle/>
        <a:p>
          <a:endParaRPr lang="es-MX"/>
        </a:p>
      </dgm:t>
    </dgm:pt>
    <dgm:pt modelId="{2BA3C60A-658C-478C-8DBF-10396731132B}" type="pres">
      <dgm:prSet presAssocID="{9D678BF8-1E3F-44BB-AB43-DFBC930892F5}" presName="hierChild3" presStyleCnt="0"/>
      <dgm:spPr/>
    </dgm:pt>
    <dgm:pt modelId="{3744D0E0-4B66-4D0E-9CB9-2C784862C66A}" type="pres">
      <dgm:prSet presAssocID="{81317DCB-B0BF-4DEE-8093-04D52A5D6E41}" presName="Name19" presStyleLbl="parChTrans1D4" presStyleIdx="3" presStyleCnt="8"/>
      <dgm:spPr/>
      <dgm:t>
        <a:bodyPr/>
        <a:lstStyle/>
        <a:p>
          <a:endParaRPr lang="es-MX"/>
        </a:p>
      </dgm:t>
    </dgm:pt>
    <dgm:pt modelId="{F5BD96CC-55F2-4A0C-9B1F-D6F3A84399F8}" type="pres">
      <dgm:prSet presAssocID="{D67FC3C6-5D5F-4A2B-B430-C3F04BEA72DB}" presName="Name21" presStyleCnt="0"/>
      <dgm:spPr/>
    </dgm:pt>
    <dgm:pt modelId="{B36B058C-7644-4273-A38A-65AC01C8F00C}" type="pres">
      <dgm:prSet presAssocID="{D67FC3C6-5D5F-4A2B-B430-C3F04BEA72DB}" presName="level2Shape" presStyleLbl="node4" presStyleIdx="3" presStyleCnt="8"/>
      <dgm:spPr/>
      <dgm:t>
        <a:bodyPr/>
        <a:lstStyle/>
        <a:p>
          <a:endParaRPr lang="es-MX"/>
        </a:p>
      </dgm:t>
    </dgm:pt>
    <dgm:pt modelId="{766B9555-3B1C-440B-8126-B8164E82F58E}" type="pres">
      <dgm:prSet presAssocID="{D67FC3C6-5D5F-4A2B-B430-C3F04BEA72DB}" presName="hierChild3" presStyleCnt="0"/>
      <dgm:spPr/>
    </dgm:pt>
    <dgm:pt modelId="{2982D474-71F2-4BEF-9E91-A2311757E6C3}" type="pres">
      <dgm:prSet presAssocID="{E0239958-10BF-496C-A41D-82C2C0EF84C1}" presName="Name19" presStyleLbl="parChTrans1D4" presStyleIdx="4" presStyleCnt="8"/>
      <dgm:spPr/>
      <dgm:t>
        <a:bodyPr/>
        <a:lstStyle/>
        <a:p>
          <a:endParaRPr lang="es-MX"/>
        </a:p>
      </dgm:t>
    </dgm:pt>
    <dgm:pt modelId="{1C61BAEF-C602-4792-A0A6-A86AC0AC38CD}" type="pres">
      <dgm:prSet presAssocID="{B7E594E0-24AF-47BD-B514-A995AB42CDDA}" presName="Name21" presStyleCnt="0"/>
      <dgm:spPr/>
    </dgm:pt>
    <dgm:pt modelId="{6CCF0721-CC43-4FA0-84A1-50C02023B31D}" type="pres">
      <dgm:prSet presAssocID="{B7E594E0-24AF-47BD-B514-A995AB42CDDA}" presName="level2Shape" presStyleLbl="node4" presStyleIdx="4" presStyleCnt="8"/>
      <dgm:spPr/>
      <dgm:t>
        <a:bodyPr/>
        <a:lstStyle/>
        <a:p>
          <a:endParaRPr lang="es-MX"/>
        </a:p>
      </dgm:t>
    </dgm:pt>
    <dgm:pt modelId="{D099EDFB-810A-49D4-B9FC-2858BC4B1810}" type="pres">
      <dgm:prSet presAssocID="{B7E594E0-24AF-47BD-B514-A995AB42CDDA}" presName="hierChild3" presStyleCnt="0"/>
      <dgm:spPr/>
    </dgm:pt>
    <dgm:pt modelId="{800D49B9-CD83-4EFE-9BE2-E9D0DB5C81FA}" type="pres">
      <dgm:prSet presAssocID="{1DC64168-CD6C-49E5-84BF-4EC6842D9BC0}" presName="Name19" presStyleLbl="parChTrans1D4" presStyleIdx="5" presStyleCnt="8"/>
      <dgm:spPr/>
      <dgm:t>
        <a:bodyPr/>
        <a:lstStyle/>
        <a:p>
          <a:endParaRPr lang="es-MX"/>
        </a:p>
      </dgm:t>
    </dgm:pt>
    <dgm:pt modelId="{9B615A88-F8F3-4BF7-964E-2DE55B544869}" type="pres">
      <dgm:prSet presAssocID="{A28540D3-9892-436B-88EB-36F4BE8BD6B8}" presName="Name21" presStyleCnt="0"/>
      <dgm:spPr/>
    </dgm:pt>
    <dgm:pt modelId="{11AE49FF-39FA-446C-88EB-48096BB47A81}" type="pres">
      <dgm:prSet presAssocID="{A28540D3-9892-436B-88EB-36F4BE8BD6B8}" presName="level2Shape" presStyleLbl="node4" presStyleIdx="5" presStyleCnt="8"/>
      <dgm:spPr/>
      <dgm:t>
        <a:bodyPr/>
        <a:lstStyle/>
        <a:p>
          <a:endParaRPr lang="es-MX"/>
        </a:p>
      </dgm:t>
    </dgm:pt>
    <dgm:pt modelId="{90338C33-8111-4460-B723-1DAC3641ACC4}" type="pres">
      <dgm:prSet presAssocID="{A28540D3-9892-436B-88EB-36F4BE8BD6B8}" presName="hierChild3" presStyleCnt="0"/>
      <dgm:spPr/>
    </dgm:pt>
    <dgm:pt modelId="{EFC1A943-7DF2-4A9E-8262-0895FFE0895E}" type="pres">
      <dgm:prSet presAssocID="{9F5B4190-3ACB-49D9-A0A5-DF409AE7BB46}" presName="Name19" presStyleLbl="parChTrans1D4" presStyleIdx="6" presStyleCnt="8"/>
      <dgm:spPr/>
      <dgm:t>
        <a:bodyPr/>
        <a:lstStyle/>
        <a:p>
          <a:endParaRPr lang="es-MX"/>
        </a:p>
      </dgm:t>
    </dgm:pt>
    <dgm:pt modelId="{1E5D3182-640D-4DF2-B492-0F84C3E79CF5}" type="pres">
      <dgm:prSet presAssocID="{51E29078-3262-4193-B057-1739DA936DD3}" presName="Name21" presStyleCnt="0"/>
      <dgm:spPr/>
    </dgm:pt>
    <dgm:pt modelId="{C5CE48B8-9851-4DF2-A073-CA9A4CF6B4CD}" type="pres">
      <dgm:prSet presAssocID="{51E29078-3262-4193-B057-1739DA936DD3}" presName="level2Shape" presStyleLbl="node4" presStyleIdx="6" presStyleCnt="8"/>
      <dgm:spPr/>
      <dgm:t>
        <a:bodyPr/>
        <a:lstStyle/>
        <a:p>
          <a:endParaRPr lang="es-MX"/>
        </a:p>
      </dgm:t>
    </dgm:pt>
    <dgm:pt modelId="{09DE6D68-1012-4FCF-80DB-A7098D04772A}" type="pres">
      <dgm:prSet presAssocID="{51E29078-3262-4193-B057-1739DA936DD3}" presName="hierChild3" presStyleCnt="0"/>
      <dgm:spPr/>
    </dgm:pt>
    <dgm:pt modelId="{29E0E6F8-ABD3-4F6F-8C8B-C963C3B2297F}" type="pres">
      <dgm:prSet presAssocID="{8863049C-CB79-49F5-A57D-27A78A42F089}" presName="Name19" presStyleLbl="parChTrans1D4" presStyleIdx="7" presStyleCnt="8"/>
      <dgm:spPr/>
      <dgm:t>
        <a:bodyPr/>
        <a:lstStyle/>
        <a:p>
          <a:endParaRPr lang="es-MX"/>
        </a:p>
      </dgm:t>
    </dgm:pt>
    <dgm:pt modelId="{335429F2-5807-4B30-85CC-50C692E78E49}" type="pres">
      <dgm:prSet presAssocID="{3DF64B71-B679-4680-8EE1-508B09BFA267}" presName="Name21" presStyleCnt="0"/>
      <dgm:spPr/>
    </dgm:pt>
    <dgm:pt modelId="{EC3E58AD-748D-4FBB-B0AE-250B80DF724B}" type="pres">
      <dgm:prSet presAssocID="{3DF64B71-B679-4680-8EE1-508B09BFA267}" presName="level2Shape" presStyleLbl="node4" presStyleIdx="7" presStyleCnt="8"/>
      <dgm:spPr/>
      <dgm:t>
        <a:bodyPr/>
        <a:lstStyle/>
        <a:p>
          <a:endParaRPr lang="es-MX"/>
        </a:p>
      </dgm:t>
    </dgm:pt>
    <dgm:pt modelId="{91CFB262-82AA-4EA9-97B1-47E80B0A91EB}" type="pres">
      <dgm:prSet presAssocID="{3DF64B71-B679-4680-8EE1-508B09BFA267}" presName="hierChild3" presStyleCnt="0"/>
      <dgm:spPr/>
    </dgm:pt>
    <dgm:pt modelId="{CFB95FA0-4BE7-4D1B-827C-12C4EB8C8D9A}" type="pres">
      <dgm:prSet presAssocID="{09F29C49-C075-4828-B76E-9C5026512BBB}" presName="bgShapesFlow" presStyleCnt="0"/>
      <dgm:spPr/>
    </dgm:pt>
    <dgm:pt modelId="{2E5A0049-8CA5-47CD-992E-263A92E8509F}" type="pres">
      <dgm:prSet presAssocID="{74EB63D7-EF31-437B-89DE-78E4B59C3886}" presName="rectComp" presStyleCnt="0"/>
      <dgm:spPr/>
    </dgm:pt>
    <dgm:pt modelId="{58841897-B851-4531-A44D-1B8F78D624A8}" type="pres">
      <dgm:prSet presAssocID="{74EB63D7-EF31-437B-89DE-78E4B59C3886}" presName="bgRect" presStyleLbl="bgShp" presStyleIdx="0" presStyleCnt="2" custScaleX="91003" custScaleY="245062" custLinFactY="100000" custLinFactNeighborX="5743" custLinFactNeighborY="120735"/>
      <dgm:spPr/>
      <dgm:t>
        <a:bodyPr/>
        <a:lstStyle/>
        <a:p>
          <a:endParaRPr lang="es-MX"/>
        </a:p>
      </dgm:t>
    </dgm:pt>
    <dgm:pt modelId="{D287818A-BFEF-4DC1-952C-A41A5B5B39BF}" type="pres">
      <dgm:prSet presAssocID="{74EB63D7-EF31-437B-89DE-78E4B59C3886}" presName="bgRectTx" presStyleLbl="bgShp" presStyleIdx="0" presStyleCnt="2">
        <dgm:presLayoutVars>
          <dgm:bulletEnabled val="1"/>
        </dgm:presLayoutVars>
      </dgm:prSet>
      <dgm:spPr/>
      <dgm:t>
        <a:bodyPr/>
        <a:lstStyle/>
        <a:p>
          <a:endParaRPr lang="es-MX"/>
        </a:p>
      </dgm:t>
    </dgm:pt>
    <dgm:pt modelId="{2CE33EB4-1DE7-40E6-A324-F2F4A9843BCE}" type="pres">
      <dgm:prSet presAssocID="{74EB63D7-EF31-437B-89DE-78E4B59C3886}" presName="spComp" presStyleCnt="0"/>
      <dgm:spPr/>
    </dgm:pt>
    <dgm:pt modelId="{270E000D-83FD-4539-B5E9-7C5589702DA0}" type="pres">
      <dgm:prSet presAssocID="{74EB63D7-EF31-437B-89DE-78E4B59C3886}" presName="vSp" presStyleCnt="0"/>
      <dgm:spPr/>
    </dgm:pt>
    <dgm:pt modelId="{5A2C8511-09B9-44F2-B6BF-18E6B0E385D6}" type="pres">
      <dgm:prSet presAssocID="{D9191A27-2ACE-4DA0-9307-2E47C7BC9390}" presName="rectComp" presStyleCnt="0"/>
      <dgm:spPr/>
    </dgm:pt>
    <dgm:pt modelId="{1FD770F5-7B34-4822-A489-A2BF11572747}" type="pres">
      <dgm:prSet presAssocID="{D9191A27-2ACE-4DA0-9307-2E47C7BC9390}" presName="bgRect" presStyleLbl="bgShp" presStyleIdx="1" presStyleCnt="2" custScaleX="90759" custLinFactY="100000" custLinFactNeighborX="5646" custLinFactNeighborY="114574"/>
      <dgm:spPr/>
      <dgm:t>
        <a:bodyPr/>
        <a:lstStyle/>
        <a:p>
          <a:endParaRPr lang="es-MX"/>
        </a:p>
      </dgm:t>
    </dgm:pt>
    <dgm:pt modelId="{03C2A66F-C250-4D61-8D7F-683C34946402}" type="pres">
      <dgm:prSet presAssocID="{D9191A27-2ACE-4DA0-9307-2E47C7BC9390}" presName="bgRectTx" presStyleLbl="bgShp" presStyleIdx="1" presStyleCnt="2">
        <dgm:presLayoutVars>
          <dgm:bulletEnabled val="1"/>
        </dgm:presLayoutVars>
      </dgm:prSet>
      <dgm:spPr/>
      <dgm:t>
        <a:bodyPr/>
        <a:lstStyle/>
        <a:p>
          <a:endParaRPr lang="es-MX"/>
        </a:p>
      </dgm:t>
    </dgm:pt>
  </dgm:ptLst>
  <dgm:cxnLst>
    <dgm:cxn modelId="{558AB7E6-A002-4413-9B94-47392EC53489}" type="presOf" srcId="{1DC64168-CD6C-49E5-84BF-4EC6842D9BC0}" destId="{800D49B9-CD83-4EFE-9BE2-E9D0DB5C81FA}" srcOrd="0" destOrd="0" presId="urn:microsoft.com/office/officeart/2005/8/layout/hierarchy6"/>
    <dgm:cxn modelId="{081F97FE-2845-4554-A1A9-F053969F4500}" type="presOf" srcId="{D9191A27-2ACE-4DA0-9307-2E47C7BC9390}" destId="{03C2A66F-C250-4D61-8D7F-683C34946402}" srcOrd="1" destOrd="0" presId="urn:microsoft.com/office/officeart/2005/8/layout/hierarchy6"/>
    <dgm:cxn modelId="{78FC1D59-12C7-4C26-B35A-35190B963982}" type="presOf" srcId="{B7E594E0-24AF-47BD-B514-A995AB42CDDA}" destId="{6CCF0721-CC43-4FA0-84A1-50C02023B31D}" srcOrd="0" destOrd="0" presId="urn:microsoft.com/office/officeart/2005/8/layout/hierarchy6"/>
    <dgm:cxn modelId="{3CC88353-D427-4090-8647-C06414430C36}" srcId="{E9BA8E9A-930C-4546-9D73-56F477E94361}" destId="{3DF64B71-B679-4680-8EE1-508B09BFA267}" srcOrd="3" destOrd="0" parTransId="{8863049C-CB79-49F5-A57D-27A78A42F089}" sibTransId="{96B00EC8-954A-4065-8FAF-1A514D3949E1}"/>
    <dgm:cxn modelId="{A25766E7-22BE-4F00-AC20-7990A67A97BD}" srcId="{E9BA8E9A-930C-4546-9D73-56F477E94361}" destId="{D67FC3C6-5D5F-4A2B-B430-C3F04BEA72DB}" srcOrd="1" destOrd="0" parTransId="{81317DCB-B0BF-4DEE-8093-04D52A5D6E41}" sibTransId="{86B24E83-C04B-4452-BB39-1C00DBC9A2D4}"/>
    <dgm:cxn modelId="{6E327689-9884-464A-91C8-046A09EF22ED}" type="presOf" srcId="{09F29C49-C075-4828-B76E-9C5026512BBB}" destId="{C79CD45F-8CDF-47AC-882F-D10E24F4A02F}" srcOrd="0" destOrd="0" presId="urn:microsoft.com/office/officeart/2005/8/layout/hierarchy6"/>
    <dgm:cxn modelId="{87F841AB-1976-4AF9-951D-A07858F6246D}" srcId="{D67FC3C6-5D5F-4A2B-B430-C3F04BEA72DB}" destId="{A28540D3-9892-436B-88EB-36F4BE8BD6B8}" srcOrd="1" destOrd="0" parTransId="{1DC64168-CD6C-49E5-84BF-4EC6842D9BC0}" sibTransId="{FA46C148-B46A-4F96-9C5B-29AC53AA068F}"/>
    <dgm:cxn modelId="{FCFD3980-C4AF-40FA-BA6E-6CFE84B3FB2E}" srcId="{DBA1BDD6-A553-4BCC-8200-ABDD4D739F05}" destId="{8A1FCCB0-4AD6-40BF-8872-EC073E62F2E1}" srcOrd="0" destOrd="0" parTransId="{2FF663D1-B4A2-49E8-8B95-14E96C787A22}" sibTransId="{B046414C-26FD-49F6-B611-88211B44297E}"/>
    <dgm:cxn modelId="{4E2FD46E-4A10-4380-8D38-3F85943BFE54}" type="presOf" srcId="{AA837AA7-3476-4DCD-922E-9727304DED4A}" destId="{67D9E12E-3AA1-431E-8F06-98FC7221DA6F}" srcOrd="0" destOrd="0" presId="urn:microsoft.com/office/officeart/2005/8/layout/hierarchy6"/>
    <dgm:cxn modelId="{E7FEDDD7-4C9B-4D84-BF12-4CA351A9E974}" type="presOf" srcId="{8A1FCCB0-4AD6-40BF-8872-EC073E62F2E1}" destId="{0D8A1E15-682B-482B-8442-707D5B03A9A1}" srcOrd="0" destOrd="0" presId="urn:microsoft.com/office/officeart/2005/8/layout/hierarchy6"/>
    <dgm:cxn modelId="{72A168F1-1BE0-4E4F-AB56-A990BD8CC0DB}" type="presOf" srcId="{A28540D3-9892-436B-88EB-36F4BE8BD6B8}" destId="{11AE49FF-39FA-446C-88EB-48096BB47A81}" srcOrd="0" destOrd="0" presId="urn:microsoft.com/office/officeart/2005/8/layout/hierarchy6"/>
    <dgm:cxn modelId="{A47DD4C0-F0F0-4F85-ADF3-89C9262D00AC}" type="presOf" srcId="{61CADD5D-66D7-4E6B-9CEE-8442BEF5B83A}" destId="{DA4F5760-6115-4CD4-9B67-57E133A3F0B3}" srcOrd="0" destOrd="0" presId="urn:microsoft.com/office/officeart/2005/8/layout/hierarchy6"/>
    <dgm:cxn modelId="{69CD6DAD-EAEC-4CF7-9BED-031C3C8C3B2F}" srcId="{09F29C49-C075-4828-B76E-9C5026512BBB}" destId="{DBA1BDD6-A553-4BCC-8200-ABDD4D739F05}" srcOrd="0" destOrd="0" parTransId="{E0331778-3A39-4074-8795-25DBBAFA2ED2}" sibTransId="{21D01626-D3E5-4074-B610-4AC5B796325E}"/>
    <dgm:cxn modelId="{7987D22F-923F-4F14-AC40-937D6A587FF6}" type="presOf" srcId="{81317DCB-B0BF-4DEE-8093-04D52A5D6E41}" destId="{3744D0E0-4B66-4D0E-9CB9-2C784862C66A}" srcOrd="0" destOrd="0" presId="urn:microsoft.com/office/officeart/2005/8/layout/hierarchy6"/>
    <dgm:cxn modelId="{2E8AA3F3-A649-411D-8783-CAB61EC55F11}" type="presOf" srcId="{74EB63D7-EF31-437B-89DE-78E4B59C3886}" destId="{D287818A-BFEF-4DC1-952C-A41A5B5B39BF}" srcOrd="1" destOrd="0" presId="urn:microsoft.com/office/officeart/2005/8/layout/hierarchy6"/>
    <dgm:cxn modelId="{4E7B81BE-9158-4B6E-B271-E63734B90165}" type="presOf" srcId="{8863049C-CB79-49F5-A57D-27A78A42F089}" destId="{29E0E6F8-ABD3-4F6F-8C8B-C963C3B2297F}" srcOrd="0" destOrd="0" presId="urn:microsoft.com/office/officeart/2005/8/layout/hierarchy6"/>
    <dgm:cxn modelId="{17D5247E-6308-414B-8300-88ADFB37F673}" srcId="{8A1FCCB0-4AD6-40BF-8872-EC073E62F2E1}" destId="{E9BA8E9A-930C-4546-9D73-56F477E94361}" srcOrd="0" destOrd="0" parTransId="{B9E3B4F6-5446-4BA6-8CE8-7428952CBFF1}" sibTransId="{DD477BF7-47F9-486F-9DC1-3B3401A1EEBE}"/>
    <dgm:cxn modelId="{D4EA3E75-2029-4001-AD9F-82B77B1AE908}" type="presOf" srcId="{E0239958-10BF-496C-A41D-82C2C0EF84C1}" destId="{2982D474-71F2-4BEF-9E91-A2311757E6C3}" srcOrd="0" destOrd="0" presId="urn:microsoft.com/office/officeart/2005/8/layout/hierarchy6"/>
    <dgm:cxn modelId="{C621622D-DC4B-4FB8-A70B-F1ECA390D5A4}" srcId="{D67FC3C6-5D5F-4A2B-B430-C3F04BEA72DB}" destId="{B7E594E0-24AF-47BD-B514-A995AB42CDDA}" srcOrd="0" destOrd="0" parTransId="{E0239958-10BF-496C-A41D-82C2C0EF84C1}" sibTransId="{81D536B5-C154-4EEA-9253-82DCCBA98375}"/>
    <dgm:cxn modelId="{5FDE6122-CA9C-487F-A180-AAF9460A6ADB}" type="presOf" srcId="{DBC454C0-88CC-41AB-88D6-DB91C9A98841}" destId="{9D266B92-2ABD-446E-9B5E-ECF5941573D1}" srcOrd="0" destOrd="0" presId="urn:microsoft.com/office/officeart/2005/8/layout/hierarchy6"/>
    <dgm:cxn modelId="{FA4E341F-80B8-4B2A-B6AE-376C7A4F5270}" srcId="{E9BA8E9A-930C-4546-9D73-56F477E94361}" destId="{51E29078-3262-4193-B057-1739DA936DD3}" srcOrd="2" destOrd="0" parTransId="{9F5B4190-3ACB-49D9-A0A5-DF409AE7BB46}" sibTransId="{0BD0980C-832A-4536-9F09-5766B7AAAE52}"/>
    <dgm:cxn modelId="{96D8BD3D-DF06-4E61-9247-4E13FA35FFA4}" type="presOf" srcId="{E9BA8E9A-930C-4546-9D73-56F477E94361}" destId="{3A259F17-9E83-484B-9B84-A6D163D7208D}" srcOrd="0" destOrd="0" presId="urn:microsoft.com/office/officeart/2005/8/layout/hierarchy6"/>
    <dgm:cxn modelId="{C36F1B4C-1B6C-4DDF-9C03-08DB682D7D0C}" srcId="{09F29C49-C075-4828-B76E-9C5026512BBB}" destId="{74EB63D7-EF31-437B-89DE-78E4B59C3886}" srcOrd="1" destOrd="0" parTransId="{32F118E6-BB70-4EC6-AB99-9E88B3EEC51F}" sibTransId="{B1D8E9C6-B259-447D-9AAF-3CBD5EE0A05A}"/>
    <dgm:cxn modelId="{A126DB5A-37C3-4DBE-A21D-D28A6AFBD5D8}" type="presOf" srcId="{C05F86CC-94E2-4F33-8886-7A6ED6717AB5}" destId="{AFD60062-027B-4198-BAF8-FA9F0D69B2CD}" srcOrd="0" destOrd="0" presId="urn:microsoft.com/office/officeart/2005/8/layout/hierarchy6"/>
    <dgm:cxn modelId="{65B06DAE-4F2D-43CA-89B1-33B36F050514}" srcId="{AA837AA7-3476-4DCD-922E-9727304DED4A}" destId="{9D678BF8-1E3F-44BB-AB43-DFBC930892F5}" srcOrd="1" destOrd="0" parTransId="{61CADD5D-66D7-4E6B-9CEE-8442BEF5B83A}" sibTransId="{D5397550-BC9B-412F-A182-F41E2A895C8A}"/>
    <dgm:cxn modelId="{F83195EF-DCFB-4362-80D5-B430BCB1A295}" type="presOf" srcId="{74EB63D7-EF31-437B-89DE-78E4B59C3886}" destId="{58841897-B851-4531-A44D-1B8F78D624A8}" srcOrd="0" destOrd="0" presId="urn:microsoft.com/office/officeart/2005/8/layout/hierarchy6"/>
    <dgm:cxn modelId="{5944D0EE-4E8C-4F9D-A23B-9C8AEBD98DB0}" type="presOf" srcId="{51E29078-3262-4193-B057-1739DA936DD3}" destId="{C5CE48B8-9851-4DF2-A073-CA9A4CF6B4CD}" srcOrd="0" destOrd="0" presId="urn:microsoft.com/office/officeart/2005/8/layout/hierarchy6"/>
    <dgm:cxn modelId="{908D64A4-8B1A-4C0A-BE36-A9C84F8D5EB9}" type="presOf" srcId="{44C88903-7112-4F8C-AE39-EBCD6864B6C2}" destId="{7B1BAA25-9A38-42F8-93CC-657AD4D3617F}" srcOrd="0" destOrd="0" presId="urn:microsoft.com/office/officeart/2005/8/layout/hierarchy6"/>
    <dgm:cxn modelId="{CED01CC0-EFCE-408F-B791-6C68B4EA030E}" srcId="{09F29C49-C075-4828-B76E-9C5026512BBB}" destId="{D9191A27-2ACE-4DA0-9307-2E47C7BC9390}" srcOrd="2" destOrd="0" parTransId="{0B4664DD-1717-4E29-9CE9-8F9BEF2BCB09}" sibTransId="{BDBDB744-9F34-4A45-9F06-EA42637CD75D}"/>
    <dgm:cxn modelId="{CB25C343-4533-4A59-94F5-1FDEB2484D19}" type="presOf" srcId="{9F5B4190-3ACB-49D9-A0A5-DF409AE7BB46}" destId="{EFC1A943-7DF2-4A9E-8262-0895FFE0895E}" srcOrd="0" destOrd="0" presId="urn:microsoft.com/office/officeart/2005/8/layout/hierarchy6"/>
    <dgm:cxn modelId="{143B537C-DCEC-4D4E-A378-295A29E40CD5}" type="presOf" srcId="{D67FC3C6-5D5F-4A2B-B430-C3F04BEA72DB}" destId="{B36B058C-7644-4273-A38A-65AC01C8F00C}" srcOrd="0" destOrd="0" presId="urn:microsoft.com/office/officeart/2005/8/layout/hierarchy6"/>
    <dgm:cxn modelId="{C1AD534D-7A1A-4F60-BC81-0DBF6500B07D}" type="presOf" srcId="{B9E3B4F6-5446-4BA6-8CE8-7428952CBFF1}" destId="{72FED0F2-902F-4445-9718-F8075D59FBB0}" srcOrd="0" destOrd="0" presId="urn:microsoft.com/office/officeart/2005/8/layout/hierarchy6"/>
    <dgm:cxn modelId="{59D6C7D9-8CD1-476A-ABF0-0106DEE049B9}" srcId="{E9BA8E9A-930C-4546-9D73-56F477E94361}" destId="{AA837AA7-3476-4DCD-922E-9727304DED4A}" srcOrd="0" destOrd="0" parTransId="{C05F86CC-94E2-4F33-8886-7A6ED6717AB5}" sibTransId="{66161F50-5CF7-4F6C-A276-F012D16160D5}"/>
    <dgm:cxn modelId="{A361C737-9AED-4CC1-94EF-F57892F03F48}" type="presOf" srcId="{3DF64B71-B679-4680-8EE1-508B09BFA267}" destId="{EC3E58AD-748D-4FBB-B0AE-250B80DF724B}" srcOrd="0" destOrd="0" presId="urn:microsoft.com/office/officeart/2005/8/layout/hierarchy6"/>
    <dgm:cxn modelId="{45B12635-C76B-43BC-A2FD-3F5A6F567542}" type="presOf" srcId="{9D678BF8-1E3F-44BB-AB43-DFBC930892F5}" destId="{88CDBEF9-10DC-46F2-94FD-C79B4BD11FFD}" srcOrd="0" destOrd="0" presId="urn:microsoft.com/office/officeart/2005/8/layout/hierarchy6"/>
    <dgm:cxn modelId="{E383A788-D0BD-4176-8889-417D4FAFEAF1}" type="presOf" srcId="{DBA1BDD6-A553-4BCC-8200-ABDD4D739F05}" destId="{93A58B43-392E-46D8-86AA-BF5BF2384D19}" srcOrd="0" destOrd="0" presId="urn:microsoft.com/office/officeart/2005/8/layout/hierarchy6"/>
    <dgm:cxn modelId="{4E9DEFB5-04C6-4919-976B-1AC6E9D9A0F4}" srcId="{AA837AA7-3476-4DCD-922E-9727304DED4A}" destId="{44C88903-7112-4F8C-AE39-EBCD6864B6C2}" srcOrd="0" destOrd="0" parTransId="{DBC454C0-88CC-41AB-88D6-DB91C9A98841}" sibTransId="{8A6B847F-E317-40AD-BA4C-004FF066683D}"/>
    <dgm:cxn modelId="{851A1381-55F9-4FD0-A27A-6254A5CA920A}" type="presOf" srcId="{D9191A27-2ACE-4DA0-9307-2E47C7BC9390}" destId="{1FD770F5-7B34-4822-A489-A2BF11572747}" srcOrd="0" destOrd="0" presId="urn:microsoft.com/office/officeart/2005/8/layout/hierarchy6"/>
    <dgm:cxn modelId="{A40B6E6E-69F9-4CFA-BAB4-ADA425524945}" type="presOf" srcId="{2FF663D1-B4A2-49E8-8B95-14E96C787A22}" destId="{6DEADA6E-04D2-4B61-AFE1-542F133557C8}" srcOrd="0" destOrd="0" presId="urn:microsoft.com/office/officeart/2005/8/layout/hierarchy6"/>
    <dgm:cxn modelId="{128BD496-0BFB-4428-A3DA-230780D36C0E}" type="presParOf" srcId="{C79CD45F-8CDF-47AC-882F-D10E24F4A02F}" destId="{88ABAC6E-E7BB-4455-AE95-47EC79003537}" srcOrd="0" destOrd="0" presId="urn:microsoft.com/office/officeart/2005/8/layout/hierarchy6"/>
    <dgm:cxn modelId="{38DBCEE8-F6C9-4E78-B18A-EEA3C65877A1}" type="presParOf" srcId="{88ABAC6E-E7BB-4455-AE95-47EC79003537}" destId="{2DC63D4A-06EF-4B36-A904-59FD4EDE9855}" srcOrd="0" destOrd="0" presId="urn:microsoft.com/office/officeart/2005/8/layout/hierarchy6"/>
    <dgm:cxn modelId="{66644FC2-CC3F-4677-A236-5C761FBA8AF1}" type="presParOf" srcId="{88ABAC6E-E7BB-4455-AE95-47EC79003537}" destId="{C3CB555C-2B2D-4341-94B7-A4DF89784B61}" srcOrd="1" destOrd="0" presId="urn:microsoft.com/office/officeart/2005/8/layout/hierarchy6"/>
    <dgm:cxn modelId="{DD9D486A-8BA7-434C-AC1B-F0196D68050C}" type="presParOf" srcId="{C3CB555C-2B2D-4341-94B7-A4DF89784B61}" destId="{D966513D-F7AE-4057-A4E2-E6257CE37761}" srcOrd="0" destOrd="0" presId="urn:microsoft.com/office/officeart/2005/8/layout/hierarchy6"/>
    <dgm:cxn modelId="{DD0E1CE1-941C-4352-8642-76CBE6901285}" type="presParOf" srcId="{D966513D-F7AE-4057-A4E2-E6257CE37761}" destId="{93A58B43-392E-46D8-86AA-BF5BF2384D19}" srcOrd="0" destOrd="0" presId="urn:microsoft.com/office/officeart/2005/8/layout/hierarchy6"/>
    <dgm:cxn modelId="{CB75A7FA-35EE-4FC7-B352-3B3C503BFED9}" type="presParOf" srcId="{D966513D-F7AE-4057-A4E2-E6257CE37761}" destId="{8E3770EC-5385-4828-81A7-F0EE382460E4}" srcOrd="1" destOrd="0" presId="urn:microsoft.com/office/officeart/2005/8/layout/hierarchy6"/>
    <dgm:cxn modelId="{E95B6D74-7096-4CAE-A644-5294EA63EC75}" type="presParOf" srcId="{8E3770EC-5385-4828-81A7-F0EE382460E4}" destId="{6DEADA6E-04D2-4B61-AFE1-542F133557C8}" srcOrd="0" destOrd="0" presId="urn:microsoft.com/office/officeart/2005/8/layout/hierarchy6"/>
    <dgm:cxn modelId="{095D6879-85AF-4324-A5A2-D6495AB7C99C}" type="presParOf" srcId="{8E3770EC-5385-4828-81A7-F0EE382460E4}" destId="{02227E2A-8B4F-44AB-A2D3-DB9C5BE260D0}" srcOrd="1" destOrd="0" presId="urn:microsoft.com/office/officeart/2005/8/layout/hierarchy6"/>
    <dgm:cxn modelId="{E31FAA2F-A10C-4F4A-BF9C-25BF2C627DA7}" type="presParOf" srcId="{02227E2A-8B4F-44AB-A2D3-DB9C5BE260D0}" destId="{0D8A1E15-682B-482B-8442-707D5B03A9A1}" srcOrd="0" destOrd="0" presId="urn:microsoft.com/office/officeart/2005/8/layout/hierarchy6"/>
    <dgm:cxn modelId="{518DDACA-8171-4239-A9F8-CB8C5A11FF21}" type="presParOf" srcId="{02227E2A-8B4F-44AB-A2D3-DB9C5BE260D0}" destId="{5AD52B84-EE2B-48FE-A7F9-D1EA2BA3CA3C}" srcOrd="1" destOrd="0" presId="urn:microsoft.com/office/officeart/2005/8/layout/hierarchy6"/>
    <dgm:cxn modelId="{14337320-8AF2-43A6-83F7-1F7FF3B06358}" type="presParOf" srcId="{5AD52B84-EE2B-48FE-A7F9-D1EA2BA3CA3C}" destId="{72FED0F2-902F-4445-9718-F8075D59FBB0}" srcOrd="0" destOrd="0" presId="urn:microsoft.com/office/officeart/2005/8/layout/hierarchy6"/>
    <dgm:cxn modelId="{60BC8BEA-58C4-4802-ABEE-E4557E44FA01}" type="presParOf" srcId="{5AD52B84-EE2B-48FE-A7F9-D1EA2BA3CA3C}" destId="{FBAFD111-F6A9-4676-8D4F-6BFFF1BFAEAC}" srcOrd="1" destOrd="0" presId="urn:microsoft.com/office/officeart/2005/8/layout/hierarchy6"/>
    <dgm:cxn modelId="{90941ED5-6178-47E4-AD4B-47A5BFF926CE}" type="presParOf" srcId="{FBAFD111-F6A9-4676-8D4F-6BFFF1BFAEAC}" destId="{3A259F17-9E83-484B-9B84-A6D163D7208D}" srcOrd="0" destOrd="0" presId="urn:microsoft.com/office/officeart/2005/8/layout/hierarchy6"/>
    <dgm:cxn modelId="{9C6DEC34-0942-44FB-84D2-8AAF8655210B}" type="presParOf" srcId="{FBAFD111-F6A9-4676-8D4F-6BFFF1BFAEAC}" destId="{B3A3B28A-B959-4F08-991F-85C6F7E587D8}" srcOrd="1" destOrd="0" presId="urn:microsoft.com/office/officeart/2005/8/layout/hierarchy6"/>
    <dgm:cxn modelId="{53324D49-8D49-4C1C-895B-6E942E4E3FC8}" type="presParOf" srcId="{B3A3B28A-B959-4F08-991F-85C6F7E587D8}" destId="{AFD60062-027B-4198-BAF8-FA9F0D69B2CD}" srcOrd="0" destOrd="0" presId="urn:microsoft.com/office/officeart/2005/8/layout/hierarchy6"/>
    <dgm:cxn modelId="{06E11EC5-D2C4-49E3-9ADA-B1FECBF780D3}" type="presParOf" srcId="{B3A3B28A-B959-4F08-991F-85C6F7E587D8}" destId="{2CE2B90A-12D5-4B19-A1C5-919458FF87E9}" srcOrd="1" destOrd="0" presId="urn:microsoft.com/office/officeart/2005/8/layout/hierarchy6"/>
    <dgm:cxn modelId="{19347618-0146-4FF0-A99F-BF78641C036C}" type="presParOf" srcId="{2CE2B90A-12D5-4B19-A1C5-919458FF87E9}" destId="{67D9E12E-3AA1-431E-8F06-98FC7221DA6F}" srcOrd="0" destOrd="0" presId="urn:microsoft.com/office/officeart/2005/8/layout/hierarchy6"/>
    <dgm:cxn modelId="{6F745EFD-B5E1-426E-BF04-95E90A97C23A}" type="presParOf" srcId="{2CE2B90A-12D5-4B19-A1C5-919458FF87E9}" destId="{018A1C96-64AF-42D4-8352-7F6DB164E705}" srcOrd="1" destOrd="0" presId="urn:microsoft.com/office/officeart/2005/8/layout/hierarchy6"/>
    <dgm:cxn modelId="{2F8E2D7F-56EC-4CE8-BCA1-C27F7ED1792A}" type="presParOf" srcId="{018A1C96-64AF-42D4-8352-7F6DB164E705}" destId="{9D266B92-2ABD-446E-9B5E-ECF5941573D1}" srcOrd="0" destOrd="0" presId="urn:microsoft.com/office/officeart/2005/8/layout/hierarchy6"/>
    <dgm:cxn modelId="{DFD3A8D0-DE68-4108-B4EE-C1C6DE15C7BE}" type="presParOf" srcId="{018A1C96-64AF-42D4-8352-7F6DB164E705}" destId="{D07BF730-B21F-4643-9053-F62178960372}" srcOrd="1" destOrd="0" presId="urn:microsoft.com/office/officeart/2005/8/layout/hierarchy6"/>
    <dgm:cxn modelId="{45D6298C-34DE-408E-A68B-EEA907851856}" type="presParOf" srcId="{D07BF730-B21F-4643-9053-F62178960372}" destId="{7B1BAA25-9A38-42F8-93CC-657AD4D3617F}" srcOrd="0" destOrd="0" presId="urn:microsoft.com/office/officeart/2005/8/layout/hierarchy6"/>
    <dgm:cxn modelId="{98CD9A07-AF04-406A-B5FB-635E19B6E11F}" type="presParOf" srcId="{D07BF730-B21F-4643-9053-F62178960372}" destId="{EFBACD63-140A-464F-835E-FFCC2789C662}" srcOrd="1" destOrd="0" presId="urn:microsoft.com/office/officeart/2005/8/layout/hierarchy6"/>
    <dgm:cxn modelId="{ABFE8D5E-9C3C-405B-9F2B-C31370937A84}" type="presParOf" srcId="{018A1C96-64AF-42D4-8352-7F6DB164E705}" destId="{DA4F5760-6115-4CD4-9B67-57E133A3F0B3}" srcOrd="2" destOrd="0" presId="urn:microsoft.com/office/officeart/2005/8/layout/hierarchy6"/>
    <dgm:cxn modelId="{6ECB4BB4-03FB-4199-8447-D633E5C00915}" type="presParOf" srcId="{018A1C96-64AF-42D4-8352-7F6DB164E705}" destId="{75099E90-6DC7-44B6-A3E5-D84E5A9B5E33}" srcOrd="3" destOrd="0" presId="urn:microsoft.com/office/officeart/2005/8/layout/hierarchy6"/>
    <dgm:cxn modelId="{5FE4E1A1-B864-4073-A8E5-6A9C0D75F8F0}" type="presParOf" srcId="{75099E90-6DC7-44B6-A3E5-D84E5A9B5E33}" destId="{88CDBEF9-10DC-46F2-94FD-C79B4BD11FFD}" srcOrd="0" destOrd="0" presId="urn:microsoft.com/office/officeart/2005/8/layout/hierarchy6"/>
    <dgm:cxn modelId="{F0488CD2-018A-454C-AA0D-92AC73B244A7}" type="presParOf" srcId="{75099E90-6DC7-44B6-A3E5-D84E5A9B5E33}" destId="{2BA3C60A-658C-478C-8DBF-10396731132B}" srcOrd="1" destOrd="0" presId="urn:microsoft.com/office/officeart/2005/8/layout/hierarchy6"/>
    <dgm:cxn modelId="{0C3BF99E-3478-4ABB-9F0C-EE4AAADEF9C7}" type="presParOf" srcId="{B3A3B28A-B959-4F08-991F-85C6F7E587D8}" destId="{3744D0E0-4B66-4D0E-9CB9-2C784862C66A}" srcOrd="2" destOrd="0" presId="urn:microsoft.com/office/officeart/2005/8/layout/hierarchy6"/>
    <dgm:cxn modelId="{DC21F18E-CF44-4451-AD2D-D29FF1AA7EE1}" type="presParOf" srcId="{B3A3B28A-B959-4F08-991F-85C6F7E587D8}" destId="{F5BD96CC-55F2-4A0C-9B1F-D6F3A84399F8}" srcOrd="3" destOrd="0" presId="urn:microsoft.com/office/officeart/2005/8/layout/hierarchy6"/>
    <dgm:cxn modelId="{3327D778-63F4-485E-9627-570C38933409}" type="presParOf" srcId="{F5BD96CC-55F2-4A0C-9B1F-D6F3A84399F8}" destId="{B36B058C-7644-4273-A38A-65AC01C8F00C}" srcOrd="0" destOrd="0" presId="urn:microsoft.com/office/officeart/2005/8/layout/hierarchy6"/>
    <dgm:cxn modelId="{85AC67AF-BE14-4579-B639-2928F9516E4B}" type="presParOf" srcId="{F5BD96CC-55F2-4A0C-9B1F-D6F3A84399F8}" destId="{766B9555-3B1C-440B-8126-B8164E82F58E}" srcOrd="1" destOrd="0" presId="urn:microsoft.com/office/officeart/2005/8/layout/hierarchy6"/>
    <dgm:cxn modelId="{99E383F0-0558-44F5-ADF3-62B7B829F7CF}" type="presParOf" srcId="{766B9555-3B1C-440B-8126-B8164E82F58E}" destId="{2982D474-71F2-4BEF-9E91-A2311757E6C3}" srcOrd="0" destOrd="0" presId="urn:microsoft.com/office/officeart/2005/8/layout/hierarchy6"/>
    <dgm:cxn modelId="{2267333B-ACF6-423F-A1F9-D92D9EB86192}" type="presParOf" srcId="{766B9555-3B1C-440B-8126-B8164E82F58E}" destId="{1C61BAEF-C602-4792-A0A6-A86AC0AC38CD}" srcOrd="1" destOrd="0" presId="urn:microsoft.com/office/officeart/2005/8/layout/hierarchy6"/>
    <dgm:cxn modelId="{0B7F2BA5-F4C4-41F0-B4A7-4E469855AF00}" type="presParOf" srcId="{1C61BAEF-C602-4792-A0A6-A86AC0AC38CD}" destId="{6CCF0721-CC43-4FA0-84A1-50C02023B31D}" srcOrd="0" destOrd="0" presId="urn:microsoft.com/office/officeart/2005/8/layout/hierarchy6"/>
    <dgm:cxn modelId="{B9DE3FE0-B705-425C-B502-AD8EC3041432}" type="presParOf" srcId="{1C61BAEF-C602-4792-A0A6-A86AC0AC38CD}" destId="{D099EDFB-810A-49D4-B9FC-2858BC4B1810}" srcOrd="1" destOrd="0" presId="urn:microsoft.com/office/officeart/2005/8/layout/hierarchy6"/>
    <dgm:cxn modelId="{5C55AA9E-BF41-42F7-8589-A7DD0EF76BF4}" type="presParOf" srcId="{766B9555-3B1C-440B-8126-B8164E82F58E}" destId="{800D49B9-CD83-4EFE-9BE2-E9D0DB5C81FA}" srcOrd="2" destOrd="0" presId="urn:microsoft.com/office/officeart/2005/8/layout/hierarchy6"/>
    <dgm:cxn modelId="{59223933-2D9C-4C8F-9500-F8476529164A}" type="presParOf" srcId="{766B9555-3B1C-440B-8126-B8164E82F58E}" destId="{9B615A88-F8F3-4BF7-964E-2DE55B544869}" srcOrd="3" destOrd="0" presId="urn:microsoft.com/office/officeart/2005/8/layout/hierarchy6"/>
    <dgm:cxn modelId="{D0214AE7-E72A-41EB-A3E9-3E5E3CF6D0D1}" type="presParOf" srcId="{9B615A88-F8F3-4BF7-964E-2DE55B544869}" destId="{11AE49FF-39FA-446C-88EB-48096BB47A81}" srcOrd="0" destOrd="0" presId="urn:microsoft.com/office/officeart/2005/8/layout/hierarchy6"/>
    <dgm:cxn modelId="{D692F802-5AE8-4A0F-82AD-2BB818B5E628}" type="presParOf" srcId="{9B615A88-F8F3-4BF7-964E-2DE55B544869}" destId="{90338C33-8111-4460-B723-1DAC3641ACC4}" srcOrd="1" destOrd="0" presId="urn:microsoft.com/office/officeart/2005/8/layout/hierarchy6"/>
    <dgm:cxn modelId="{6A843B30-2C14-4FFA-BD48-D1CCF825EC56}" type="presParOf" srcId="{B3A3B28A-B959-4F08-991F-85C6F7E587D8}" destId="{EFC1A943-7DF2-4A9E-8262-0895FFE0895E}" srcOrd="4" destOrd="0" presId="urn:microsoft.com/office/officeart/2005/8/layout/hierarchy6"/>
    <dgm:cxn modelId="{C016401F-0A11-4754-91AB-F1AAE0EE1FD3}" type="presParOf" srcId="{B3A3B28A-B959-4F08-991F-85C6F7E587D8}" destId="{1E5D3182-640D-4DF2-B492-0F84C3E79CF5}" srcOrd="5" destOrd="0" presId="urn:microsoft.com/office/officeart/2005/8/layout/hierarchy6"/>
    <dgm:cxn modelId="{BC98270C-A26F-436A-850F-59AF4469DB8D}" type="presParOf" srcId="{1E5D3182-640D-4DF2-B492-0F84C3E79CF5}" destId="{C5CE48B8-9851-4DF2-A073-CA9A4CF6B4CD}" srcOrd="0" destOrd="0" presId="urn:microsoft.com/office/officeart/2005/8/layout/hierarchy6"/>
    <dgm:cxn modelId="{E5F61BF4-96BD-4799-A201-FE6EE03A897B}" type="presParOf" srcId="{1E5D3182-640D-4DF2-B492-0F84C3E79CF5}" destId="{09DE6D68-1012-4FCF-80DB-A7098D04772A}" srcOrd="1" destOrd="0" presId="urn:microsoft.com/office/officeart/2005/8/layout/hierarchy6"/>
    <dgm:cxn modelId="{C8835672-E32F-49C4-BB54-241CA4B605CC}" type="presParOf" srcId="{B3A3B28A-B959-4F08-991F-85C6F7E587D8}" destId="{29E0E6F8-ABD3-4F6F-8C8B-C963C3B2297F}" srcOrd="6" destOrd="0" presId="urn:microsoft.com/office/officeart/2005/8/layout/hierarchy6"/>
    <dgm:cxn modelId="{9831C810-3FD0-451E-B1E4-5512066A92E7}" type="presParOf" srcId="{B3A3B28A-B959-4F08-991F-85C6F7E587D8}" destId="{335429F2-5807-4B30-85CC-50C692E78E49}" srcOrd="7" destOrd="0" presId="urn:microsoft.com/office/officeart/2005/8/layout/hierarchy6"/>
    <dgm:cxn modelId="{5BC73148-C718-4A7D-9C84-2CC1291FE2A7}" type="presParOf" srcId="{335429F2-5807-4B30-85CC-50C692E78E49}" destId="{EC3E58AD-748D-4FBB-B0AE-250B80DF724B}" srcOrd="0" destOrd="0" presId="urn:microsoft.com/office/officeart/2005/8/layout/hierarchy6"/>
    <dgm:cxn modelId="{F9737B47-A9D9-4243-962F-A82D39163774}" type="presParOf" srcId="{335429F2-5807-4B30-85CC-50C692E78E49}" destId="{91CFB262-82AA-4EA9-97B1-47E80B0A91EB}" srcOrd="1" destOrd="0" presId="urn:microsoft.com/office/officeart/2005/8/layout/hierarchy6"/>
    <dgm:cxn modelId="{2E5FB3B0-39DA-4D05-8187-2D6AEE849969}" type="presParOf" srcId="{C79CD45F-8CDF-47AC-882F-D10E24F4A02F}" destId="{CFB95FA0-4BE7-4D1B-827C-12C4EB8C8D9A}" srcOrd="1" destOrd="0" presId="urn:microsoft.com/office/officeart/2005/8/layout/hierarchy6"/>
    <dgm:cxn modelId="{B3267BA7-5658-44FD-A82E-5124B6CFB6EF}" type="presParOf" srcId="{CFB95FA0-4BE7-4D1B-827C-12C4EB8C8D9A}" destId="{2E5A0049-8CA5-47CD-992E-263A92E8509F}" srcOrd="0" destOrd="0" presId="urn:microsoft.com/office/officeart/2005/8/layout/hierarchy6"/>
    <dgm:cxn modelId="{23A9F3CD-2AC4-436E-8F20-3715DF6544EA}" type="presParOf" srcId="{2E5A0049-8CA5-47CD-992E-263A92E8509F}" destId="{58841897-B851-4531-A44D-1B8F78D624A8}" srcOrd="0" destOrd="0" presId="urn:microsoft.com/office/officeart/2005/8/layout/hierarchy6"/>
    <dgm:cxn modelId="{939D3E14-F9A4-4D3F-B5BA-91BAD094C1DE}" type="presParOf" srcId="{2E5A0049-8CA5-47CD-992E-263A92E8509F}" destId="{D287818A-BFEF-4DC1-952C-A41A5B5B39BF}" srcOrd="1" destOrd="0" presId="urn:microsoft.com/office/officeart/2005/8/layout/hierarchy6"/>
    <dgm:cxn modelId="{668106E9-9548-4765-A8A1-743ABF8804AB}" type="presParOf" srcId="{CFB95FA0-4BE7-4D1B-827C-12C4EB8C8D9A}" destId="{2CE33EB4-1DE7-40E6-A324-F2F4A9843BCE}" srcOrd="1" destOrd="0" presId="urn:microsoft.com/office/officeart/2005/8/layout/hierarchy6"/>
    <dgm:cxn modelId="{DAE75F92-E3FB-4E80-9589-312A3B2F1696}" type="presParOf" srcId="{2CE33EB4-1DE7-40E6-A324-F2F4A9843BCE}" destId="{270E000D-83FD-4539-B5E9-7C5589702DA0}" srcOrd="0" destOrd="0" presId="urn:microsoft.com/office/officeart/2005/8/layout/hierarchy6"/>
    <dgm:cxn modelId="{38512511-85B4-484A-AD16-FEF619A82266}" type="presParOf" srcId="{CFB95FA0-4BE7-4D1B-827C-12C4EB8C8D9A}" destId="{5A2C8511-09B9-44F2-B6BF-18E6B0E385D6}" srcOrd="2" destOrd="0" presId="urn:microsoft.com/office/officeart/2005/8/layout/hierarchy6"/>
    <dgm:cxn modelId="{0E6F845C-0086-48DB-B89A-5822A285FA5A}" type="presParOf" srcId="{5A2C8511-09B9-44F2-B6BF-18E6B0E385D6}" destId="{1FD770F5-7B34-4822-A489-A2BF11572747}" srcOrd="0" destOrd="0" presId="urn:microsoft.com/office/officeart/2005/8/layout/hierarchy6"/>
    <dgm:cxn modelId="{36568095-7C49-4122-BAE9-1D47BD69E75A}" type="presParOf" srcId="{5A2C8511-09B9-44F2-B6BF-18E6B0E385D6}" destId="{03C2A66F-C250-4D61-8D7F-683C34946402}"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D770F5-7B34-4822-A489-A2BF11572747}">
      <dsp:nvSpPr>
        <dsp:cNvPr id="0" name=""/>
        <dsp:cNvSpPr/>
      </dsp:nvSpPr>
      <dsp:spPr>
        <a:xfrm>
          <a:off x="528489" y="2312258"/>
          <a:ext cx="5316548" cy="46508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r>
            <a:rPr lang="es-MX" sz="1100" kern="1200"/>
            <a:t>Equipo</a:t>
          </a:r>
          <a:br>
            <a:rPr lang="es-MX" sz="1100" kern="1200"/>
          </a:br>
          <a:r>
            <a:rPr lang="es-MX" sz="1100" kern="1200"/>
            <a:t>de Trabajo</a:t>
          </a:r>
        </a:p>
      </dsp:txBody>
      <dsp:txXfrm>
        <a:off x="528489" y="2312258"/>
        <a:ext cx="1594964" cy="465083"/>
      </dsp:txXfrm>
    </dsp:sp>
    <dsp:sp modelId="{58841897-B851-4531-A44D-1B8F78D624A8}">
      <dsp:nvSpPr>
        <dsp:cNvPr id="0" name=""/>
        <dsp:cNvSpPr/>
      </dsp:nvSpPr>
      <dsp:spPr>
        <a:xfrm>
          <a:off x="527024" y="1123656"/>
          <a:ext cx="5330841" cy="113974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r>
            <a:rPr lang="es-MX" sz="1100" kern="1200"/>
            <a:t>Comité Ejecutivo</a:t>
          </a:r>
        </a:p>
      </dsp:txBody>
      <dsp:txXfrm>
        <a:off x="527024" y="1123656"/>
        <a:ext cx="1599252" cy="1139742"/>
      </dsp:txXfrm>
    </dsp:sp>
    <dsp:sp modelId="{93A58B43-392E-46D8-86AA-BF5BF2384D19}">
      <dsp:nvSpPr>
        <dsp:cNvPr id="0" name=""/>
        <dsp:cNvSpPr/>
      </dsp:nvSpPr>
      <dsp:spPr>
        <a:xfrm>
          <a:off x="3520144" y="135812"/>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Cliente</a:t>
          </a:r>
        </a:p>
      </dsp:txBody>
      <dsp:txXfrm>
        <a:off x="3531496" y="147164"/>
        <a:ext cx="558650" cy="364865"/>
      </dsp:txXfrm>
    </dsp:sp>
    <dsp:sp modelId="{6DEADA6E-04D2-4B61-AFE1-542F133557C8}">
      <dsp:nvSpPr>
        <dsp:cNvPr id="0" name=""/>
        <dsp:cNvSpPr/>
      </dsp:nvSpPr>
      <dsp:spPr>
        <a:xfrm>
          <a:off x="3765101" y="523381"/>
          <a:ext cx="91440" cy="155027"/>
        </a:xfrm>
        <a:custGeom>
          <a:avLst/>
          <a:gdLst/>
          <a:ahLst/>
          <a:cxnLst/>
          <a:rect l="0" t="0" r="0" b="0"/>
          <a:pathLst>
            <a:path>
              <a:moveTo>
                <a:pt x="45720" y="0"/>
              </a:moveTo>
              <a:lnTo>
                <a:pt x="45720" y="155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A1E15-682B-482B-8442-707D5B03A9A1}">
      <dsp:nvSpPr>
        <dsp:cNvPr id="0" name=""/>
        <dsp:cNvSpPr/>
      </dsp:nvSpPr>
      <dsp:spPr>
        <a:xfrm>
          <a:off x="3520144" y="678409"/>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Alta Gerencia</a:t>
          </a:r>
        </a:p>
      </dsp:txBody>
      <dsp:txXfrm>
        <a:off x="3531496" y="689761"/>
        <a:ext cx="558650" cy="364865"/>
      </dsp:txXfrm>
    </dsp:sp>
    <dsp:sp modelId="{72FED0F2-902F-4445-9718-F8075D59FBB0}">
      <dsp:nvSpPr>
        <dsp:cNvPr id="0" name=""/>
        <dsp:cNvSpPr/>
      </dsp:nvSpPr>
      <dsp:spPr>
        <a:xfrm>
          <a:off x="3765101" y="1065978"/>
          <a:ext cx="91440" cy="155027"/>
        </a:xfrm>
        <a:custGeom>
          <a:avLst/>
          <a:gdLst/>
          <a:ahLst/>
          <a:cxnLst/>
          <a:rect l="0" t="0" r="0" b="0"/>
          <a:pathLst>
            <a:path>
              <a:moveTo>
                <a:pt x="45720" y="0"/>
              </a:moveTo>
              <a:lnTo>
                <a:pt x="4572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259F17-9E83-484B-9B84-A6D163D7208D}">
      <dsp:nvSpPr>
        <dsp:cNvPr id="0" name=""/>
        <dsp:cNvSpPr/>
      </dsp:nvSpPr>
      <dsp:spPr>
        <a:xfrm>
          <a:off x="3294390" y="1221006"/>
          <a:ext cx="1032862"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Administrador del Proyecto</a:t>
          </a:r>
        </a:p>
      </dsp:txBody>
      <dsp:txXfrm>
        <a:off x="3305742" y="1232358"/>
        <a:ext cx="1010158" cy="364865"/>
      </dsp:txXfrm>
    </dsp:sp>
    <dsp:sp modelId="{AFD60062-027B-4198-BAF8-FA9F0D69B2CD}">
      <dsp:nvSpPr>
        <dsp:cNvPr id="0" name=""/>
        <dsp:cNvSpPr/>
      </dsp:nvSpPr>
      <dsp:spPr>
        <a:xfrm>
          <a:off x="2353549" y="1608575"/>
          <a:ext cx="1457271" cy="155027"/>
        </a:xfrm>
        <a:custGeom>
          <a:avLst/>
          <a:gdLst/>
          <a:ahLst/>
          <a:cxnLst/>
          <a:rect l="0" t="0" r="0" b="0"/>
          <a:pathLst>
            <a:path>
              <a:moveTo>
                <a:pt x="1457271" y="0"/>
              </a:moveTo>
              <a:lnTo>
                <a:pt x="1457271" y="77513"/>
              </a:lnTo>
              <a:lnTo>
                <a:pt x="0" y="77513"/>
              </a:lnTo>
              <a:lnTo>
                <a:pt x="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D9E12E-3AA1-431E-8F06-98FC7221DA6F}">
      <dsp:nvSpPr>
        <dsp:cNvPr id="0" name=""/>
        <dsp:cNvSpPr/>
      </dsp:nvSpPr>
      <dsp:spPr>
        <a:xfrm>
          <a:off x="1954374" y="1763603"/>
          <a:ext cx="798350"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Lider del Proyecto</a:t>
          </a:r>
        </a:p>
      </dsp:txBody>
      <dsp:txXfrm>
        <a:off x="1965726" y="1774955"/>
        <a:ext cx="775646" cy="364865"/>
      </dsp:txXfrm>
    </dsp:sp>
    <dsp:sp modelId="{9D266B92-2ABD-446E-9B5E-ECF5941573D1}">
      <dsp:nvSpPr>
        <dsp:cNvPr id="0" name=""/>
        <dsp:cNvSpPr/>
      </dsp:nvSpPr>
      <dsp:spPr>
        <a:xfrm>
          <a:off x="1975669" y="2151172"/>
          <a:ext cx="377880" cy="155027"/>
        </a:xfrm>
        <a:custGeom>
          <a:avLst/>
          <a:gdLst/>
          <a:ahLst/>
          <a:cxnLst/>
          <a:rect l="0" t="0" r="0" b="0"/>
          <a:pathLst>
            <a:path>
              <a:moveTo>
                <a:pt x="377880" y="0"/>
              </a:moveTo>
              <a:lnTo>
                <a:pt x="377880" y="77513"/>
              </a:lnTo>
              <a:lnTo>
                <a:pt x="0" y="77513"/>
              </a:lnTo>
              <a:lnTo>
                <a:pt x="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BAA25-9A38-42F8-93CC-657AD4D3617F}">
      <dsp:nvSpPr>
        <dsp:cNvPr id="0" name=""/>
        <dsp:cNvSpPr/>
      </dsp:nvSpPr>
      <dsp:spPr>
        <a:xfrm>
          <a:off x="1684992" y="2306200"/>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Ing. de SW</a:t>
          </a:r>
        </a:p>
      </dsp:txBody>
      <dsp:txXfrm>
        <a:off x="1696344" y="2317552"/>
        <a:ext cx="558650" cy="364865"/>
      </dsp:txXfrm>
    </dsp:sp>
    <dsp:sp modelId="{DA4F5760-6115-4CD4-9B67-57E133A3F0B3}">
      <dsp:nvSpPr>
        <dsp:cNvPr id="0" name=""/>
        <dsp:cNvSpPr/>
      </dsp:nvSpPr>
      <dsp:spPr>
        <a:xfrm>
          <a:off x="2353549" y="2151172"/>
          <a:ext cx="377880" cy="155027"/>
        </a:xfrm>
        <a:custGeom>
          <a:avLst/>
          <a:gdLst/>
          <a:ahLst/>
          <a:cxnLst/>
          <a:rect l="0" t="0" r="0" b="0"/>
          <a:pathLst>
            <a:path>
              <a:moveTo>
                <a:pt x="0" y="0"/>
              </a:moveTo>
              <a:lnTo>
                <a:pt x="0" y="77513"/>
              </a:lnTo>
              <a:lnTo>
                <a:pt x="377880" y="77513"/>
              </a:lnTo>
              <a:lnTo>
                <a:pt x="37788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DBEF9-10DC-46F2-94FD-C79B4BD11FFD}">
      <dsp:nvSpPr>
        <dsp:cNvPr id="0" name=""/>
        <dsp:cNvSpPr/>
      </dsp:nvSpPr>
      <dsp:spPr>
        <a:xfrm>
          <a:off x="2440753" y="2306200"/>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Ing. de SW</a:t>
          </a:r>
        </a:p>
      </dsp:txBody>
      <dsp:txXfrm>
        <a:off x="2452105" y="2317552"/>
        <a:ext cx="558650" cy="364865"/>
      </dsp:txXfrm>
    </dsp:sp>
    <dsp:sp modelId="{3744D0E0-4B66-4D0E-9CB9-2C784862C66A}">
      <dsp:nvSpPr>
        <dsp:cNvPr id="0" name=""/>
        <dsp:cNvSpPr/>
      </dsp:nvSpPr>
      <dsp:spPr>
        <a:xfrm>
          <a:off x="3765101" y="1608575"/>
          <a:ext cx="91440" cy="155027"/>
        </a:xfrm>
        <a:custGeom>
          <a:avLst/>
          <a:gdLst/>
          <a:ahLst/>
          <a:cxnLst/>
          <a:rect l="0" t="0" r="0" b="0"/>
          <a:pathLst>
            <a:path>
              <a:moveTo>
                <a:pt x="45720" y="0"/>
              </a:moveTo>
              <a:lnTo>
                <a:pt x="45720" y="77513"/>
              </a:lnTo>
              <a:lnTo>
                <a:pt x="99969" y="77513"/>
              </a:lnTo>
              <a:lnTo>
                <a:pt x="99969"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6B058C-7644-4273-A38A-65AC01C8F00C}">
      <dsp:nvSpPr>
        <dsp:cNvPr id="0" name=""/>
        <dsp:cNvSpPr/>
      </dsp:nvSpPr>
      <dsp:spPr>
        <a:xfrm>
          <a:off x="3574393" y="1763603"/>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Lider de Prueba</a:t>
          </a:r>
        </a:p>
      </dsp:txBody>
      <dsp:txXfrm>
        <a:off x="3585745" y="1774955"/>
        <a:ext cx="558650" cy="364865"/>
      </dsp:txXfrm>
    </dsp:sp>
    <dsp:sp modelId="{2982D474-71F2-4BEF-9E91-A2311757E6C3}">
      <dsp:nvSpPr>
        <dsp:cNvPr id="0" name=""/>
        <dsp:cNvSpPr/>
      </dsp:nvSpPr>
      <dsp:spPr>
        <a:xfrm>
          <a:off x="3487190" y="2151172"/>
          <a:ext cx="377880" cy="155027"/>
        </a:xfrm>
        <a:custGeom>
          <a:avLst/>
          <a:gdLst/>
          <a:ahLst/>
          <a:cxnLst/>
          <a:rect l="0" t="0" r="0" b="0"/>
          <a:pathLst>
            <a:path>
              <a:moveTo>
                <a:pt x="377880" y="0"/>
              </a:moveTo>
              <a:lnTo>
                <a:pt x="377880" y="77513"/>
              </a:lnTo>
              <a:lnTo>
                <a:pt x="0" y="77513"/>
              </a:lnTo>
              <a:lnTo>
                <a:pt x="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CF0721-CC43-4FA0-84A1-50C02023B31D}">
      <dsp:nvSpPr>
        <dsp:cNvPr id="0" name=""/>
        <dsp:cNvSpPr/>
      </dsp:nvSpPr>
      <dsp:spPr>
        <a:xfrm>
          <a:off x="3196513" y="2306200"/>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Probador</a:t>
          </a:r>
        </a:p>
      </dsp:txBody>
      <dsp:txXfrm>
        <a:off x="3207865" y="2317552"/>
        <a:ext cx="558650" cy="364865"/>
      </dsp:txXfrm>
    </dsp:sp>
    <dsp:sp modelId="{800D49B9-CD83-4EFE-9BE2-E9D0DB5C81FA}">
      <dsp:nvSpPr>
        <dsp:cNvPr id="0" name=""/>
        <dsp:cNvSpPr/>
      </dsp:nvSpPr>
      <dsp:spPr>
        <a:xfrm>
          <a:off x="3865070" y="2151172"/>
          <a:ext cx="377880" cy="155027"/>
        </a:xfrm>
        <a:custGeom>
          <a:avLst/>
          <a:gdLst/>
          <a:ahLst/>
          <a:cxnLst/>
          <a:rect l="0" t="0" r="0" b="0"/>
          <a:pathLst>
            <a:path>
              <a:moveTo>
                <a:pt x="0" y="0"/>
              </a:moveTo>
              <a:lnTo>
                <a:pt x="0" y="77513"/>
              </a:lnTo>
              <a:lnTo>
                <a:pt x="377880" y="77513"/>
              </a:lnTo>
              <a:lnTo>
                <a:pt x="377880"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AE49FF-39FA-446C-88EB-48096BB47A81}">
      <dsp:nvSpPr>
        <dsp:cNvPr id="0" name=""/>
        <dsp:cNvSpPr/>
      </dsp:nvSpPr>
      <dsp:spPr>
        <a:xfrm>
          <a:off x="3952273" y="2306200"/>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Probador</a:t>
          </a:r>
        </a:p>
      </dsp:txBody>
      <dsp:txXfrm>
        <a:off x="3963625" y="2317552"/>
        <a:ext cx="558650" cy="364865"/>
      </dsp:txXfrm>
    </dsp:sp>
    <dsp:sp modelId="{EFC1A943-7DF2-4A9E-8262-0895FFE0895E}">
      <dsp:nvSpPr>
        <dsp:cNvPr id="0" name=""/>
        <dsp:cNvSpPr/>
      </dsp:nvSpPr>
      <dsp:spPr>
        <a:xfrm>
          <a:off x="3810821" y="1608575"/>
          <a:ext cx="810009" cy="155027"/>
        </a:xfrm>
        <a:custGeom>
          <a:avLst/>
          <a:gdLst/>
          <a:ahLst/>
          <a:cxnLst/>
          <a:rect l="0" t="0" r="0" b="0"/>
          <a:pathLst>
            <a:path>
              <a:moveTo>
                <a:pt x="0" y="0"/>
              </a:moveTo>
              <a:lnTo>
                <a:pt x="0" y="77513"/>
              </a:lnTo>
              <a:lnTo>
                <a:pt x="810009" y="77513"/>
              </a:lnTo>
              <a:lnTo>
                <a:pt x="810009"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E48B8-9851-4DF2-A073-CA9A4CF6B4CD}">
      <dsp:nvSpPr>
        <dsp:cNvPr id="0" name=""/>
        <dsp:cNvSpPr/>
      </dsp:nvSpPr>
      <dsp:spPr>
        <a:xfrm>
          <a:off x="4330153" y="1763603"/>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Arquitecto</a:t>
          </a:r>
        </a:p>
      </dsp:txBody>
      <dsp:txXfrm>
        <a:off x="4341505" y="1774955"/>
        <a:ext cx="558650" cy="364865"/>
      </dsp:txXfrm>
    </dsp:sp>
    <dsp:sp modelId="{29E0E6F8-ABD3-4F6F-8C8B-C963C3B2297F}">
      <dsp:nvSpPr>
        <dsp:cNvPr id="0" name=""/>
        <dsp:cNvSpPr/>
      </dsp:nvSpPr>
      <dsp:spPr>
        <a:xfrm>
          <a:off x="3810821" y="1608575"/>
          <a:ext cx="1565769" cy="155027"/>
        </a:xfrm>
        <a:custGeom>
          <a:avLst/>
          <a:gdLst/>
          <a:ahLst/>
          <a:cxnLst/>
          <a:rect l="0" t="0" r="0" b="0"/>
          <a:pathLst>
            <a:path>
              <a:moveTo>
                <a:pt x="0" y="0"/>
              </a:moveTo>
              <a:lnTo>
                <a:pt x="0" y="77513"/>
              </a:lnTo>
              <a:lnTo>
                <a:pt x="1565769" y="77513"/>
              </a:lnTo>
              <a:lnTo>
                <a:pt x="1565769" y="155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E58AD-748D-4FBB-B0AE-250B80DF724B}">
      <dsp:nvSpPr>
        <dsp:cNvPr id="0" name=""/>
        <dsp:cNvSpPr/>
      </dsp:nvSpPr>
      <dsp:spPr>
        <a:xfrm>
          <a:off x="5085914" y="1763603"/>
          <a:ext cx="581354" cy="3875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Analista</a:t>
          </a:r>
        </a:p>
      </dsp:txBody>
      <dsp:txXfrm>
        <a:off x="5097266" y="1774955"/>
        <a:ext cx="558650" cy="3648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8A25B-4E00-40D3-95FD-09946F8E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Plantilla_Proceso</Template>
  <TotalTime>608</TotalTime>
  <Pages>14</Pages>
  <Words>2759</Words>
  <Characters>15180</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procesoMejoraOrganizacionalProcesos</vt:lpstr>
      <vt:lpstr>procesoMejoraOrganizacionalProcesos</vt:lpstr>
    </vt:vector>
  </TitlesOfParts>
  <Company>Dextra Technologies</Company>
  <LinksUpToDate>false</LinksUpToDate>
  <CharactersWithSpaces>17904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UADEC-PP-EPROY</dc:title>
  <dc:creator>David E. Adame Leyva</dc:creator>
  <cp:lastModifiedBy>David Adame Leyva</cp:lastModifiedBy>
  <cp:revision>65</cp:revision>
  <cp:lastPrinted>2013-04-02T03:12:00Z</cp:lastPrinted>
  <dcterms:created xsi:type="dcterms:W3CDTF">2009-07-15T19:46:00Z</dcterms:created>
  <dcterms:modified xsi:type="dcterms:W3CDTF">2013-04-02T03:42:00Z</dcterms:modified>
</cp:coreProperties>
</file>