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5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BB340D" w:rsidRPr="00BC4B7C" w:rsidTr="004C2F53">
        <w:trPr>
          <w:trHeight w:val="278"/>
        </w:trPr>
        <w:tc>
          <w:tcPr>
            <w:tcW w:w="9275" w:type="dxa"/>
            <w:tcBorders>
              <w:top w:val="nil"/>
              <w:bottom w:val="nil"/>
            </w:tcBorders>
          </w:tcPr>
          <w:p w:rsidR="00BB340D" w:rsidRPr="00BB340D" w:rsidRDefault="00BB340D" w:rsidP="00C231DC">
            <w:pPr>
              <w:pStyle w:val="Encabezado"/>
              <w:ind w:right="-809"/>
              <w:rPr>
                <w:rFonts w:cs="Arial"/>
                <w:b w:val="0"/>
                <w:color w:val="0000FF"/>
                <w:sz w:val="32"/>
              </w:rPr>
            </w:pPr>
            <w:r w:rsidRPr="00BB340D">
              <w:rPr>
                <w:rFonts w:cs="Arial"/>
                <w:b w:val="0"/>
                <w:color w:val="0000FF"/>
                <w:sz w:val="28"/>
                <w:szCs w:val="28"/>
                <w:lang w:val="es-ES"/>
              </w:rPr>
              <w:t>&lt;Nombre del Cliente&gt;</w:t>
            </w:r>
          </w:p>
        </w:tc>
      </w:tr>
      <w:tr w:rsidR="00BB340D" w:rsidRPr="005476EA" w:rsidTr="004C2F53">
        <w:trPr>
          <w:trHeight w:val="666"/>
        </w:trPr>
        <w:tc>
          <w:tcPr>
            <w:tcW w:w="9275" w:type="dxa"/>
            <w:tcBorders>
              <w:top w:val="nil"/>
            </w:tcBorders>
          </w:tcPr>
          <w:p w:rsidR="00BB340D" w:rsidRPr="007A0AE9" w:rsidRDefault="00BB340D" w:rsidP="00C231DC">
            <w:pPr>
              <w:rPr>
                <w:rFonts w:cs="Arial"/>
                <w:color w:val="0000FF"/>
              </w:rPr>
            </w:pPr>
            <w:r w:rsidRPr="007A0AE9">
              <w:rPr>
                <w:b/>
                <w:color w:val="0000FF"/>
                <w:sz w:val="28"/>
                <w:szCs w:val="28"/>
              </w:rPr>
              <w:t>&lt;Nombre del Proyecto&gt;</w:t>
            </w:r>
            <w:r w:rsidRPr="007A0AE9">
              <w:rPr>
                <w:rFonts w:cs="Arial"/>
                <w:color w:val="0000FF"/>
                <w:sz w:val="28"/>
                <w:szCs w:val="28"/>
              </w:rPr>
              <w:br/>
              <w:t>&lt;idProducto/version&gt;</w:t>
            </w:r>
          </w:p>
        </w:tc>
      </w:tr>
      <w:tr w:rsidR="00FD54B6" w:rsidRPr="00BC4B7C">
        <w:trPr>
          <w:trHeight w:val="802"/>
        </w:trPr>
        <w:tc>
          <w:tcPr>
            <w:tcW w:w="9275" w:type="dxa"/>
            <w:vAlign w:val="bottom"/>
          </w:tcPr>
          <w:p w:rsidR="00FD54B6" w:rsidRPr="005476EA" w:rsidRDefault="00FD54B6" w:rsidP="00831D67">
            <w:pPr>
              <w:pStyle w:val="Encabezado"/>
              <w:ind w:right="-518"/>
              <w:rPr>
                <w:rFonts w:cs="Arial"/>
                <w:b w:val="0"/>
                <w:sz w:val="40"/>
              </w:rPr>
            </w:pPr>
          </w:p>
          <w:p w:rsidR="00FD54B6" w:rsidRPr="005476EA" w:rsidRDefault="005476EA" w:rsidP="00831D67">
            <w:pPr>
              <w:pStyle w:val="Encabezado"/>
              <w:ind w:right="-518"/>
              <w:rPr>
                <w:rFonts w:cs="Arial"/>
                <w:b w:val="0"/>
                <w:color w:val="auto"/>
                <w:sz w:val="36"/>
                <w:szCs w:val="36"/>
              </w:rPr>
            </w:pPr>
            <w:r>
              <w:rPr>
                <w:rFonts w:cs="Arial"/>
                <w:b w:val="0"/>
                <w:color w:val="auto"/>
                <w:sz w:val="36"/>
                <w:szCs w:val="36"/>
              </w:rPr>
              <w:t>Reporte Post</w:t>
            </w:r>
            <w:r w:rsidR="007E18E2">
              <w:rPr>
                <w:rFonts w:cs="Arial"/>
                <w:b w:val="0"/>
                <w:color w:val="auto"/>
                <w:sz w:val="36"/>
                <w:szCs w:val="36"/>
              </w:rPr>
              <w:t xml:space="preserve"> M</w:t>
            </w:r>
            <w:r>
              <w:rPr>
                <w:rFonts w:cs="Arial"/>
                <w:b w:val="0"/>
                <w:color w:val="auto"/>
                <w:sz w:val="36"/>
                <w:szCs w:val="36"/>
              </w:rPr>
              <w:t>ortem</w:t>
            </w:r>
            <w:r w:rsidR="00FD54B6" w:rsidRPr="00130BA4">
              <w:rPr>
                <w:rFonts w:cs="Arial"/>
                <w:b w:val="0"/>
                <w:color w:val="auto"/>
                <w:sz w:val="36"/>
                <w:szCs w:val="36"/>
              </w:rPr>
              <w:t>.</w:t>
            </w:r>
            <w:r w:rsidR="00130BA4" w:rsidRPr="00130BA4">
              <w:rPr>
                <w:rFonts w:cs="Arial"/>
                <w:b w:val="0"/>
                <w:color w:val="auto"/>
                <w:sz w:val="36"/>
                <w:szCs w:val="36"/>
              </w:rPr>
              <w:t xml:space="preserve"> </w:t>
            </w:r>
          </w:p>
          <w:p w:rsidR="00FD54B6" w:rsidRPr="00BC4B7C" w:rsidRDefault="00FD54B6" w:rsidP="00831D67">
            <w:pPr>
              <w:pStyle w:val="Encabezado"/>
              <w:ind w:right="-518"/>
              <w:rPr>
                <w:rFonts w:cs="Arial"/>
                <w:b w:val="0"/>
                <w:sz w:val="40"/>
              </w:rPr>
            </w:pPr>
          </w:p>
        </w:tc>
      </w:tr>
    </w:tbl>
    <w:p w:rsidR="00FD54B6" w:rsidRPr="007172EB" w:rsidRDefault="00FD54B6" w:rsidP="0074049E">
      <w:pPr>
        <w:rPr>
          <w:rFonts w:cs="Arial"/>
          <w:lang w:val="es-ES"/>
        </w:rPr>
      </w:pPr>
    </w:p>
    <w:p w:rsidR="00FD54B6" w:rsidRPr="007172EB" w:rsidRDefault="00FD54B6" w:rsidP="0074049E">
      <w:pPr>
        <w:rPr>
          <w:rFonts w:cs="Arial"/>
          <w:b/>
          <w:sz w:val="22"/>
          <w:szCs w:val="22"/>
          <w:lang w:val="es-ES"/>
        </w:rPr>
      </w:pPr>
    </w:p>
    <w:p w:rsidR="00FD54B6" w:rsidRPr="00BC4E30" w:rsidRDefault="00FD54B6" w:rsidP="0074049E">
      <w:pPr>
        <w:rPr>
          <w:rFonts w:cs="Arial"/>
          <w:b/>
          <w:szCs w:val="20"/>
          <w:lang w:val="es-ES"/>
        </w:rPr>
      </w:pPr>
      <w:r w:rsidRPr="00BC4E30">
        <w:rPr>
          <w:rFonts w:cs="Arial"/>
          <w:b/>
          <w:szCs w:val="20"/>
          <w:lang w:val="es-ES"/>
        </w:rPr>
        <w:t>TABLA DE CONTENIDO</w:t>
      </w:r>
    </w:p>
    <w:p w:rsidR="00FD54B6" w:rsidRPr="00CB53F6" w:rsidRDefault="00FD54B6" w:rsidP="0074049E">
      <w:pPr>
        <w:rPr>
          <w:rFonts w:cs="Arial"/>
          <w:lang w:val="es-ES"/>
        </w:rPr>
      </w:pPr>
    </w:p>
    <w:p w:rsidR="00D33AAD" w:rsidRDefault="0069073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b w:val="0"/>
          <w:bCs w:val="0"/>
          <w:sz w:val="24"/>
          <w:lang w:val="es-ES"/>
        </w:rPr>
        <w:fldChar w:fldCharType="begin"/>
      </w:r>
      <w:r w:rsidR="00DD3612">
        <w:rPr>
          <w:b w:val="0"/>
          <w:bCs w:val="0"/>
          <w:sz w:val="24"/>
          <w:lang w:val="es-ES"/>
        </w:rPr>
        <w:instrText xml:space="preserve"> TOC \o "1-3" \h \z \u </w:instrText>
      </w:r>
      <w:r>
        <w:rPr>
          <w:b w:val="0"/>
          <w:bCs w:val="0"/>
          <w:sz w:val="24"/>
          <w:lang w:val="es-ES"/>
        </w:rPr>
        <w:fldChar w:fldCharType="separate"/>
      </w:r>
      <w:hyperlink w:anchor="_Toc245459509" w:history="1">
        <w:r w:rsidR="00D33AAD" w:rsidRPr="007043CC">
          <w:rPr>
            <w:rStyle w:val="Hipervnculo"/>
            <w:noProof/>
          </w:rPr>
          <w:t>1.</w:t>
        </w:r>
        <w:r w:rsidR="00D33AA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D33AAD" w:rsidRPr="007043CC">
          <w:rPr>
            <w:rStyle w:val="Hipervnculo"/>
            <w:noProof/>
          </w:rPr>
          <w:t>Historial de cambios.</w:t>
        </w:r>
        <w:r w:rsidR="00D33AAD">
          <w:rPr>
            <w:noProof/>
            <w:webHidden/>
          </w:rPr>
          <w:tab/>
        </w:r>
        <w:r w:rsidR="00D33AAD">
          <w:rPr>
            <w:noProof/>
            <w:webHidden/>
          </w:rPr>
          <w:fldChar w:fldCharType="begin"/>
        </w:r>
        <w:r w:rsidR="00D33AAD">
          <w:rPr>
            <w:noProof/>
            <w:webHidden/>
          </w:rPr>
          <w:instrText xml:space="preserve"> PAGEREF _Toc245459509 \h </w:instrText>
        </w:r>
        <w:r w:rsidR="00D33AAD">
          <w:rPr>
            <w:noProof/>
            <w:webHidden/>
          </w:rPr>
        </w:r>
        <w:r w:rsidR="00D33AAD">
          <w:rPr>
            <w:noProof/>
            <w:webHidden/>
          </w:rPr>
          <w:fldChar w:fldCharType="separate"/>
        </w:r>
        <w:r w:rsidR="00D33AAD">
          <w:rPr>
            <w:noProof/>
            <w:webHidden/>
          </w:rPr>
          <w:t>2</w:t>
        </w:r>
        <w:r w:rsidR="00D33AAD">
          <w:rPr>
            <w:noProof/>
            <w:webHidden/>
          </w:rPr>
          <w:fldChar w:fldCharType="end"/>
        </w:r>
      </w:hyperlink>
    </w:p>
    <w:p w:rsidR="00D33AAD" w:rsidRDefault="00C849C6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45459510" w:history="1">
        <w:r w:rsidR="00D33AAD" w:rsidRPr="007043CC">
          <w:rPr>
            <w:rStyle w:val="Hipervnculo"/>
            <w:noProof/>
          </w:rPr>
          <w:t>2.</w:t>
        </w:r>
        <w:r w:rsidR="00D33AA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D33AAD" w:rsidRPr="007043CC">
          <w:rPr>
            <w:rStyle w:val="Hipervnculo"/>
            <w:noProof/>
          </w:rPr>
          <w:t>Descripción del Reporte de Post Mortem del Proyecto.</w:t>
        </w:r>
        <w:r w:rsidR="00D33AAD">
          <w:rPr>
            <w:noProof/>
            <w:webHidden/>
          </w:rPr>
          <w:tab/>
        </w:r>
        <w:r w:rsidR="00D33AAD">
          <w:rPr>
            <w:noProof/>
            <w:webHidden/>
          </w:rPr>
          <w:fldChar w:fldCharType="begin"/>
        </w:r>
        <w:r w:rsidR="00D33AAD">
          <w:rPr>
            <w:noProof/>
            <w:webHidden/>
          </w:rPr>
          <w:instrText xml:space="preserve"> PAGEREF _Toc245459510 \h </w:instrText>
        </w:r>
        <w:r w:rsidR="00D33AAD">
          <w:rPr>
            <w:noProof/>
            <w:webHidden/>
          </w:rPr>
        </w:r>
        <w:r w:rsidR="00D33AAD">
          <w:rPr>
            <w:noProof/>
            <w:webHidden/>
          </w:rPr>
          <w:fldChar w:fldCharType="separate"/>
        </w:r>
        <w:r w:rsidR="00D33AAD">
          <w:rPr>
            <w:noProof/>
            <w:webHidden/>
          </w:rPr>
          <w:t>3</w:t>
        </w:r>
        <w:r w:rsidR="00D33AAD">
          <w:rPr>
            <w:noProof/>
            <w:webHidden/>
          </w:rPr>
          <w:fldChar w:fldCharType="end"/>
        </w:r>
      </w:hyperlink>
    </w:p>
    <w:p w:rsidR="00D33AAD" w:rsidRDefault="00C849C6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45459511" w:history="1">
        <w:r w:rsidR="00D33AAD" w:rsidRPr="007043CC">
          <w:rPr>
            <w:rStyle w:val="Hipervnculo"/>
            <w:noProof/>
          </w:rPr>
          <w:t>2.1</w:t>
        </w:r>
        <w:r w:rsidR="00D33AA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D33AAD" w:rsidRPr="007043CC">
          <w:rPr>
            <w:rStyle w:val="Hipervnculo"/>
            <w:noProof/>
          </w:rPr>
          <w:t>Tipo de Proyecto.</w:t>
        </w:r>
        <w:r w:rsidR="00D33AAD">
          <w:rPr>
            <w:noProof/>
            <w:webHidden/>
          </w:rPr>
          <w:tab/>
        </w:r>
        <w:r w:rsidR="00D33AAD">
          <w:rPr>
            <w:noProof/>
            <w:webHidden/>
          </w:rPr>
          <w:fldChar w:fldCharType="begin"/>
        </w:r>
        <w:r w:rsidR="00D33AAD">
          <w:rPr>
            <w:noProof/>
            <w:webHidden/>
          </w:rPr>
          <w:instrText xml:space="preserve"> PAGEREF _Toc245459511 \h </w:instrText>
        </w:r>
        <w:r w:rsidR="00D33AAD">
          <w:rPr>
            <w:noProof/>
            <w:webHidden/>
          </w:rPr>
        </w:r>
        <w:r w:rsidR="00D33AAD">
          <w:rPr>
            <w:noProof/>
            <w:webHidden/>
          </w:rPr>
          <w:fldChar w:fldCharType="separate"/>
        </w:r>
        <w:r w:rsidR="00D33AAD">
          <w:rPr>
            <w:noProof/>
            <w:webHidden/>
          </w:rPr>
          <w:t>3</w:t>
        </w:r>
        <w:r w:rsidR="00D33AAD">
          <w:rPr>
            <w:noProof/>
            <w:webHidden/>
          </w:rPr>
          <w:fldChar w:fldCharType="end"/>
        </w:r>
      </w:hyperlink>
    </w:p>
    <w:p w:rsidR="00D33AAD" w:rsidRDefault="00C849C6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45459512" w:history="1">
        <w:r w:rsidR="00D33AAD" w:rsidRPr="007043CC">
          <w:rPr>
            <w:rStyle w:val="Hipervnculo"/>
            <w:noProof/>
          </w:rPr>
          <w:t>2.2</w:t>
        </w:r>
        <w:r w:rsidR="00D33AA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D33AAD" w:rsidRPr="007043CC">
          <w:rPr>
            <w:rStyle w:val="Hipervnculo"/>
            <w:noProof/>
          </w:rPr>
          <w:t>Tecnología.</w:t>
        </w:r>
        <w:r w:rsidR="00D33AAD">
          <w:rPr>
            <w:noProof/>
            <w:webHidden/>
          </w:rPr>
          <w:tab/>
        </w:r>
        <w:r w:rsidR="00D33AAD">
          <w:rPr>
            <w:noProof/>
            <w:webHidden/>
          </w:rPr>
          <w:fldChar w:fldCharType="begin"/>
        </w:r>
        <w:r w:rsidR="00D33AAD">
          <w:rPr>
            <w:noProof/>
            <w:webHidden/>
          </w:rPr>
          <w:instrText xml:space="preserve"> PAGEREF _Toc245459512 \h </w:instrText>
        </w:r>
        <w:r w:rsidR="00D33AAD">
          <w:rPr>
            <w:noProof/>
            <w:webHidden/>
          </w:rPr>
        </w:r>
        <w:r w:rsidR="00D33AAD">
          <w:rPr>
            <w:noProof/>
            <w:webHidden/>
          </w:rPr>
          <w:fldChar w:fldCharType="separate"/>
        </w:r>
        <w:r w:rsidR="00D33AAD">
          <w:rPr>
            <w:noProof/>
            <w:webHidden/>
          </w:rPr>
          <w:t>3</w:t>
        </w:r>
        <w:r w:rsidR="00D33AAD">
          <w:rPr>
            <w:noProof/>
            <w:webHidden/>
          </w:rPr>
          <w:fldChar w:fldCharType="end"/>
        </w:r>
      </w:hyperlink>
    </w:p>
    <w:p w:rsidR="00D33AAD" w:rsidRDefault="00C849C6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45459513" w:history="1">
        <w:r w:rsidR="00D33AAD" w:rsidRPr="007043CC">
          <w:rPr>
            <w:rStyle w:val="Hipervnculo"/>
            <w:noProof/>
          </w:rPr>
          <w:t>2.3</w:t>
        </w:r>
        <w:r w:rsidR="00D33AA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D33AAD" w:rsidRPr="007043CC">
          <w:rPr>
            <w:rStyle w:val="Hipervnculo"/>
            <w:noProof/>
          </w:rPr>
          <w:t>Cantidad de Casos de Uso por Complejidad.</w:t>
        </w:r>
        <w:r w:rsidR="00D33AAD">
          <w:rPr>
            <w:noProof/>
            <w:webHidden/>
          </w:rPr>
          <w:tab/>
        </w:r>
        <w:r w:rsidR="00D33AAD">
          <w:rPr>
            <w:noProof/>
            <w:webHidden/>
          </w:rPr>
          <w:fldChar w:fldCharType="begin"/>
        </w:r>
        <w:r w:rsidR="00D33AAD">
          <w:rPr>
            <w:noProof/>
            <w:webHidden/>
          </w:rPr>
          <w:instrText xml:space="preserve"> PAGEREF _Toc245459513 \h </w:instrText>
        </w:r>
        <w:r w:rsidR="00D33AAD">
          <w:rPr>
            <w:noProof/>
            <w:webHidden/>
          </w:rPr>
        </w:r>
        <w:r w:rsidR="00D33AAD">
          <w:rPr>
            <w:noProof/>
            <w:webHidden/>
          </w:rPr>
          <w:fldChar w:fldCharType="separate"/>
        </w:r>
        <w:r w:rsidR="00D33AAD">
          <w:rPr>
            <w:noProof/>
            <w:webHidden/>
          </w:rPr>
          <w:t>3</w:t>
        </w:r>
        <w:r w:rsidR="00D33AAD">
          <w:rPr>
            <w:noProof/>
            <w:webHidden/>
          </w:rPr>
          <w:fldChar w:fldCharType="end"/>
        </w:r>
      </w:hyperlink>
    </w:p>
    <w:p w:rsidR="00D33AAD" w:rsidRDefault="00C849C6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45459514" w:history="1">
        <w:r w:rsidR="00D33AAD" w:rsidRPr="007043CC">
          <w:rPr>
            <w:rStyle w:val="Hipervnculo"/>
            <w:noProof/>
          </w:rPr>
          <w:t>2.4</w:t>
        </w:r>
        <w:r w:rsidR="00D33AA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D33AAD" w:rsidRPr="007043CC">
          <w:rPr>
            <w:rStyle w:val="Hipervnculo"/>
            <w:noProof/>
          </w:rPr>
          <w:t>Equipo de Proyecto (Cantidad, Categorización, Experiencia en la Tecnología y en el Dominio).</w:t>
        </w:r>
        <w:r w:rsidR="00D33AAD">
          <w:rPr>
            <w:noProof/>
            <w:webHidden/>
          </w:rPr>
          <w:tab/>
        </w:r>
        <w:r w:rsidR="00D33AAD">
          <w:rPr>
            <w:noProof/>
            <w:webHidden/>
          </w:rPr>
          <w:fldChar w:fldCharType="begin"/>
        </w:r>
        <w:r w:rsidR="00D33AAD">
          <w:rPr>
            <w:noProof/>
            <w:webHidden/>
          </w:rPr>
          <w:instrText xml:space="preserve"> PAGEREF _Toc245459514 \h </w:instrText>
        </w:r>
        <w:r w:rsidR="00D33AAD">
          <w:rPr>
            <w:noProof/>
            <w:webHidden/>
          </w:rPr>
        </w:r>
        <w:r w:rsidR="00D33AAD">
          <w:rPr>
            <w:noProof/>
            <w:webHidden/>
          </w:rPr>
          <w:fldChar w:fldCharType="separate"/>
        </w:r>
        <w:r w:rsidR="00D33AAD">
          <w:rPr>
            <w:noProof/>
            <w:webHidden/>
          </w:rPr>
          <w:t>3</w:t>
        </w:r>
        <w:r w:rsidR="00D33AAD">
          <w:rPr>
            <w:noProof/>
            <w:webHidden/>
          </w:rPr>
          <w:fldChar w:fldCharType="end"/>
        </w:r>
      </w:hyperlink>
    </w:p>
    <w:p w:rsidR="00D33AAD" w:rsidRDefault="00C849C6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45459515" w:history="1">
        <w:r w:rsidR="00D33AAD" w:rsidRPr="007043CC">
          <w:rPr>
            <w:rStyle w:val="Hipervnculo"/>
            <w:noProof/>
          </w:rPr>
          <w:t>3.</w:t>
        </w:r>
        <w:r w:rsidR="00D33AA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D33AAD" w:rsidRPr="007043CC">
          <w:rPr>
            <w:rStyle w:val="Hipervnculo"/>
            <w:noProof/>
          </w:rPr>
          <w:t>Reporte de Post Mortem del Proyecto.</w:t>
        </w:r>
        <w:r w:rsidR="00D33AAD">
          <w:rPr>
            <w:noProof/>
            <w:webHidden/>
          </w:rPr>
          <w:tab/>
        </w:r>
        <w:r w:rsidR="00D33AAD">
          <w:rPr>
            <w:noProof/>
            <w:webHidden/>
          </w:rPr>
          <w:fldChar w:fldCharType="begin"/>
        </w:r>
        <w:r w:rsidR="00D33AAD">
          <w:rPr>
            <w:noProof/>
            <w:webHidden/>
          </w:rPr>
          <w:instrText xml:space="preserve"> PAGEREF _Toc245459515 \h </w:instrText>
        </w:r>
        <w:r w:rsidR="00D33AAD">
          <w:rPr>
            <w:noProof/>
            <w:webHidden/>
          </w:rPr>
        </w:r>
        <w:r w:rsidR="00D33AAD">
          <w:rPr>
            <w:noProof/>
            <w:webHidden/>
          </w:rPr>
          <w:fldChar w:fldCharType="separate"/>
        </w:r>
        <w:r w:rsidR="00D33AAD">
          <w:rPr>
            <w:noProof/>
            <w:webHidden/>
          </w:rPr>
          <w:t>4</w:t>
        </w:r>
        <w:r w:rsidR="00D33AAD">
          <w:rPr>
            <w:noProof/>
            <w:webHidden/>
          </w:rPr>
          <w:fldChar w:fldCharType="end"/>
        </w:r>
      </w:hyperlink>
    </w:p>
    <w:p w:rsidR="00D33AAD" w:rsidRDefault="00C849C6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45459516" w:history="1">
        <w:r w:rsidR="00D33AAD" w:rsidRPr="007043CC">
          <w:rPr>
            <w:rStyle w:val="Hipervnculo"/>
            <w:noProof/>
          </w:rPr>
          <w:t>3.1</w:t>
        </w:r>
        <w:r w:rsidR="00D33AA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D33AAD" w:rsidRPr="007043CC">
          <w:rPr>
            <w:rStyle w:val="Hipervnculo"/>
            <w:noProof/>
          </w:rPr>
          <w:t>Lista de Verificación de Análisis Post Mortem.</w:t>
        </w:r>
        <w:r w:rsidR="00D33AAD">
          <w:rPr>
            <w:noProof/>
            <w:webHidden/>
          </w:rPr>
          <w:tab/>
        </w:r>
        <w:r w:rsidR="00D33AAD">
          <w:rPr>
            <w:noProof/>
            <w:webHidden/>
          </w:rPr>
          <w:fldChar w:fldCharType="begin"/>
        </w:r>
        <w:r w:rsidR="00D33AAD">
          <w:rPr>
            <w:noProof/>
            <w:webHidden/>
          </w:rPr>
          <w:instrText xml:space="preserve"> PAGEREF _Toc245459516 \h </w:instrText>
        </w:r>
        <w:r w:rsidR="00D33AAD">
          <w:rPr>
            <w:noProof/>
            <w:webHidden/>
          </w:rPr>
        </w:r>
        <w:r w:rsidR="00D33AAD">
          <w:rPr>
            <w:noProof/>
            <w:webHidden/>
          </w:rPr>
          <w:fldChar w:fldCharType="separate"/>
        </w:r>
        <w:r w:rsidR="00D33AAD">
          <w:rPr>
            <w:noProof/>
            <w:webHidden/>
          </w:rPr>
          <w:t>4</w:t>
        </w:r>
        <w:r w:rsidR="00D33AAD">
          <w:rPr>
            <w:noProof/>
            <w:webHidden/>
          </w:rPr>
          <w:fldChar w:fldCharType="end"/>
        </w:r>
      </w:hyperlink>
    </w:p>
    <w:p w:rsidR="00D33AAD" w:rsidRDefault="00C849C6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45459517" w:history="1">
        <w:r w:rsidR="00D33AAD" w:rsidRPr="007043CC">
          <w:rPr>
            <w:rStyle w:val="Hipervnculo"/>
            <w:noProof/>
          </w:rPr>
          <w:t>3.2</w:t>
        </w:r>
        <w:r w:rsidR="00D33AA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D33AAD" w:rsidRPr="007043CC">
          <w:rPr>
            <w:rStyle w:val="Hipervnculo"/>
            <w:noProof/>
          </w:rPr>
          <w:t>Reporte Final de Análisis Post Mortem.</w:t>
        </w:r>
        <w:r w:rsidR="00D33AAD">
          <w:rPr>
            <w:noProof/>
            <w:webHidden/>
          </w:rPr>
          <w:tab/>
        </w:r>
        <w:r w:rsidR="00D33AAD">
          <w:rPr>
            <w:noProof/>
            <w:webHidden/>
          </w:rPr>
          <w:fldChar w:fldCharType="begin"/>
        </w:r>
        <w:r w:rsidR="00D33AAD">
          <w:rPr>
            <w:noProof/>
            <w:webHidden/>
          </w:rPr>
          <w:instrText xml:space="preserve"> PAGEREF _Toc245459517 \h </w:instrText>
        </w:r>
        <w:r w:rsidR="00D33AAD">
          <w:rPr>
            <w:noProof/>
            <w:webHidden/>
          </w:rPr>
        </w:r>
        <w:r w:rsidR="00D33AAD">
          <w:rPr>
            <w:noProof/>
            <w:webHidden/>
          </w:rPr>
          <w:fldChar w:fldCharType="separate"/>
        </w:r>
        <w:r w:rsidR="00D33AAD">
          <w:rPr>
            <w:noProof/>
            <w:webHidden/>
          </w:rPr>
          <w:t>8</w:t>
        </w:r>
        <w:r w:rsidR="00D33AAD">
          <w:rPr>
            <w:noProof/>
            <w:webHidden/>
          </w:rPr>
          <w:fldChar w:fldCharType="end"/>
        </w:r>
      </w:hyperlink>
    </w:p>
    <w:p w:rsidR="00FD54B6" w:rsidRPr="009760E5" w:rsidRDefault="00690732" w:rsidP="0074049E">
      <w:pPr>
        <w:rPr>
          <w:rFonts w:ascii="Calibri" w:hAnsi="Calibri"/>
          <w:lang w:val="es-ES"/>
        </w:rPr>
      </w:pPr>
      <w:r>
        <w:rPr>
          <w:rFonts w:cs="Arial"/>
          <w:b/>
          <w:bCs/>
          <w:sz w:val="24"/>
          <w:lang w:val="es-ES"/>
        </w:rPr>
        <w:fldChar w:fldCharType="end"/>
      </w:r>
    </w:p>
    <w:p w:rsidR="00FD54B6" w:rsidRPr="009760E5" w:rsidRDefault="00FD54B6" w:rsidP="0074049E">
      <w:pPr>
        <w:rPr>
          <w:rFonts w:ascii="Calibri" w:hAnsi="Calibri"/>
          <w:lang w:val="es-ES"/>
        </w:rPr>
      </w:pPr>
    </w:p>
    <w:p w:rsidR="00FD54B6" w:rsidRPr="00B2495E" w:rsidRDefault="00FD54B6" w:rsidP="00F31F95">
      <w:pPr>
        <w:pStyle w:val="Ttulo1"/>
      </w:pPr>
      <w:r w:rsidRPr="00EC48B5">
        <w:br w:type="page"/>
      </w:r>
      <w:bookmarkStart w:id="0" w:name="_Toc174506000"/>
      <w:bookmarkStart w:id="1" w:name="_Toc182395036"/>
      <w:bookmarkStart w:id="2" w:name="_Toc199561143"/>
      <w:bookmarkStart w:id="3" w:name="_Toc199561316"/>
      <w:bookmarkStart w:id="4" w:name="_Toc245459509"/>
      <w:r w:rsidRPr="00B2495E">
        <w:lastRenderedPageBreak/>
        <w:t>Historial de cambios</w:t>
      </w:r>
      <w:bookmarkEnd w:id="0"/>
      <w:bookmarkEnd w:id="1"/>
      <w:bookmarkEnd w:id="2"/>
      <w:bookmarkEnd w:id="3"/>
      <w:r w:rsidRPr="00B2495E">
        <w:t>.</w:t>
      </w:r>
      <w:bookmarkEnd w:id="4"/>
    </w:p>
    <w:p w:rsidR="00FD54B6" w:rsidRPr="009760E5" w:rsidRDefault="00FD54B6" w:rsidP="009A6470">
      <w:pPr>
        <w:rPr>
          <w:rFonts w:ascii="Calibri" w:hAnsi="Calibri" w:cs="Tahoma"/>
          <w:b/>
          <w:sz w:val="18"/>
          <w:szCs w:val="18"/>
          <w:lang w:val="es-ES"/>
        </w:rPr>
      </w:pPr>
    </w:p>
    <w:tbl>
      <w:tblPr>
        <w:tblW w:w="461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41"/>
        <w:gridCol w:w="4250"/>
        <w:gridCol w:w="1277"/>
        <w:gridCol w:w="1275"/>
        <w:gridCol w:w="1392"/>
      </w:tblGrid>
      <w:tr w:rsidR="00BB340D" w:rsidRPr="00271594" w:rsidTr="00BB340D">
        <w:trPr>
          <w:jc w:val="center"/>
        </w:trPr>
        <w:tc>
          <w:tcPr>
            <w:tcW w:w="309" w:type="pct"/>
            <w:shd w:val="clear" w:color="auto" w:fill="003366"/>
            <w:vAlign w:val="center"/>
          </w:tcPr>
          <w:p w:rsidR="00BB340D" w:rsidRPr="00271594" w:rsidRDefault="00BB340D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Rev.</w:t>
            </w:r>
          </w:p>
        </w:tc>
        <w:tc>
          <w:tcPr>
            <w:tcW w:w="2433" w:type="pct"/>
            <w:shd w:val="clear" w:color="auto" w:fill="003366"/>
            <w:vAlign w:val="center"/>
          </w:tcPr>
          <w:p w:rsidR="00BB340D" w:rsidRPr="00271594" w:rsidRDefault="00BB340D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Resumen del cambio</w:t>
            </w:r>
          </w:p>
        </w:tc>
        <w:tc>
          <w:tcPr>
            <w:tcW w:w="731" w:type="pct"/>
            <w:shd w:val="clear" w:color="auto" w:fill="003366"/>
            <w:vAlign w:val="center"/>
          </w:tcPr>
          <w:p w:rsidR="00BB340D" w:rsidRPr="00271594" w:rsidRDefault="00BB340D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>
              <w:rPr>
                <w:rFonts w:cs="Arial"/>
                <w:b/>
                <w:color w:val="FFFFFF"/>
                <w:szCs w:val="20"/>
                <w:lang w:val="es-ES"/>
              </w:rPr>
              <w:t>Autor</w:t>
            </w:r>
          </w:p>
        </w:tc>
        <w:tc>
          <w:tcPr>
            <w:tcW w:w="730" w:type="pct"/>
            <w:shd w:val="clear" w:color="auto" w:fill="003366"/>
            <w:vAlign w:val="center"/>
          </w:tcPr>
          <w:p w:rsidR="00BB340D" w:rsidRPr="00271594" w:rsidRDefault="00BB340D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Aprobó</w:t>
            </w:r>
          </w:p>
        </w:tc>
        <w:tc>
          <w:tcPr>
            <w:tcW w:w="797" w:type="pct"/>
            <w:shd w:val="clear" w:color="auto" w:fill="003366"/>
            <w:vAlign w:val="center"/>
          </w:tcPr>
          <w:p w:rsidR="00BB340D" w:rsidRPr="00271594" w:rsidRDefault="00BB340D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Fecha</w:t>
            </w:r>
          </w:p>
        </w:tc>
      </w:tr>
      <w:tr w:rsidR="00BB340D" w:rsidRPr="00271594" w:rsidTr="00BB340D">
        <w:trPr>
          <w:jc w:val="center"/>
        </w:trPr>
        <w:tc>
          <w:tcPr>
            <w:tcW w:w="309" w:type="pct"/>
            <w:vAlign w:val="center"/>
          </w:tcPr>
          <w:p w:rsidR="00BB340D" w:rsidRPr="00B0777C" w:rsidRDefault="00BB340D" w:rsidP="00762884">
            <w:pPr>
              <w:rPr>
                <w:rFonts w:cs="Arial"/>
                <w:szCs w:val="20"/>
                <w:lang w:val="es-ES"/>
              </w:rPr>
            </w:pPr>
          </w:p>
        </w:tc>
        <w:tc>
          <w:tcPr>
            <w:tcW w:w="2433" w:type="pct"/>
            <w:vAlign w:val="center"/>
          </w:tcPr>
          <w:p w:rsidR="00BB340D" w:rsidRPr="00B0777C" w:rsidRDefault="00BB340D" w:rsidP="00762884">
            <w:pPr>
              <w:rPr>
                <w:rFonts w:cs="Arial"/>
                <w:szCs w:val="20"/>
                <w:lang w:val="es-ES"/>
              </w:rPr>
            </w:pPr>
          </w:p>
        </w:tc>
        <w:tc>
          <w:tcPr>
            <w:tcW w:w="731" w:type="pct"/>
            <w:vAlign w:val="center"/>
          </w:tcPr>
          <w:p w:rsidR="00BB340D" w:rsidRPr="00B0777C" w:rsidRDefault="00BB340D" w:rsidP="00762884">
            <w:pPr>
              <w:rPr>
                <w:rFonts w:cs="Arial"/>
                <w:szCs w:val="20"/>
                <w:lang w:val="es-ES"/>
              </w:rPr>
            </w:pPr>
          </w:p>
        </w:tc>
        <w:tc>
          <w:tcPr>
            <w:tcW w:w="730" w:type="pct"/>
            <w:vAlign w:val="center"/>
          </w:tcPr>
          <w:p w:rsidR="00BB340D" w:rsidRPr="00B0777C" w:rsidRDefault="00BB340D" w:rsidP="00762884">
            <w:pPr>
              <w:rPr>
                <w:rFonts w:cs="Arial"/>
                <w:szCs w:val="20"/>
                <w:lang w:val="es-ES"/>
              </w:rPr>
            </w:pPr>
          </w:p>
        </w:tc>
        <w:tc>
          <w:tcPr>
            <w:tcW w:w="797" w:type="pct"/>
            <w:vAlign w:val="center"/>
          </w:tcPr>
          <w:p w:rsidR="00BB340D" w:rsidRPr="00B0777C" w:rsidRDefault="00BB340D" w:rsidP="00762884">
            <w:pPr>
              <w:rPr>
                <w:rFonts w:cs="Arial"/>
                <w:szCs w:val="20"/>
                <w:lang w:val="es-ES"/>
              </w:rPr>
            </w:pPr>
          </w:p>
        </w:tc>
      </w:tr>
      <w:tr w:rsidR="00BB340D" w:rsidRPr="00271594" w:rsidTr="00BB340D">
        <w:trPr>
          <w:jc w:val="center"/>
        </w:trPr>
        <w:tc>
          <w:tcPr>
            <w:tcW w:w="309" w:type="pct"/>
            <w:vAlign w:val="center"/>
          </w:tcPr>
          <w:p w:rsidR="00BB340D" w:rsidRPr="00B0777C" w:rsidRDefault="00BB340D" w:rsidP="00B85E86">
            <w:pPr>
              <w:jc w:val="both"/>
              <w:rPr>
                <w:rFonts w:cs="Arial"/>
                <w:szCs w:val="20"/>
                <w:lang w:val="es-ES"/>
              </w:rPr>
            </w:pPr>
          </w:p>
        </w:tc>
        <w:tc>
          <w:tcPr>
            <w:tcW w:w="2433" w:type="pct"/>
            <w:vAlign w:val="center"/>
          </w:tcPr>
          <w:p w:rsidR="00BB340D" w:rsidRPr="00B0777C" w:rsidRDefault="00BB340D" w:rsidP="00B85E86">
            <w:pPr>
              <w:jc w:val="both"/>
              <w:rPr>
                <w:rFonts w:cs="Arial"/>
                <w:szCs w:val="20"/>
                <w:lang w:val="es-ES"/>
              </w:rPr>
            </w:pPr>
          </w:p>
        </w:tc>
        <w:tc>
          <w:tcPr>
            <w:tcW w:w="731" w:type="pct"/>
            <w:vAlign w:val="center"/>
          </w:tcPr>
          <w:p w:rsidR="00BB340D" w:rsidRPr="00B0777C" w:rsidRDefault="00BB340D" w:rsidP="00B85E86">
            <w:pPr>
              <w:jc w:val="both"/>
              <w:rPr>
                <w:rFonts w:cs="Arial"/>
                <w:szCs w:val="20"/>
                <w:lang w:val="es-ES"/>
              </w:rPr>
            </w:pPr>
          </w:p>
        </w:tc>
        <w:tc>
          <w:tcPr>
            <w:tcW w:w="730" w:type="pct"/>
            <w:vAlign w:val="center"/>
          </w:tcPr>
          <w:p w:rsidR="00BB340D" w:rsidRPr="00B0777C" w:rsidRDefault="00BB340D" w:rsidP="00B85E86">
            <w:pPr>
              <w:jc w:val="both"/>
              <w:rPr>
                <w:rFonts w:cs="Arial"/>
                <w:szCs w:val="20"/>
                <w:lang w:val="es-ES"/>
              </w:rPr>
            </w:pPr>
          </w:p>
        </w:tc>
        <w:tc>
          <w:tcPr>
            <w:tcW w:w="797" w:type="pct"/>
            <w:vAlign w:val="center"/>
          </w:tcPr>
          <w:p w:rsidR="00BB340D" w:rsidRPr="00B0777C" w:rsidRDefault="00BB340D" w:rsidP="00762884">
            <w:pPr>
              <w:rPr>
                <w:rFonts w:cs="Arial"/>
                <w:szCs w:val="20"/>
                <w:lang w:val="es-ES"/>
              </w:rPr>
            </w:pPr>
          </w:p>
        </w:tc>
      </w:tr>
      <w:tr w:rsidR="00BB340D" w:rsidRPr="00271594" w:rsidTr="00BB340D">
        <w:trPr>
          <w:jc w:val="center"/>
        </w:trPr>
        <w:tc>
          <w:tcPr>
            <w:tcW w:w="309" w:type="pct"/>
          </w:tcPr>
          <w:p w:rsidR="00BB340D" w:rsidRPr="00B0777C" w:rsidRDefault="00BB340D" w:rsidP="00B85E86">
            <w:pPr>
              <w:jc w:val="center"/>
              <w:rPr>
                <w:rFonts w:cs="Arial"/>
                <w:szCs w:val="20"/>
                <w:lang w:val="es-ES"/>
              </w:rPr>
            </w:pPr>
          </w:p>
        </w:tc>
        <w:tc>
          <w:tcPr>
            <w:tcW w:w="2433" w:type="pct"/>
          </w:tcPr>
          <w:p w:rsidR="00BB340D" w:rsidRPr="00B0777C" w:rsidRDefault="00BB340D" w:rsidP="00762884">
            <w:pPr>
              <w:rPr>
                <w:rFonts w:cs="Arial"/>
                <w:szCs w:val="20"/>
                <w:lang w:val="es-ES"/>
              </w:rPr>
            </w:pPr>
          </w:p>
        </w:tc>
        <w:tc>
          <w:tcPr>
            <w:tcW w:w="731" w:type="pct"/>
            <w:vAlign w:val="center"/>
          </w:tcPr>
          <w:p w:rsidR="00BB340D" w:rsidRPr="00B0777C" w:rsidRDefault="00BB340D" w:rsidP="007F02AD">
            <w:pPr>
              <w:jc w:val="both"/>
              <w:rPr>
                <w:rFonts w:cs="Arial"/>
                <w:szCs w:val="20"/>
                <w:lang w:val="es-ES"/>
              </w:rPr>
            </w:pPr>
          </w:p>
        </w:tc>
        <w:tc>
          <w:tcPr>
            <w:tcW w:w="730" w:type="pct"/>
            <w:vAlign w:val="center"/>
          </w:tcPr>
          <w:p w:rsidR="00BB340D" w:rsidRPr="00B0777C" w:rsidRDefault="00BB340D" w:rsidP="007F02AD">
            <w:pPr>
              <w:jc w:val="both"/>
              <w:rPr>
                <w:rFonts w:cs="Arial"/>
                <w:szCs w:val="20"/>
                <w:lang w:val="es-ES"/>
              </w:rPr>
            </w:pPr>
          </w:p>
        </w:tc>
        <w:tc>
          <w:tcPr>
            <w:tcW w:w="797" w:type="pct"/>
            <w:vAlign w:val="center"/>
          </w:tcPr>
          <w:p w:rsidR="00BB340D" w:rsidRPr="00B0777C" w:rsidRDefault="00BB340D" w:rsidP="007F02AD">
            <w:pPr>
              <w:rPr>
                <w:rFonts w:cs="Arial"/>
                <w:szCs w:val="20"/>
                <w:lang w:val="es-ES"/>
              </w:rPr>
            </w:pPr>
          </w:p>
        </w:tc>
      </w:tr>
      <w:tr w:rsidR="00BB340D" w:rsidRPr="00271594" w:rsidTr="00BB340D">
        <w:trPr>
          <w:jc w:val="center"/>
        </w:trPr>
        <w:tc>
          <w:tcPr>
            <w:tcW w:w="309" w:type="pct"/>
          </w:tcPr>
          <w:p w:rsidR="00BB340D" w:rsidRPr="00B0777C" w:rsidRDefault="00BB340D" w:rsidP="00B85E86">
            <w:pPr>
              <w:jc w:val="center"/>
              <w:rPr>
                <w:rFonts w:cs="Arial"/>
                <w:szCs w:val="20"/>
                <w:lang w:val="es-ES"/>
              </w:rPr>
            </w:pPr>
          </w:p>
        </w:tc>
        <w:tc>
          <w:tcPr>
            <w:tcW w:w="2433" w:type="pct"/>
          </w:tcPr>
          <w:p w:rsidR="00BB340D" w:rsidRPr="00B0777C" w:rsidRDefault="00BB340D" w:rsidP="00B85E86">
            <w:pPr>
              <w:jc w:val="center"/>
              <w:rPr>
                <w:rFonts w:cs="Arial"/>
                <w:szCs w:val="20"/>
                <w:lang w:val="es-ES"/>
              </w:rPr>
            </w:pPr>
          </w:p>
        </w:tc>
        <w:tc>
          <w:tcPr>
            <w:tcW w:w="731" w:type="pct"/>
          </w:tcPr>
          <w:p w:rsidR="00BB340D" w:rsidRPr="00B0777C" w:rsidRDefault="00BB340D" w:rsidP="00B85E86">
            <w:pPr>
              <w:jc w:val="center"/>
              <w:rPr>
                <w:rFonts w:cs="Arial"/>
                <w:szCs w:val="20"/>
                <w:lang w:val="es-ES"/>
              </w:rPr>
            </w:pPr>
          </w:p>
        </w:tc>
        <w:tc>
          <w:tcPr>
            <w:tcW w:w="730" w:type="pct"/>
          </w:tcPr>
          <w:p w:rsidR="00BB340D" w:rsidRPr="00B0777C" w:rsidRDefault="00BB340D" w:rsidP="00B85E86">
            <w:pPr>
              <w:jc w:val="center"/>
              <w:rPr>
                <w:rFonts w:cs="Arial"/>
                <w:szCs w:val="20"/>
                <w:lang w:val="es-ES"/>
              </w:rPr>
            </w:pPr>
          </w:p>
        </w:tc>
        <w:tc>
          <w:tcPr>
            <w:tcW w:w="797" w:type="pct"/>
          </w:tcPr>
          <w:p w:rsidR="00BB340D" w:rsidRPr="00B0777C" w:rsidRDefault="00BB340D" w:rsidP="00B85E86">
            <w:pPr>
              <w:jc w:val="center"/>
              <w:rPr>
                <w:rFonts w:cs="Arial"/>
                <w:szCs w:val="20"/>
                <w:lang w:val="es-ES"/>
              </w:rPr>
            </w:pPr>
          </w:p>
        </w:tc>
      </w:tr>
    </w:tbl>
    <w:p w:rsidR="00FD54B6" w:rsidRPr="009760E5" w:rsidRDefault="00FD54B6" w:rsidP="009A6470">
      <w:pPr>
        <w:rPr>
          <w:rFonts w:ascii="Calibri" w:hAnsi="Calibri"/>
          <w:sz w:val="18"/>
          <w:szCs w:val="18"/>
          <w:lang w:val="es-ES"/>
        </w:rPr>
      </w:pPr>
    </w:p>
    <w:p w:rsidR="00FD54B6" w:rsidRPr="007E18E2" w:rsidRDefault="00FD54B6" w:rsidP="007E18E2">
      <w:pPr>
        <w:pStyle w:val="Ttulo1"/>
      </w:pPr>
      <w:r w:rsidRPr="00BC4FFF">
        <w:br w:type="page"/>
      </w:r>
      <w:bookmarkStart w:id="5" w:name="_Toc84134605"/>
      <w:bookmarkStart w:id="6" w:name="_Toc105388168"/>
      <w:bookmarkStart w:id="7" w:name="_Toc245459510"/>
      <w:r w:rsidR="007E18E2" w:rsidRPr="007E18E2">
        <w:rPr>
          <w:szCs w:val="24"/>
        </w:rPr>
        <w:lastRenderedPageBreak/>
        <w:t>Descripción del Reporte de Post Mortem del Proyecto</w:t>
      </w:r>
      <w:bookmarkEnd w:id="5"/>
      <w:bookmarkEnd w:id="6"/>
      <w:r w:rsidRPr="007E18E2">
        <w:t>.</w:t>
      </w:r>
      <w:bookmarkEnd w:id="7"/>
    </w:p>
    <w:p w:rsidR="00FD54B6" w:rsidRDefault="007E18E2" w:rsidP="00C4271C">
      <w:pPr>
        <w:pStyle w:val="Ttulo2"/>
      </w:pPr>
      <w:bookmarkStart w:id="8" w:name="_Toc245459511"/>
      <w:r>
        <w:t>Tipo de Proyecto</w:t>
      </w:r>
      <w:r w:rsidR="00FD54B6">
        <w:t>.</w:t>
      </w:r>
      <w:bookmarkEnd w:id="8"/>
    </w:p>
    <w:p w:rsidR="00FD54B6" w:rsidRDefault="007E18E2" w:rsidP="00C06E44">
      <w:pPr>
        <w:pStyle w:val="parrafo"/>
      </w:pPr>
      <w:r w:rsidRPr="0057567E">
        <w:rPr>
          <w:color w:val="0000FF"/>
        </w:rPr>
        <w:t>[Tipo de Tipo de proyecto, nuevo desarrollo, mantenimiento, etc.]</w:t>
      </w:r>
      <w:r w:rsidR="00FD54B6" w:rsidRPr="00C06E44">
        <w:t>.</w:t>
      </w:r>
      <w:bookmarkStart w:id="9" w:name="_Toc199561149"/>
      <w:bookmarkStart w:id="10" w:name="_Toc199561322"/>
    </w:p>
    <w:p w:rsidR="007E18E2" w:rsidRDefault="007E18E2" w:rsidP="007E18E2">
      <w:pPr>
        <w:pStyle w:val="Ttulo2"/>
      </w:pPr>
      <w:bookmarkStart w:id="11" w:name="_Toc245459512"/>
      <w:r>
        <w:t>Tecnología.</w:t>
      </w:r>
      <w:bookmarkEnd w:id="11"/>
    </w:p>
    <w:p w:rsidR="007E18E2" w:rsidRPr="007E18E2" w:rsidRDefault="007E18E2" w:rsidP="007E18E2">
      <w:pPr>
        <w:pStyle w:val="parrafo"/>
        <w:rPr>
          <w:color w:val="0000FF"/>
        </w:rPr>
      </w:pPr>
      <w:r w:rsidRPr="007E18E2">
        <w:rPr>
          <w:color w:val="0000FF"/>
        </w:rPr>
        <w:t>[Indique el tipo de tecnología que se utilizó en el proyecto; ej.: Visual Basic 6.0 – Informix 7.0]</w:t>
      </w:r>
    </w:p>
    <w:p w:rsidR="007E18E2" w:rsidRDefault="007E18E2" w:rsidP="007E18E2">
      <w:pPr>
        <w:pStyle w:val="Ttulo2"/>
      </w:pPr>
      <w:bookmarkStart w:id="12" w:name="_Toc245459513"/>
      <w:r>
        <w:t>Cantidad de Casos de Uso por Complejidad.</w:t>
      </w:r>
      <w:bookmarkEnd w:id="12"/>
    </w:p>
    <w:p w:rsidR="007E18E2" w:rsidRPr="007E18E2" w:rsidRDefault="007E18E2" w:rsidP="007E18E2">
      <w:pPr>
        <w:pStyle w:val="parrafo"/>
        <w:rPr>
          <w:color w:val="0000FF"/>
        </w:rPr>
      </w:pPr>
      <w:r w:rsidRPr="007E18E2">
        <w:rPr>
          <w:color w:val="0000FF"/>
        </w:rPr>
        <w:t>[Indique la cantidad de casos de uso del proyecto agrupados por complejidad. Ej.:</w:t>
      </w:r>
    </w:p>
    <w:p w:rsidR="007E18E2" w:rsidRPr="007E18E2" w:rsidRDefault="007E18E2" w:rsidP="007E18E2">
      <w:pPr>
        <w:pStyle w:val="parrafo"/>
        <w:rPr>
          <w:color w:val="0000FF"/>
          <w:lang w:val="es-AR"/>
        </w:rPr>
      </w:pPr>
      <w:r w:rsidRPr="007E18E2">
        <w:rPr>
          <w:color w:val="0000FF"/>
          <w:lang w:val="es-AR"/>
        </w:rPr>
        <w:t>Cantidad de Caso de Uso Baja 4</w:t>
      </w:r>
    </w:p>
    <w:p w:rsidR="007E18E2" w:rsidRPr="007E18E2" w:rsidRDefault="007E18E2" w:rsidP="007E18E2">
      <w:pPr>
        <w:pStyle w:val="parrafo"/>
        <w:rPr>
          <w:color w:val="0000FF"/>
          <w:lang w:val="es-AR"/>
        </w:rPr>
      </w:pPr>
      <w:r w:rsidRPr="007E18E2">
        <w:rPr>
          <w:color w:val="0000FF"/>
          <w:lang w:val="es-AR"/>
        </w:rPr>
        <w:t>Cantidad de Caso de Uso Media 7</w:t>
      </w:r>
    </w:p>
    <w:p w:rsidR="007E18E2" w:rsidRDefault="007E18E2" w:rsidP="007E18E2">
      <w:pPr>
        <w:pStyle w:val="parrafo"/>
        <w:rPr>
          <w:color w:val="0000FF"/>
          <w:lang w:val="es-AR"/>
        </w:rPr>
      </w:pPr>
      <w:r w:rsidRPr="007E18E2">
        <w:rPr>
          <w:color w:val="0000FF"/>
          <w:lang w:val="es-AR"/>
        </w:rPr>
        <w:t>Cantidad de Caso de Uso Alta 1]</w:t>
      </w:r>
    </w:p>
    <w:p w:rsidR="007E18E2" w:rsidRDefault="007E18E2" w:rsidP="007E18E2">
      <w:pPr>
        <w:pStyle w:val="Ttulo2"/>
      </w:pPr>
      <w:bookmarkStart w:id="13" w:name="_Toc105388172"/>
      <w:bookmarkStart w:id="14" w:name="_Toc245459514"/>
      <w:r w:rsidRPr="007E18E2">
        <w:t xml:space="preserve">Equipo de Proyecto (Cantidad, Categorización, Experiencia en </w:t>
      </w:r>
      <w:smartTag w:uri="urn:schemas-microsoft-com:office:smarttags" w:element="PersonName">
        <w:smartTagPr>
          <w:attr w:name="ProductID" w:val="la Tecnolog￭a"/>
        </w:smartTagPr>
        <w:r w:rsidRPr="007E18E2">
          <w:t>la Tecnología</w:t>
        </w:r>
      </w:smartTag>
      <w:r w:rsidRPr="007E18E2">
        <w:t xml:space="preserve"> y en el Dominio)</w:t>
      </w:r>
      <w:bookmarkEnd w:id="13"/>
      <w:r>
        <w:t>.</w:t>
      </w:r>
      <w:bookmarkEnd w:id="14"/>
    </w:p>
    <w:p w:rsidR="007E18E2" w:rsidRPr="0057567E" w:rsidRDefault="007E18E2" w:rsidP="007E18E2">
      <w:pPr>
        <w:pStyle w:val="TextoNivel2"/>
        <w:rPr>
          <w:rFonts w:ascii="Arial" w:hAnsi="Arial" w:cs="Arial"/>
          <w:color w:val="0000FF"/>
          <w:sz w:val="20"/>
        </w:rPr>
      </w:pPr>
      <w:r w:rsidRPr="0057567E">
        <w:rPr>
          <w:rFonts w:ascii="Arial" w:hAnsi="Arial" w:cs="Arial"/>
          <w:color w:val="0000FF"/>
          <w:sz w:val="20"/>
        </w:rPr>
        <w:t>[Se sugiere completar la siguiente tabla que especifica cantidad de recursos, experiencia en la tecnología (alta / media / baja), y experiencia en el dominio (alta / media / baja).]</w:t>
      </w:r>
    </w:p>
    <w:tbl>
      <w:tblPr>
        <w:tblW w:w="8505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7"/>
        <w:gridCol w:w="1980"/>
        <w:gridCol w:w="1984"/>
        <w:gridCol w:w="3544"/>
      </w:tblGrid>
      <w:tr w:rsidR="00411D5C" w:rsidRPr="0057567E" w:rsidTr="000A3DA6">
        <w:trPr>
          <w:cantSplit/>
        </w:trPr>
        <w:tc>
          <w:tcPr>
            <w:tcW w:w="997" w:type="dxa"/>
            <w:shd w:val="clear" w:color="auto" w:fill="002060"/>
            <w:vAlign w:val="center"/>
          </w:tcPr>
          <w:p w:rsidR="00411D5C" w:rsidRPr="007E18E2" w:rsidRDefault="00411D5C" w:rsidP="000A3DA6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7E18E2">
              <w:rPr>
                <w:rFonts w:ascii="Arial" w:hAnsi="Arial"/>
                <w:sz w:val="20"/>
                <w:u w:val="none"/>
              </w:rPr>
              <w:t>Cantidad</w:t>
            </w:r>
          </w:p>
        </w:tc>
        <w:tc>
          <w:tcPr>
            <w:tcW w:w="1980" w:type="dxa"/>
            <w:shd w:val="clear" w:color="auto" w:fill="002060"/>
            <w:vAlign w:val="center"/>
          </w:tcPr>
          <w:p w:rsidR="00411D5C" w:rsidRPr="007E18E2" w:rsidRDefault="00411D5C" w:rsidP="000A3DA6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7E18E2">
              <w:rPr>
                <w:rFonts w:ascii="Arial" w:hAnsi="Arial"/>
                <w:sz w:val="20"/>
                <w:u w:val="none"/>
              </w:rPr>
              <w:t>Experiencia en la Tecnología</w:t>
            </w:r>
          </w:p>
        </w:tc>
        <w:tc>
          <w:tcPr>
            <w:tcW w:w="1984" w:type="dxa"/>
            <w:shd w:val="clear" w:color="auto" w:fill="002060"/>
            <w:vAlign w:val="center"/>
          </w:tcPr>
          <w:p w:rsidR="00411D5C" w:rsidRPr="007E18E2" w:rsidRDefault="00411D5C" w:rsidP="000A3DA6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7E18E2">
              <w:rPr>
                <w:rFonts w:ascii="Arial" w:hAnsi="Arial"/>
                <w:sz w:val="20"/>
                <w:u w:val="none"/>
              </w:rPr>
              <w:t>Experiencia en el Dominio</w:t>
            </w:r>
          </w:p>
        </w:tc>
        <w:tc>
          <w:tcPr>
            <w:tcW w:w="3544" w:type="dxa"/>
            <w:shd w:val="clear" w:color="auto" w:fill="002060"/>
            <w:vAlign w:val="center"/>
          </w:tcPr>
          <w:p w:rsidR="00411D5C" w:rsidRPr="007E18E2" w:rsidRDefault="00411D5C" w:rsidP="000A3DA6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7E18E2">
              <w:rPr>
                <w:rFonts w:ascii="Arial" w:hAnsi="Arial"/>
                <w:sz w:val="20"/>
                <w:u w:val="none"/>
              </w:rPr>
              <w:t>Observaciones</w:t>
            </w:r>
          </w:p>
        </w:tc>
      </w:tr>
      <w:tr w:rsidR="00411D5C" w:rsidRPr="0057567E" w:rsidTr="00411D5C">
        <w:trPr>
          <w:cantSplit/>
        </w:trPr>
        <w:tc>
          <w:tcPr>
            <w:tcW w:w="997" w:type="dxa"/>
          </w:tcPr>
          <w:p w:rsidR="00411D5C" w:rsidRPr="0057567E" w:rsidRDefault="00411D5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  <w:tc>
          <w:tcPr>
            <w:tcW w:w="1980" w:type="dxa"/>
          </w:tcPr>
          <w:p w:rsidR="00411D5C" w:rsidRPr="0057567E" w:rsidRDefault="00411D5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  <w:tc>
          <w:tcPr>
            <w:tcW w:w="1984" w:type="dxa"/>
          </w:tcPr>
          <w:p w:rsidR="00411D5C" w:rsidRPr="0057567E" w:rsidRDefault="00411D5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  <w:tc>
          <w:tcPr>
            <w:tcW w:w="3544" w:type="dxa"/>
          </w:tcPr>
          <w:p w:rsidR="00411D5C" w:rsidRPr="0057567E" w:rsidRDefault="00411D5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411D5C" w:rsidRPr="0057567E" w:rsidTr="00411D5C">
        <w:trPr>
          <w:cantSplit/>
        </w:trPr>
        <w:tc>
          <w:tcPr>
            <w:tcW w:w="997" w:type="dxa"/>
          </w:tcPr>
          <w:p w:rsidR="00411D5C" w:rsidRPr="0057567E" w:rsidRDefault="00411D5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  <w:tc>
          <w:tcPr>
            <w:tcW w:w="1980" w:type="dxa"/>
          </w:tcPr>
          <w:p w:rsidR="00411D5C" w:rsidRPr="0057567E" w:rsidRDefault="00411D5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  <w:tc>
          <w:tcPr>
            <w:tcW w:w="1984" w:type="dxa"/>
          </w:tcPr>
          <w:p w:rsidR="00411D5C" w:rsidRPr="0057567E" w:rsidRDefault="00411D5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  <w:tc>
          <w:tcPr>
            <w:tcW w:w="3544" w:type="dxa"/>
          </w:tcPr>
          <w:p w:rsidR="00411D5C" w:rsidRPr="0057567E" w:rsidRDefault="00411D5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411D5C" w:rsidRPr="0057567E" w:rsidTr="00411D5C">
        <w:trPr>
          <w:cantSplit/>
        </w:trPr>
        <w:tc>
          <w:tcPr>
            <w:tcW w:w="997" w:type="dxa"/>
          </w:tcPr>
          <w:p w:rsidR="00411D5C" w:rsidRPr="0057567E" w:rsidRDefault="00411D5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  <w:tc>
          <w:tcPr>
            <w:tcW w:w="1980" w:type="dxa"/>
          </w:tcPr>
          <w:p w:rsidR="00411D5C" w:rsidRPr="0057567E" w:rsidRDefault="00411D5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  <w:tc>
          <w:tcPr>
            <w:tcW w:w="1984" w:type="dxa"/>
          </w:tcPr>
          <w:p w:rsidR="00411D5C" w:rsidRPr="0057567E" w:rsidRDefault="00411D5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  <w:tc>
          <w:tcPr>
            <w:tcW w:w="3544" w:type="dxa"/>
          </w:tcPr>
          <w:p w:rsidR="00411D5C" w:rsidRPr="0057567E" w:rsidRDefault="00411D5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bookmarkEnd w:id="9"/>
      <w:bookmarkEnd w:id="10"/>
    </w:tbl>
    <w:p w:rsidR="00E35DC7" w:rsidRPr="00E35DC7" w:rsidRDefault="00E35DC7" w:rsidP="00E35DC7">
      <w:pPr>
        <w:pStyle w:val="parrafo"/>
      </w:pPr>
    </w:p>
    <w:p w:rsidR="00E35DC7" w:rsidRDefault="00E35DC7">
      <w:pPr>
        <w:rPr>
          <w:rFonts w:cs="Arial"/>
          <w:b/>
          <w:kern w:val="32"/>
          <w:sz w:val="28"/>
          <w:szCs w:val="28"/>
          <w:lang w:val="es-ES"/>
        </w:rPr>
      </w:pPr>
      <w:r>
        <w:br w:type="page"/>
      </w:r>
    </w:p>
    <w:p w:rsidR="00FD54B6" w:rsidRDefault="007E18E2" w:rsidP="00DB2000">
      <w:pPr>
        <w:pStyle w:val="Ttulo1"/>
        <w:rPr>
          <w:szCs w:val="18"/>
        </w:rPr>
      </w:pPr>
      <w:bookmarkStart w:id="15" w:name="_Toc245459515"/>
      <w:r w:rsidRPr="007E18E2">
        <w:lastRenderedPageBreak/>
        <w:t>Reporte de Post Mortem del Proyecto</w:t>
      </w:r>
      <w:r w:rsidR="00FD54B6" w:rsidRPr="00DB2000">
        <w:rPr>
          <w:szCs w:val="18"/>
        </w:rPr>
        <w:t>.</w:t>
      </w:r>
      <w:bookmarkEnd w:id="15"/>
    </w:p>
    <w:p w:rsidR="00DB2000" w:rsidRDefault="00E1181B" w:rsidP="00E1181B">
      <w:pPr>
        <w:pStyle w:val="Ttulo2"/>
      </w:pPr>
      <w:bookmarkStart w:id="16" w:name="_Toc245459516"/>
      <w:r>
        <w:t>Lista de Verificación de Análisis Post Mortem.</w:t>
      </w:r>
      <w:bookmarkEnd w:id="16"/>
    </w:p>
    <w:p w:rsidR="00E1181B" w:rsidRDefault="00E1181B" w:rsidP="00E1181B">
      <w:pPr>
        <w:pStyle w:val="parrafo"/>
      </w:pPr>
      <w:r>
        <w:t>Para llenar la lista, se aplican los siguientes criterios:</w:t>
      </w:r>
    </w:p>
    <w:p w:rsidR="00E1181B" w:rsidRDefault="00E1181B" w:rsidP="00E1181B">
      <w:pPr>
        <w:pStyle w:val="parrafo"/>
        <w:numPr>
          <w:ilvl w:val="0"/>
          <w:numId w:val="43"/>
        </w:numPr>
      </w:pPr>
      <w:r w:rsidRPr="00E1181B">
        <w:rPr>
          <w:b/>
        </w:rPr>
        <w:t>Fuerte</w:t>
      </w:r>
      <w:r w:rsidRPr="00E1181B">
        <w:t>: Los temas se manejaron muy bien, muy de cerca, de manera sobresaliente puede ser.</w:t>
      </w:r>
    </w:p>
    <w:p w:rsidR="00E1181B" w:rsidRDefault="00E1181B" w:rsidP="00E1181B">
      <w:pPr>
        <w:pStyle w:val="parrafo"/>
        <w:numPr>
          <w:ilvl w:val="0"/>
          <w:numId w:val="43"/>
        </w:numPr>
      </w:pPr>
      <w:r w:rsidRPr="00E1181B">
        <w:rPr>
          <w:b/>
        </w:rPr>
        <w:t>Adecuado</w:t>
      </w:r>
      <w:r w:rsidRPr="00E1181B">
        <w:t>: Lo suficiente para no generar ningún problema se pudo hacer mejor sin embargo fue lo necesario para seguir adelante.</w:t>
      </w:r>
    </w:p>
    <w:p w:rsidR="00E1181B" w:rsidRDefault="00E1181B" w:rsidP="00E1181B">
      <w:pPr>
        <w:pStyle w:val="parrafo"/>
        <w:numPr>
          <w:ilvl w:val="0"/>
          <w:numId w:val="43"/>
        </w:numPr>
      </w:pPr>
      <w:r w:rsidRPr="0057567E">
        <w:rPr>
          <w:b/>
        </w:rPr>
        <w:t>Débil</w:t>
      </w:r>
      <w:r w:rsidRPr="0057567E">
        <w:t xml:space="preserve">: Nos generó un problema por no ponerle la atención debida o se generaron complicaciones, retrasos o inconvenientes o por suerte no </w:t>
      </w:r>
      <w:r w:rsidR="00C849C6" w:rsidRPr="0057567E">
        <w:t>pasó</w:t>
      </w:r>
      <w:bookmarkStart w:id="17" w:name="_GoBack"/>
      <w:bookmarkEnd w:id="17"/>
      <w:r w:rsidRPr="0057567E">
        <w:t xml:space="preserve"> nada.</w:t>
      </w:r>
    </w:p>
    <w:p w:rsidR="00C231DC" w:rsidRDefault="00C231DC" w:rsidP="00C231DC">
      <w:pPr>
        <w:pStyle w:val="parrafo"/>
        <w:ind w:left="2160" w:firstLine="0"/>
      </w:pPr>
    </w:p>
    <w:tbl>
      <w:tblPr>
        <w:tblW w:w="9500" w:type="dxa"/>
        <w:jc w:val="right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38"/>
        <w:gridCol w:w="283"/>
        <w:gridCol w:w="254"/>
        <w:gridCol w:w="313"/>
        <w:gridCol w:w="284"/>
        <w:gridCol w:w="4428"/>
      </w:tblGrid>
      <w:tr w:rsidR="00C231DC" w:rsidRPr="0057567E" w:rsidTr="00965B20">
        <w:trPr>
          <w:cantSplit/>
          <w:trHeight w:val="70"/>
          <w:tblHeader/>
          <w:jc w:val="right"/>
        </w:trPr>
        <w:tc>
          <w:tcPr>
            <w:tcW w:w="9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C231DC" w:rsidRPr="00C231DC" w:rsidRDefault="00C231DC" w:rsidP="00C231DC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>
              <w:rPr>
                <w:rFonts w:ascii="Arial" w:hAnsi="Arial"/>
                <w:sz w:val="20"/>
                <w:u w:val="none"/>
              </w:rPr>
              <w:t>LISTA DE VERIFICACION</w:t>
            </w:r>
            <w:r w:rsidRPr="00C231DC">
              <w:rPr>
                <w:rFonts w:ascii="Arial" w:hAnsi="Arial"/>
                <w:sz w:val="20"/>
                <w:u w:val="none"/>
              </w:rPr>
              <w:t xml:space="preserve"> ANÁLISIS POST MORTEM</w:t>
            </w:r>
          </w:p>
        </w:tc>
      </w:tr>
      <w:tr w:rsidR="00C231DC" w:rsidRPr="0057567E" w:rsidTr="00965B20">
        <w:trPr>
          <w:cantSplit/>
          <w:trHeight w:val="1134"/>
          <w:tblHeader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231DC" w:rsidRPr="00965B20" w:rsidRDefault="00C231DC" w:rsidP="00C231DC">
            <w:pPr>
              <w:pStyle w:val="Tabletext0"/>
              <w:rPr>
                <w:rFonts w:ascii="Arial" w:hAnsi="Arial"/>
                <w:b/>
                <w:lang w:val="es-AR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</w:tcPr>
          <w:p w:rsidR="00C231DC" w:rsidRPr="00965B20" w:rsidRDefault="00965B20" w:rsidP="00965B20">
            <w:pPr>
              <w:pStyle w:val="Tabletext0"/>
              <w:ind w:left="113" w:right="113"/>
              <w:jc w:val="center"/>
              <w:rPr>
                <w:rFonts w:ascii="Arial" w:hAnsi="Arial"/>
                <w:b/>
                <w:lang w:val="es-AR"/>
              </w:rPr>
            </w:pPr>
            <w:r w:rsidRPr="00965B20">
              <w:rPr>
                <w:rFonts w:ascii="Arial" w:hAnsi="Arial"/>
                <w:b/>
                <w:lang w:val="es-AR"/>
              </w:rPr>
              <w:t>FUERTE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</w:tcPr>
          <w:p w:rsidR="00C231DC" w:rsidRPr="00965B20" w:rsidRDefault="00965B20" w:rsidP="00965B20">
            <w:pPr>
              <w:pStyle w:val="Tabletext0"/>
              <w:ind w:left="113" w:right="113"/>
              <w:jc w:val="center"/>
              <w:rPr>
                <w:rFonts w:ascii="Arial" w:hAnsi="Arial"/>
                <w:b/>
                <w:lang w:val="es-AR"/>
              </w:rPr>
            </w:pPr>
            <w:r w:rsidRPr="00965B20">
              <w:rPr>
                <w:rFonts w:ascii="Arial" w:hAnsi="Arial"/>
                <w:b/>
                <w:lang w:val="es-AR"/>
              </w:rPr>
              <w:t>ADECUADO</w:t>
            </w: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</w:tcPr>
          <w:p w:rsidR="00C231DC" w:rsidRPr="00965B20" w:rsidRDefault="00C231DC" w:rsidP="00965B20">
            <w:pPr>
              <w:pStyle w:val="Tabletext0"/>
              <w:ind w:left="113" w:right="113"/>
              <w:jc w:val="center"/>
              <w:rPr>
                <w:rFonts w:ascii="Arial" w:hAnsi="Arial"/>
                <w:b/>
                <w:lang w:val="es-AR"/>
              </w:rPr>
            </w:pPr>
            <w:r w:rsidRPr="00965B20">
              <w:rPr>
                <w:rFonts w:ascii="Arial" w:hAnsi="Arial"/>
                <w:b/>
                <w:lang w:val="es-AR"/>
              </w:rPr>
              <w:t>DEBIL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</w:tcPr>
          <w:p w:rsidR="00C231DC" w:rsidRPr="00965B20" w:rsidRDefault="00C231DC" w:rsidP="00965B20">
            <w:pPr>
              <w:pStyle w:val="Tabletext0"/>
              <w:ind w:left="113" w:right="113"/>
              <w:jc w:val="center"/>
              <w:rPr>
                <w:rFonts w:ascii="Arial" w:hAnsi="Arial"/>
                <w:b/>
                <w:lang w:val="es-AR"/>
              </w:rPr>
            </w:pPr>
            <w:r w:rsidRPr="00965B20">
              <w:rPr>
                <w:rFonts w:ascii="Arial" w:hAnsi="Arial"/>
                <w:b/>
                <w:lang w:val="es-AR"/>
              </w:rPr>
              <w:t>N/A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231DC" w:rsidRPr="00965B20" w:rsidRDefault="00C231DC" w:rsidP="00C231DC">
            <w:pPr>
              <w:pStyle w:val="Tabletext0"/>
              <w:jc w:val="center"/>
              <w:rPr>
                <w:rFonts w:ascii="Arial" w:hAnsi="Arial"/>
                <w:b/>
                <w:lang w:val="es-AR"/>
              </w:rPr>
            </w:pPr>
            <w:r w:rsidRPr="00965B20">
              <w:rPr>
                <w:rFonts w:ascii="Arial" w:hAnsi="Arial"/>
                <w:b/>
                <w:lang w:val="es-AR"/>
              </w:rPr>
              <w:t>COMENTARIOS</w:t>
            </w: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9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C231DC" w:rsidRPr="00965B20" w:rsidRDefault="00C231DC" w:rsidP="00965B20">
            <w:pPr>
              <w:pStyle w:val="Tabletext0"/>
              <w:rPr>
                <w:rFonts w:ascii="Arial" w:hAnsi="Arial"/>
                <w:b/>
                <w:lang w:val="es-AR"/>
              </w:rPr>
            </w:pPr>
            <w:r w:rsidRPr="00965B20">
              <w:rPr>
                <w:rFonts w:ascii="Arial" w:hAnsi="Arial"/>
                <w:b/>
                <w:lang w:val="es-AR"/>
              </w:rPr>
              <w:t>INICIO / FACTIBILIDAD</w:t>
            </w: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Propuesta escrita concisa con definiciones claras de trabajo y entregables.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 xml:space="preserve">Propuesta compartida con el equipo.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Estimación (PRE ESTIMACION)</w:t>
            </w:r>
            <w:r w:rsidR="00965B20">
              <w:rPr>
                <w:rFonts w:ascii="Arial" w:hAnsi="Arial"/>
                <w:lang w:val="es-AR"/>
              </w:rPr>
              <w:t xml:space="preserve"> </w:t>
            </w:r>
            <w:r w:rsidRPr="0057567E">
              <w:rPr>
                <w:rFonts w:ascii="Arial" w:hAnsi="Arial"/>
                <w:lang w:val="es-AR"/>
              </w:rPr>
              <w:t>disciplinada del proyecto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9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C231DC" w:rsidRPr="00965B20" w:rsidRDefault="00C231DC" w:rsidP="00C231DC">
            <w:pPr>
              <w:pStyle w:val="Tabletext0"/>
              <w:rPr>
                <w:rFonts w:ascii="Arial" w:hAnsi="Arial"/>
                <w:b/>
                <w:lang w:val="es-AR"/>
              </w:rPr>
            </w:pPr>
            <w:r w:rsidRPr="00965B20">
              <w:rPr>
                <w:rFonts w:ascii="Arial" w:hAnsi="Arial"/>
                <w:b/>
                <w:lang w:val="es-AR"/>
              </w:rPr>
              <w:t>COMIENZO</w:t>
            </w: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 xml:space="preserve">Plan de proyecto incluyendo presupuesto, hitos, duraciones, responsables, control de cambio y riesgos.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Personal Seleccionado / Capacitación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Adecuación del software y equipos.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ES"/>
              </w:rPr>
            </w:pPr>
            <w:r w:rsidRPr="0057567E">
              <w:rPr>
                <w:rFonts w:ascii="Arial" w:hAnsi="Arial"/>
                <w:lang w:val="es-AR"/>
              </w:rPr>
              <w:t>Revisión de lecciones aprendidas previas relacionadas con su mercado o la aplicación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9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C231DC" w:rsidRPr="00965B20" w:rsidRDefault="00C231DC" w:rsidP="00C231DC">
            <w:pPr>
              <w:pStyle w:val="Tabletext0"/>
              <w:rPr>
                <w:rFonts w:ascii="Arial" w:hAnsi="Arial"/>
                <w:b/>
                <w:lang w:val="es-AR"/>
              </w:rPr>
            </w:pPr>
            <w:r w:rsidRPr="00965B20">
              <w:rPr>
                <w:rFonts w:ascii="Arial" w:hAnsi="Arial"/>
                <w:b/>
                <w:lang w:val="es-AR"/>
              </w:rPr>
              <w:t>RELACIÓN CON EL CLIENTE</w:t>
            </w:r>
          </w:p>
        </w:tc>
      </w:tr>
      <w:tr w:rsidR="00C231DC" w:rsidRPr="0057567E" w:rsidTr="00965B20">
        <w:trPr>
          <w:cantSplit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Trato y flexibilidad con el cliente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92"/>
          <w:jc w:val="right"/>
        </w:trPr>
        <w:tc>
          <w:tcPr>
            <w:tcW w:w="9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C231DC" w:rsidRPr="00965B20" w:rsidRDefault="00C231DC" w:rsidP="00C231DC">
            <w:pPr>
              <w:pStyle w:val="Tabletext0"/>
              <w:rPr>
                <w:rFonts w:ascii="Arial" w:hAnsi="Arial"/>
                <w:b/>
                <w:lang w:val="es-AR"/>
              </w:rPr>
            </w:pPr>
            <w:r w:rsidRPr="00965B20">
              <w:rPr>
                <w:rFonts w:ascii="Arial" w:hAnsi="Arial"/>
                <w:b/>
                <w:lang w:val="es-AR"/>
              </w:rPr>
              <w:t>GESTION Y CONTROL</w:t>
            </w: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 xml:space="preserve">Administración de cambios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Procedimientos para la orientación de nuevos miembros.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Procedimientos para la evaluación del estado y complexión de las tareas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lastRenderedPageBreak/>
              <w:t>Estructura de los comités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Frecuencia de reuniones de control de estado y de equipo.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Asistencia y puntualidad a las reuniones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Procedimientos para la preparación y notificación de reuniones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Reuniones efectivas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Asistencia del equipo a reuniones del cliente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 xml:space="preserve">Consideración de la opinión de los miembros del equipo en la toma de decisiones y planificación.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 xml:space="preserve">Reportes de estado adecuados y entregados a tiempo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Reclutamiento de nuevos miembros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 xml:space="preserve">Compromiso de los gerentes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Estándares y procedimientos para tareas generales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jc w:val="right"/>
        </w:trPr>
        <w:tc>
          <w:tcPr>
            <w:tcW w:w="9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C231DC" w:rsidRPr="00965B20" w:rsidRDefault="00C231DC" w:rsidP="00C231DC">
            <w:pPr>
              <w:pStyle w:val="Tabletext0"/>
              <w:rPr>
                <w:rFonts w:ascii="Arial" w:hAnsi="Arial"/>
                <w:b/>
                <w:lang w:val="es-AR"/>
              </w:rPr>
            </w:pPr>
            <w:r w:rsidRPr="00965B20">
              <w:rPr>
                <w:rFonts w:ascii="Arial" w:hAnsi="Arial"/>
                <w:b/>
                <w:lang w:val="es-AR"/>
              </w:rPr>
              <w:t>PERSONAL</w:t>
            </w:r>
          </w:p>
        </w:tc>
      </w:tr>
      <w:tr w:rsidR="00C231DC" w:rsidRPr="0057567E" w:rsidTr="00965B20">
        <w:trPr>
          <w:cantSplit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Claridad de responsabilidades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Comunicación entre miembros del equipo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Comunicación entre líder de desarrollo y el director de área.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Comunicación entre los miembros del equipo y el cliente.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Tamaño apropiado del equipo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Experiencia de los miembros del equipo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Tiempo disponible para realizar el trabajo eficientemente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Reconocimiento del trabajo bien hecho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Estado de ánimo de los miembros del equipo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9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C231DC" w:rsidRPr="00965B20" w:rsidRDefault="00C231DC" w:rsidP="00C231DC">
            <w:pPr>
              <w:pStyle w:val="Tabletext0"/>
              <w:rPr>
                <w:rFonts w:ascii="Arial" w:hAnsi="Arial"/>
                <w:b/>
                <w:lang w:val="es-AR"/>
              </w:rPr>
            </w:pPr>
            <w:r w:rsidRPr="00965B20">
              <w:rPr>
                <w:rFonts w:ascii="Arial" w:hAnsi="Arial"/>
                <w:b/>
                <w:lang w:val="es-AR"/>
              </w:rPr>
              <w:lastRenderedPageBreak/>
              <w:t>INSTALACIONES</w:t>
            </w: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 xml:space="preserve">Espacio para demostraciones, exhibiciones y actividades.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Espacio y ambiente para el equipo de trabajo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Instalaciones para almacenamiento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Recursos de comunicación con los clientes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jc w:val="right"/>
        </w:trPr>
        <w:tc>
          <w:tcPr>
            <w:tcW w:w="9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C231DC" w:rsidRPr="00965B20" w:rsidRDefault="00C231DC" w:rsidP="00C231DC">
            <w:pPr>
              <w:pStyle w:val="Tabletext0"/>
              <w:rPr>
                <w:rFonts w:ascii="Arial" w:hAnsi="Arial"/>
                <w:b/>
                <w:lang w:val="es-AR"/>
              </w:rPr>
            </w:pPr>
            <w:r w:rsidRPr="00965B20">
              <w:rPr>
                <w:rFonts w:ascii="Arial" w:hAnsi="Arial"/>
                <w:b/>
                <w:lang w:val="es-AR"/>
              </w:rPr>
              <w:t xml:space="preserve">ADMINISTRACIÓN DE REQUERIMIENTO </w:t>
            </w:r>
          </w:p>
        </w:tc>
      </w:tr>
      <w:tr w:rsidR="00C231DC" w:rsidRPr="0057567E" w:rsidTr="00965B20">
        <w:trPr>
          <w:cantSplit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Resolución temprana de temas importantes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Percepción de los clientes sobre el conocimiento de la empresa en el tema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Ingeniería de Requerimientos / Análisis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Especificación y Revisiones del diseño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extocomentario"/>
              <w:rPr>
                <w:rFonts w:cs="Arial"/>
                <w:lang w:val="es-AR"/>
              </w:rPr>
            </w:pPr>
            <w:r w:rsidRPr="0057567E">
              <w:rPr>
                <w:rFonts w:cs="Arial"/>
                <w:lang w:val="es-AR"/>
              </w:rPr>
              <w:t>Acceso a sistemas legados o en batch (Trabajo con otros sistemas o bien trabajo de procesamiento fuera de línea, por ejemplo un cierre de mes por la noche.</w:t>
            </w:r>
          </w:p>
          <w:p w:rsidR="00C231DC" w:rsidRPr="0057567E" w:rsidRDefault="00C231DC" w:rsidP="00C231DC">
            <w:pPr>
              <w:pStyle w:val="Textocomentario"/>
              <w:rPr>
                <w:rFonts w:cs="Arial"/>
                <w:lang w:val="es-AR"/>
              </w:rPr>
            </w:pPr>
            <w:r w:rsidRPr="0057567E">
              <w:rPr>
                <w:rFonts w:cs="Arial"/>
                <w:lang w:val="es-AR"/>
              </w:rPr>
              <w:t>)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9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C231DC" w:rsidRPr="00965B20" w:rsidRDefault="00C231DC" w:rsidP="00C231DC">
            <w:pPr>
              <w:pStyle w:val="Tabletext0"/>
              <w:rPr>
                <w:rFonts w:ascii="Arial" w:hAnsi="Arial"/>
                <w:b/>
                <w:lang w:val="es-AR"/>
              </w:rPr>
            </w:pPr>
            <w:r w:rsidRPr="00965B20">
              <w:rPr>
                <w:rFonts w:ascii="Arial" w:hAnsi="Arial"/>
                <w:b/>
                <w:lang w:val="es-AR"/>
              </w:rPr>
              <w:t>TECNOLOGÍA / METODOLOGÍA</w:t>
            </w: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Métodos y procedimientos de liderazgo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trHeight w:val="225"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Cumplimiento con estándares organizacionales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Cumplimiento de objetivos técnicos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Herramientas utilizadas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jc w:val="right"/>
        </w:trPr>
        <w:tc>
          <w:tcPr>
            <w:tcW w:w="9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C231DC" w:rsidRPr="00965B20" w:rsidRDefault="00C231DC" w:rsidP="00C231DC">
            <w:pPr>
              <w:pStyle w:val="Tabletext0"/>
              <w:rPr>
                <w:rFonts w:ascii="Arial" w:hAnsi="Arial"/>
                <w:b/>
                <w:lang w:val="es-AR"/>
              </w:rPr>
            </w:pPr>
            <w:r w:rsidRPr="00965B20">
              <w:rPr>
                <w:rFonts w:ascii="Arial" w:hAnsi="Arial"/>
                <w:b/>
                <w:lang w:val="es-AR"/>
              </w:rPr>
              <w:t>CAPACITACIÓN</w:t>
            </w:r>
          </w:p>
        </w:tc>
      </w:tr>
      <w:tr w:rsidR="00C231DC" w:rsidRPr="0057567E" w:rsidTr="00965B20">
        <w:trPr>
          <w:cantSplit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Capacitación del equipo en temas que se necesitaban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Oportunidad de las capacitaciones impartidas al equipo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Utilidad y efectividad de las capacitaciones impartidas al equipo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jc w:val="right"/>
        </w:trPr>
        <w:tc>
          <w:tcPr>
            <w:tcW w:w="9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C231DC" w:rsidRPr="00965B20" w:rsidRDefault="00C231DC" w:rsidP="00C231DC">
            <w:pPr>
              <w:pStyle w:val="Tabletext0"/>
              <w:rPr>
                <w:rFonts w:ascii="Arial" w:hAnsi="Arial"/>
                <w:b/>
                <w:lang w:val="es-AR"/>
              </w:rPr>
            </w:pPr>
            <w:r w:rsidRPr="00965B20">
              <w:rPr>
                <w:rFonts w:ascii="Arial" w:hAnsi="Arial"/>
                <w:b/>
                <w:lang w:val="es-AR"/>
              </w:rPr>
              <w:t>PROGRAMACIÓN</w:t>
            </w:r>
          </w:p>
        </w:tc>
      </w:tr>
      <w:tr w:rsidR="00C231DC" w:rsidRPr="0057567E" w:rsidTr="00965B20">
        <w:trPr>
          <w:cantSplit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Estándares y revisiones de código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lastRenderedPageBreak/>
              <w:t>Proceso de Administración de Configuración, construcción y generación de release.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 xml:space="preserve">Herramientas utilizadas (codificación, testing unitario, integración, Administración de configuración, etc) y ambiente.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Testing unitario, testing de integración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jc w:val="right"/>
        </w:trPr>
        <w:tc>
          <w:tcPr>
            <w:tcW w:w="9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C231DC" w:rsidRPr="00965B20" w:rsidRDefault="00C231DC" w:rsidP="00C231DC">
            <w:pPr>
              <w:pStyle w:val="Tabletext0"/>
              <w:rPr>
                <w:rFonts w:ascii="Arial" w:hAnsi="Arial"/>
                <w:b/>
                <w:lang w:val="es-AR"/>
              </w:rPr>
            </w:pPr>
            <w:r w:rsidRPr="00965B20">
              <w:rPr>
                <w:rFonts w:ascii="Arial" w:hAnsi="Arial"/>
                <w:b/>
                <w:lang w:val="es-AR"/>
              </w:rPr>
              <w:t>PRUEBA DEL SISTEMA</w:t>
            </w:r>
          </w:p>
        </w:tc>
      </w:tr>
      <w:tr w:rsidR="00C231DC" w:rsidRPr="0057567E" w:rsidTr="00965B20">
        <w:trPr>
          <w:cantSplit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Plan de Prueba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Criterio de complexión de la prueba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jc w:val="right"/>
        </w:trPr>
        <w:tc>
          <w:tcPr>
            <w:tcW w:w="9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C231DC" w:rsidRPr="00965B20" w:rsidRDefault="00C231DC" w:rsidP="00C231DC">
            <w:pPr>
              <w:pStyle w:val="Tabletext0"/>
              <w:rPr>
                <w:rFonts w:ascii="Arial" w:hAnsi="Arial"/>
                <w:b/>
                <w:lang w:val="es-AR"/>
              </w:rPr>
            </w:pPr>
            <w:r w:rsidRPr="00965B20">
              <w:rPr>
                <w:rFonts w:ascii="Arial" w:hAnsi="Arial"/>
                <w:b/>
                <w:lang w:val="es-AR"/>
              </w:rPr>
              <w:t>DESPLIEGUE</w:t>
            </w:r>
          </w:p>
        </w:tc>
      </w:tr>
      <w:tr w:rsidR="00C231DC" w:rsidRPr="0057567E" w:rsidTr="00965B20">
        <w:trPr>
          <w:cantSplit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Prueba de Instalación / Aceptación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Capacitación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jc w:val="right"/>
        </w:trPr>
        <w:tc>
          <w:tcPr>
            <w:tcW w:w="9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C231DC" w:rsidRPr="00965B20" w:rsidRDefault="00C231DC" w:rsidP="00C231DC">
            <w:pPr>
              <w:pStyle w:val="Tabletext0"/>
              <w:rPr>
                <w:rFonts w:ascii="Arial" w:hAnsi="Arial"/>
                <w:b/>
                <w:lang w:val="es-AR"/>
              </w:rPr>
            </w:pPr>
            <w:r w:rsidRPr="00965B20">
              <w:rPr>
                <w:rFonts w:ascii="Arial" w:hAnsi="Arial"/>
                <w:b/>
                <w:lang w:val="es-AR"/>
              </w:rPr>
              <w:t>OTROS EQUIPOS DE DESARROLLO</w:t>
            </w:r>
          </w:p>
        </w:tc>
      </w:tr>
      <w:tr w:rsidR="00C231DC" w:rsidRPr="0057567E" w:rsidTr="00965B20">
        <w:trPr>
          <w:cantSplit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Nivel de cooperación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  <w:tr w:rsidR="00C231DC" w:rsidRPr="0057567E" w:rsidTr="00965B20">
        <w:trPr>
          <w:cantSplit/>
          <w:jc w:val="right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  <w:r w:rsidRPr="0057567E">
              <w:rPr>
                <w:rFonts w:ascii="Arial" w:hAnsi="Arial"/>
                <w:lang w:val="es-AR"/>
              </w:rPr>
              <w:t>Competencia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DC" w:rsidRPr="0057567E" w:rsidRDefault="00C231DC" w:rsidP="00C231DC">
            <w:pPr>
              <w:pStyle w:val="Tabletext0"/>
              <w:rPr>
                <w:rFonts w:ascii="Arial" w:hAnsi="Arial"/>
                <w:lang w:val="es-AR"/>
              </w:rPr>
            </w:pPr>
          </w:p>
        </w:tc>
      </w:tr>
    </w:tbl>
    <w:p w:rsidR="00E1181B" w:rsidRDefault="00E1181B" w:rsidP="00E1181B">
      <w:pPr>
        <w:pStyle w:val="parrafo"/>
        <w:ind w:firstLine="0"/>
      </w:pPr>
    </w:p>
    <w:p w:rsidR="00965B20" w:rsidRPr="00E1181B" w:rsidRDefault="00965B20" w:rsidP="00E1181B">
      <w:pPr>
        <w:pStyle w:val="parrafo"/>
        <w:ind w:firstLine="0"/>
      </w:pPr>
      <w:r w:rsidRPr="00965B20">
        <w:rPr>
          <w:b/>
        </w:rPr>
        <w:t>Nota</w:t>
      </w:r>
      <w:r w:rsidRPr="0057567E">
        <w:t>: Los puntos de</w:t>
      </w:r>
      <w:r>
        <w:t xml:space="preserve"> </w:t>
      </w:r>
      <w:r w:rsidRPr="0057567E">
        <w:t>l</w:t>
      </w:r>
      <w:r>
        <w:t>a</w:t>
      </w:r>
      <w:r w:rsidRPr="0057567E">
        <w:t xml:space="preserve"> </w:t>
      </w:r>
      <w:r>
        <w:t>lista</w:t>
      </w:r>
      <w:r w:rsidRPr="0057567E">
        <w:t xml:space="preserve"> que resultaron de clasificación “DEBIL”, deberían ser reportados en el punto Reporte Final de Análisis Post Mortem, Trabajo futuro</w:t>
      </w:r>
      <w:r>
        <w:t>.</w:t>
      </w:r>
    </w:p>
    <w:p w:rsidR="00965B20" w:rsidRDefault="00965B20">
      <w:pPr>
        <w:rPr>
          <w:rFonts w:cs="Arial"/>
          <w:b/>
          <w:bCs/>
          <w:iCs/>
          <w:sz w:val="24"/>
          <w:szCs w:val="18"/>
          <w:lang w:val="es-ES"/>
        </w:rPr>
      </w:pPr>
      <w:r>
        <w:rPr>
          <w:szCs w:val="18"/>
        </w:rPr>
        <w:br w:type="page"/>
      </w:r>
    </w:p>
    <w:p w:rsidR="00FD54B6" w:rsidRDefault="00965B20" w:rsidP="00C4271C">
      <w:pPr>
        <w:pStyle w:val="Ttulo2"/>
        <w:rPr>
          <w:szCs w:val="18"/>
        </w:rPr>
      </w:pPr>
      <w:bookmarkStart w:id="18" w:name="_Toc245459517"/>
      <w:r>
        <w:rPr>
          <w:szCs w:val="18"/>
        </w:rPr>
        <w:lastRenderedPageBreak/>
        <w:t>Reporte Final de Análisis Post Mortem</w:t>
      </w:r>
      <w:r w:rsidR="00FD54B6">
        <w:rPr>
          <w:szCs w:val="18"/>
        </w:rPr>
        <w:t>.</w:t>
      </w:r>
      <w:bookmarkStart w:id="19" w:name="_Toc199561150"/>
      <w:bookmarkStart w:id="20" w:name="_Toc199561323"/>
      <w:bookmarkEnd w:id="18"/>
    </w:p>
    <w:p w:rsidR="006150A0" w:rsidRPr="0057567E" w:rsidRDefault="006150A0" w:rsidP="006150A0">
      <w:pPr>
        <w:pStyle w:val="TextoNivel2"/>
        <w:numPr>
          <w:ilvl w:val="0"/>
          <w:numId w:val="44"/>
        </w:numPr>
        <w:spacing w:after="120"/>
        <w:ind w:left="1066" w:hanging="357"/>
        <w:rPr>
          <w:rFonts w:ascii="Arial" w:hAnsi="Arial" w:cs="Arial"/>
          <w:color w:val="0000FF"/>
          <w:sz w:val="20"/>
        </w:rPr>
      </w:pPr>
      <w:r w:rsidRPr="0057567E">
        <w:rPr>
          <w:rFonts w:ascii="Arial" w:hAnsi="Arial" w:cs="Arial"/>
          <w:sz w:val="20"/>
        </w:rPr>
        <w:t xml:space="preserve">Fecha del Reporte: </w:t>
      </w:r>
      <w:r w:rsidRPr="0057567E">
        <w:rPr>
          <w:rFonts w:ascii="Arial" w:hAnsi="Arial" w:cs="Arial"/>
          <w:color w:val="0000FF"/>
          <w:sz w:val="20"/>
        </w:rPr>
        <w:t>&lt;dd/mm/aaaa&gt;</w:t>
      </w:r>
    </w:p>
    <w:p w:rsidR="006150A0" w:rsidRPr="0057567E" w:rsidRDefault="006150A0" w:rsidP="006150A0">
      <w:pPr>
        <w:pStyle w:val="TextoNivel2"/>
        <w:numPr>
          <w:ilvl w:val="0"/>
          <w:numId w:val="44"/>
        </w:numPr>
        <w:spacing w:after="120"/>
        <w:ind w:left="1066" w:hanging="357"/>
        <w:rPr>
          <w:rFonts w:ascii="Arial" w:hAnsi="Arial" w:cs="Arial"/>
          <w:color w:val="0000FF"/>
          <w:sz w:val="20"/>
        </w:rPr>
      </w:pPr>
      <w:r w:rsidRPr="0057567E">
        <w:rPr>
          <w:rFonts w:ascii="Arial" w:hAnsi="Arial" w:cs="Arial"/>
          <w:sz w:val="20"/>
        </w:rPr>
        <w:t xml:space="preserve">Líder de Desarrollo: </w:t>
      </w:r>
      <w:r w:rsidRPr="0057567E">
        <w:rPr>
          <w:rFonts w:ascii="Arial" w:hAnsi="Arial" w:cs="Arial"/>
          <w:color w:val="0000FF"/>
          <w:sz w:val="20"/>
        </w:rPr>
        <w:t>&lt;Nombre del líder de desarrollo&gt;</w:t>
      </w:r>
    </w:p>
    <w:p w:rsidR="006150A0" w:rsidRPr="0057567E" w:rsidRDefault="006150A0" w:rsidP="006150A0">
      <w:pPr>
        <w:pStyle w:val="TextoNivel2"/>
        <w:numPr>
          <w:ilvl w:val="0"/>
          <w:numId w:val="44"/>
        </w:numPr>
        <w:spacing w:after="120"/>
        <w:ind w:left="1066" w:hanging="357"/>
        <w:rPr>
          <w:rFonts w:ascii="Arial" w:hAnsi="Arial" w:cs="Arial"/>
          <w:color w:val="0000FF"/>
          <w:sz w:val="20"/>
        </w:rPr>
      </w:pPr>
      <w:r w:rsidRPr="0057567E">
        <w:rPr>
          <w:rFonts w:ascii="Arial" w:hAnsi="Arial" w:cs="Arial"/>
          <w:sz w:val="20"/>
        </w:rPr>
        <w:t xml:space="preserve">Descripción del proyecto: </w:t>
      </w:r>
      <w:r>
        <w:rPr>
          <w:rFonts w:ascii="Arial" w:hAnsi="Arial" w:cs="Arial"/>
          <w:color w:val="0000FF"/>
          <w:sz w:val="20"/>
        </w:rPr>
        <w:t>&lt;</w:t>
      </w:r>
      <w:r w:rsidRPr="0057567E">
        <w:rPr>
          <w:rFonts w:ascii="Arial" w:hAnsi="Arial" w:cs="Arial"/>
          <w:color w:val="0000FF"/>
          <w:sz w:val="20"/>
        </w:rPr>
        <w:t xml:space="preserve">Describir el objetivo </w:t>
      </w:r>
      <w:r>
        <w:rPr>
          <w:rFonts w:ascii="Arial" w:hAnsi="Arial" w:cs="Arial"/>
          <w:color w:val="0000FF"/>
          <w:sz w:val="20"/>
        </w:rPr>
        <w:t>de acuerdo</w:t>
      </w:r>
      <w:r w:rsidRPr="0057567E">
        <w:rPr>
          <w:rFonts w:ascii="Arial" w:hAnsi="Arial" w:cs="Arial"/>
          <w:color w:val="0000FF"/>
          <w:sz w:val="20"/>
        </w:rPr>
        <w:t xml:space="preserve"> al</w:t>
      </w:r>
      <w:r>
        <w:rPr>
          <w:rFonts w:ascii="Arial" w:hAnsi="Arial" w:cs="Arial"/>
          <w:color w:val="0000FF"/>
          <w:sz w:val="20"/>
        </w:rPr>
        <w:t xml:space="preserve"> Plan de Desarrollo de Software&gt;</w:t>
      </w:r>
    </w:p>
    <w:p w:rsidR="006150A0" w:rsidRPr="006150A0" w:rsidRDefault="006150A0" w:rsidP="006150A0">
      <w:pPr>
        <w:pStyle w:val="TextoNivel2"/>
        <w:numPr>
          <w:ilvl w:val="0"/>
          <w:numId w:val="44"/>
        </w:numPr>
        <w:spacing w:after="120"/>
        <w:ind w:left="1066" w:hanging="357"/>
      </w:pPr>
      <w:r w:rsidRPr="006150A0">
        <w:rPr>
          <w:rFonts w:ascii="Arial" w:hAnsi="Arial" w:cs="Arial"/>
          <w:sz w:val="20"/>
        </w:rPr>
        <w:t xml:space="preserve">Miembros del Proyecto: </w:t>
      </w:r>
      <w:r>
        <w:rPr>
          <w:rFonts w:ascii="Arial" w:hAnsi="Arial" w:cs="Arial"/>
          <w:color w:val="0000FF"/>
          <w:sz w:val="20"/>
        </w:rPr>
        <w:t>&lt;D</w:t>
      </w:r>
      <w:r w:rsidRPr="006150A0">
        <w:rPr>
          <w:rFonts w:ascii="Arial" w:hAnsi="Arial" w:cs="Arial"/>
          <w:color w:val="0000FF"/>
          <w:sz w:val="20"/>
        </w:rPr>
        <w:t xml:space="preserve">escribir los miembros del proyecto </w:t>
      </w:r>
      <w:r>
        <w:rPr>
          <w:rFonts w:ascii="Arial" w:hAnsi="Arial" w:cs="Arial"/>
          <w:color w:val="0000FF"/>
          <w:sz w:val="20"/>
        </w:rPr>
        <w:t>de acuerdo</w:t>
      </w:r>
      <w:r w:rsidRPr="006150A0">
        <w:rPr>
          <w:rFonts w:ascii="Arial" w:hAnsi="Arial" w:cs="Arial"/>
          <w:color w:val="0000FF"/>
          <w:sz w:val="20"/>
        </w:rPr>
        <w:t xml:space="preserve"> al Plan de Desarrollo de Software</w:t>
      </w:r>
      <w:r>
        <w:rPr>
          <w:rFonts w:ascii="Arial" w:hAnsi="Arial" w:cs="Arial"/>
          <w:color w:val="0000FF"/>
          <w:sz w:val="20"/>
        </w:rPr>
        <w:t xml:space="preserve"> en la siguiente tabla&gt;</w:t>
      </w:r>
    </w:p>
    <w:tbl>
      <w:tblPr>
        <w:tblW w:w="4525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4166"/>
        <w:gridCol w:w="4513"/>
      </w:tblGrid>
      <w:tr w:rsidR="00965B20" w:rsidRPr="00712134" w:rsidTr="006150A0">
        <w:trPr>
          <w:trHeight w:val="288"/>
          <w:jc w:val="right"/>
        </w:trPr>
        <w:tc>
          <w:tcPr>
            <w:tcW w:w="2400" w:type="pct"/>
            <w:shd w:val="clear" w:color="auto" w:fill="002060"/>
            <w:vAlign w:val="center"/>
          </w:tcPr>
          <w:p w:rsidR="00965B20" w:rsidRPr="00712134" w:rsidRDefault="006150A0" w:rsidP="00A122B7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Nombre</w:t>
            </w:r>
            <w:r w:rsidR="00965B20" w:rsidRPr="00712134">
              <w:rPr>
                <w:rFonts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600" w:type="pct"/>
            <w:shd w:val="clear" w:color="auto" w:fill="002060"/>
            <w:vAlign w:val="center"/>
          </w:tcPr>
          <w:p w:rsidR="00965B20" w:rsidRPr="00712134" w:rsidRDefault="006150A0" w:rsidP="00A122B7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Rol</w:t>
            </w:r>
          </w:p>
        </w:tc>
      </w:tr>
      <w:tr w:rsidR="00965B20" w:rsidRPr="00712134" w:rsidTr="006150A0">
        <w:trPr>
          <w:trHeight w:val="288"/>
          <w:jc w:val="right"/>
        </w:trPr>
        <w:tc>
          <w:tcPr>
            <w:tcW w:w="2400" w:type="pct"/>
            <w:shd w:val="clear" w:color="auto" w:fill="auto"/>
            <w:vAlign w:val="center"/>
          </w:tcPr>
          <w:p w:rsidR="00965B20" w:rsidRPr="00712134" w:rsidRDefault="00965B20" w:rsidP="00A122B7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600" w:type="pct"/>
            <w:shd w:val="clear" w:color="auto" w:fill="auto"/>
            <w:vAlign w:val="center"/>
          </w:tcPr>
          <w:p w:rsidR="00965B20" w:rsidRPr="00712134" w:rsidRDefault="00965B20" w:rsidP="00A122B7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613AAD" w:rsidRPr="00712134" w:rsidTr="006150A0">
        <w:trPr>
          <w:trHeight w:val="288"/>
          <w:jc w:val="right"/>
        </w:trPr>
        <w:tc>
          <w:tcPr>
            <w:tcW w:w="2400" w:type="pct"/>
            <w:shd w:val="clear" w:color="auto" w:fill="auto"/>
            <w:vAlign w:val="center"/>
          </w:tcPr>
          <w:p w:rsidR="00613AAD" w:rsidRPr="00712134" w:rsidRDefault="00613AAD" w:rsidP="00613AAD">
            <w:pPr>
              <w:pStyle w:val="TableTxt"/>
              <w:ind w:left="0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600" w:type="pct"/>
            <w:shd w:val="clear" w:color="auto" w:fill="auto"/>
            <w:vAlign w:val="center"/>
          </w:tcPr>
          <w:p w:rsidR="00613AAD" w:rsidRPr="00712134" w:rsidRDefault="00613AAD" w:rsidP="00A122B7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</w:tr>
      <w:bookmarkEnd w:id="19"/>
      <w:bookmarkEnd w:id="20"/>
    </w:tbl>
    <w:p w:rsidR="00613AAD" w:rsidRPr="00613AAD" w:rsidRDefault="00613AAD" w:rsidP="00613AAD">
      <w:pPr>
        <w:pStyle w:val="TextoNivel2"/>
        <w:spacing w:after="120"/>
        <w:ind w:left="1068"/>
        <w:rPr>
          <w:rFonts w:ascii="Arial" w:hAnsi="Arial" w:cs="Arial"/>
          <w:color w:val="0000FF"/>
          <w:sz w:val="20"/>
        </w:rPr>
      </w:pPr>
    </w:p>
    <w:p w:rsidR="00613AAD" w:rsidRPr="00613AAD" w:rsidRDefault="00613AAD" w:rsidP="00613AAD">
      <w:pPr>
        <w:pStyle w:val="TextoNivel2"/>
        <w:numPr>
          <w:ilvl w:val="0"/>
          <w:numId w:val="45"/>
        </w:numPr>
        <w:spacing w:after="120"/>
        <w:ind w:hanging="357"/>
        <w:rPr>
          <w:rFonts w:ascii="Arial" w:hAnsi="Arial" w:cs="Arial"/>
          <w:color w:val="0000FF"/>
          <w:sz w:val="20"/>
        </w:rPr>
      </w:pPr>
      <w:r w:rsidRPr="00613AAD">
        <w:rPr>
          <w:rFonts w:ascii="Arial" w:hAnsi="Arial" w:cs="Arial"/>
          <w:sz w:val="20"/>
        </w:rPr>
        <w:t xml:space="preserve">Expectativas iniciales: </w:t>
      </w:r>
      <w:r>
        <w:rPr>
          <w:rFonts w:ascii="Arial" w:hAnsi="Arial" w:cs="Arial"/>
          <w:color w:val="0000FF"/>
          <w:sz w:val="20"/>
        </w:rPr>
        <w:t>&lt;</w:t>
      </w:r>
      <w:r w:rsidRPr="00613AAD">
        <w:rPr>
          <w:rFonts w:ascii="Arial" w:hAnsi="Arial" w:cs="Arial"/>
          <w:color w:val="0000FF"/>
          <w:sz w:val="20"/>
        </w:rPr>
        <w:t>Cuán difícil se pensó que sería el proyecto, qué puntos se pensó que serían más fáciles y más difíciles, y cuáles especificaciones se pensó que eran claras o ambiguas.</w:t>
      </w:r>
      <w:r>
        <w:rPr>
          <w:rFonts w:ascii="Arial" w:hAnsi="Arial" w:cs="Arial"/>
          <w:color w:val="0000FF"/>
          <w:sz w:val="20"/>
        </w:rPr>
        <w:t>&gt;</w:t>
      </w:r>
    </w:p>
    <w:p w:rsidR="00613AAD" w:rsidRPr="0057567E" w:rsidRDefault="00613AAD" w:rsidP="00613AAD">
      <w:pPr>
        <w:pStyle w:val="TextoNivel2"/>
        <w:numPr>
          <w:ilvl w:val="0"/>
          <w:numId w:val="45"/>
        </w:numPr>
        <w:spacing w:after="120"/>
        <w:ind w:hanging="357"/>
        <w:rPr>
          <w:rFonts w:ascii="Arial" w:hAnsi="Arial" w:cs="Arial"/>
          <w:sz w:val="20"/>
        </w:rPr>
      </w:pPr>
      <w:r w:rsidRPr="0057567E">
        <w:rPr>
          <w:rFonts w:ascii="Arial" w:hAnsi="Arial" w:cs="Arial"/>
          <w:sz w:val="20"/>
        </w:rPr>
        <w:t xml:space="preserve">Aspectos resultantes del proyecto: </w:t>
      </w:r>
    </w:p>
    <w:p w:rsidR="00613AAD" w:rsidRPr="0057567E" w:rsidRDefault="00613AAD" w:rsidP="00613AAD">
      <w:pPr>
        <w:pStyle w:val="TextoNivel2"/>
        <w:numPr>
          <w:ilvl w:val="0"/>
          <w:numId w:val="45"/>
        </w:numPr>
        <w:spacing w:after="120"/>
        <w:ind w:hanging="357"/>
        <w:rPr>
          <w:rFonts w:ascii="Arial" w:hAnsi="Arial" w:cs="Arial"/>
          <w:sz w:val="20"/>
        </w:rPr>
      </w:pPr>
      <w:r w:rsidRPr="0057567E">
        <w:rPr>
          <w:rFonts w:ascii="Arial" w:hAnsi="Arial" w:cs="Arial"/>
          <w:sz w:val="20"/>
        </w:rPr>
        <w:t>¿El proyecto terminó a tiempo?</w:t>
      </w:r>
    </w:p>
    <w:p w:rsidR="00613AAD" w:rsidRPr="0057567E" w:rsidRDefault="00613AAD" w:rsidP="00613AAD">
      <w:pPr>
        <w:pStyle w:val="TextoNivel2"/>
        <w:numPr>
          <w:ilvl w:val="2"/>
          <w:numId w:val="45"/>
        </w:numPr>
        <w:spacing w:after="120"/>
        <w:ind w:hanging="357"/>
        <w:rPr>
          <w:rFonts w:ascii="Arial" w:hAnsi="Arial" w:cs="Arial"/>
          <w:sz w:val="20"/>
        </w:rPr>
      </w:pPr>
      <w:r w:rsidRPr="0057567E">
        <w:rPr>
          <w:rFonts w:ascii="Arial" w:hAnsi="Arial" w:cs="Arial"/>
          <w:sz w:val="20"/>
        </w:rPr>
        <w:t xml:space="preserve">Si </w:t>
      </w:r>
      <w:r w:rsidR="00690732" w:rsidRPr="0057567E">
        <w:rPr>
          <w:rFonts w:ascii="Arial" w:hAnsi="Arial" w:cs="Arial"/>
          <w:sz w:val="20"/>
        </w:rPr>
        <w:fldChar w:fldCharType="begin">
          <w:ffData>
            <w:name w:val="Casilla18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asilla18"/>
      <w:r w:rsidRPr="0057567E">
        <w:rPr>
          <w:rFonts w:ascii="Arial" w:hAnsi="Arial" w:cs="Arial"/>
          <w:sz w:val="20"/>
        </w:rPr>
        <w:instrText xml:space="preserve"> FORMCHECKBOX </w:instrText>
      </w:r>
      <w:r w:rsidR="00C849C6">
        <w:rPr>
          <w:rFonts w:ascii="Arial" w:hAnsi="Arial" w:cs="Arial"/>
          <w:sz w:val="20"/>
        </w:rPr>
      </w:r>
      <w:r w:rsidR="00C849C6">
        <w:rPr>
          <w:rFonts w:ascii="Arial" w:hAnsi="Arial" w:cs="Arial"/>
          <w:sz w:val="20"/>
        </w:rPr>
        <w:fldChar w:fldCharType="separate"/>
      </w:r>
      <w:r w:rsidR="00690732" w:rsidRPr="0057567E">
        <w:rPr>
          <w:rFonts w:ascii="Arial" w:hAnsi="Arial" w:cs="Arial"/>
          <w:sz w:val="20"/>
        </w:rPr>
        <w:fldChar w:fldCharType="end"/>
      </w:r>
      <w:bookmarkEnd w:id="21"/>
      <w:r w:rsidRPr="0057567E">
        <w:rPr>
          <w:rFonts w:ascii="Arial" w:hAnsi="Arial" w:cs="Arial"/>
          <w:sz w:val="20"/>
        </w:rPr>
        <w:tab/>
        <w:t xml:space="preserve">No </w:t>
      </w:r>
      <w:r w:rsidR="00690732" w:rsidRPr="0057567E">
        <w:rPr>
          <w:rFonts w:ascii="Arial" w:hAnsi="Arial" w:cs="Arial"/>
          <w:sz w:val="20"/>
        </w:rPr>
        <w:fldChar w:fldCharType="begin">
          <w:ffData>
            <w:name w:val="Casilla18"/>
            <w:enabled/>
            <w:calcOnExit w:val="0"/>
            <w:checkBox>
              <w:sizeAuto/>
              <w:default w:val="0"/>
            </w:checkBox>
          </w:ffData>
        </w:fldChar>
      </w:r>
      <w:r w:rsidRPr="0057567E">
        <w:rPr>
          <w:rFonts w:ascii="Arial" w:hAnsi="Arial" w:cs="Arial"/>
          <w:sz w:val="20"/>
        </w:rPr>
        <w:instrText xml:space="preserve"> FORMCHECKBOX </w:instrText>
      </w:r>
      <w:r w:rsidR="00C849C6">
        <w:rPr>
          <w:rFonts w:ascii="Arial" w:hAnsi="Arial" w:cs="Arial"/>
          <w:sz w:val="20"/>
        </w:rPr>
      </w:r>
      <w:r w:rsidR="00C849C6">
        <w:rPr>
          <w:rFonts w:ascii="Arial" w:hAnsi="Arial" w:cs="Arial"/>
          <w:sz w:val="20"/>
        </w:rPr>
        <w:fldChar w:fldCharType="separate"/>
      </w:r>
      <w:r w:rsidR="00690732" w:rsidRPr="0057567E">
        <w:rPr>
          <w:rFonts w:ascii="Arial" w:hAnsi="Arial" w:cs="Arial"/>
          <w:sz w:val="20"/>
        </w:rPr>
        <w:fldChar w:fldCharType="end"/>
      </w:r>
      <w:r w:rsidRPr="0057567E">
        <w:rPr>
          <w:rFonts w:ascii="Arial" w:hAnsi="Arial" w:cs="Arial"/>
          <w:sz w:val="20"/>
        </w:rPr>
        <w:t xml:space="preserve"> - Observaciones: </w:t>
      </w:r>
    </w:p>
    <w:p w:rsidR="00613AAD" w:rsidRPr="0057567E" w:rsidRDefault="00613AAD" w:rsidP="00613AAD">
      <w:pPr>
        <w:pStyle w:val="TextoNivel2"/>
        <w:numPr>
          <w:ilvl w:val="0"/>
          <w:numId w:val="45"/>
        </w:numPr>
        <w:spacing w:after="120"/>
        <w:ind w:hanging="357"/>
        <w:rPr>
          <w:rFonts w:ascii="Arial" w:hAnsi="Arial" w:cs="Arial"/>
          <w:sz w:val="20"/>
        </w:rPr>
      </w:pPr>
      <w:r w:rsidRPr="0057567E">
        <w:rPr>
          <w:rFonts w:ascii="Arial" w:hAnsi="Arial" w:cs="Arial"/>
          <w:sz w:val="20"/>
        </w:rPr>
        <w:t xml:space="preserve">¿El proyecto se ejecutó dentro del presupuesto? </w:t>
      </w:r>
    </w:p>
    <w:p w:rsidR="00613AAD" w:rsidRPr="0057567E" w:rsidRDefault="00613AAD" w:rsidP="00613AAD">
      <w:pPr>
        <w:pStyle w:val="TextoNivel2"/>
        <w:numPr>
          <w:ilvl w:val="2"/>
          <w:numId w:val="45"/>
        </w:numPr>
        <w:spacing w:after="120"/>
        <w:ind w:hanging="357"/>
        <w:rPr>
          <w:rFonts w:ascii="Arial" w:hAnsi="Arial" w:cs="Arial"/>
          <w:sz w:val="20"/>
        </w:rPr>
      </w:pPr>
      <w:r w:rsidRPr="0057567E">
        <w:rPr>
          <w:rFonts w:ascii="Arial" w:hAnsi="Arial" w:cs="Arial"/>
          <w:sz w:val="20"/>
        </w:rPr>
        <w:t xml:space="preserve">Si </w:t>
      </w:r>
      <w:r w:rsidR="00690732" w:rsidRPr="0057567E">
        <w:rPr>
          <w:rFonts w:ascii="Arial" w:hAnsi="Arial" w:cs="Arial"/>
          <w:sz w:val="20"/>
        </w:rPr>
        <w:fldChar w:fldCharType="begin">
          <w:ffData>
            <w:name w:val="Casilla18"/>
            <w:enabled/>
            <w:calcOnExit w:val="0"/>
            <w:checkBox>
              <w:sizeAuto/>
              <w:default w:val="0"/>
            </w:checkBox>
          </w:ffData>
        </w:fldChar>
      </w:r>
      <w:r w:rsidRPr="0057567E">
        <w:rPr>
          <w:rFonts w:ascii="Arial" w:hAnsi="Arial" w:cs="Arial"/>
          <w:sz w:val="20"/>
        </w:rPr>
        <w:instrText xml:space="preserve"> FORMCHECKBOX </w:instrText>
      </w:r>
      <w:r w:rsidR="00C849C6">
        <w:rPr>
          <w:rFonts w:ascii="Arial" w:hAnsi="Arial" w:cs="Arial"/>
          <w:sz w:val="20"/>
        </w:rPr>
      </w:r>
      <w:r w:rsidR="00C849C6">
        <w:rPr>
          <w:rFonts w:ascii="Arial" w:hAnsi="Arial" w:cs="Arial"/>
          <w:sz w:val="20"/>
        </w:rPr>
        <w:fldChar w:fldCharType="separate"/>
      </w:r>
      <w:r w:rsidR="00690732" w:rsidRPr="0057567E">
        <w:rPr>
          <w:rFonts w:ascii="Arial" w:hAnsi="Arial" w:cs="Arial"/>
          <w:sz w:val="20"/>
        </w:rPr>
        <w:fldChar w:fldCharType="end"/>
      </w:r>
      <w:r w:rsidRPr="0057567E">
        <w:rPr>
          <w:rFonts w:ascii="Arial" w:hAnsi="Arial" w:cs="Arial"/>
          <w:sz w:val="20"/>
        </w:rPr>
        <w:tab/>
        <w:t xml:space="preserve">No </w:t>
      </w:r>
      <w:r w:rsidR="00690732" w:rsidRPr="0057567E">
        <w:rPr>
          <w:rFonts w:ascii="Arial" w:hAnsi="Arial" w:cs="Arial"/>
          <w:sz w:val="20"/>
        </w:rPr>
        <w:fldChar w:fldCharType="begin">
          <w:ffData>
            <w:name w:val="Casilla18"/>
            <w:enabled/>
            <w:calcOnExit w:val="0"/>
            <w:checkBox>
              <w:sizeAuto/>
              <w:default w:val="0"/>
            </w:checkBox>
          </w:ffData>
        </w:fldChar>
      </w:r>
      <w:r w:rsidRPr="0057567E">
        <w:rPr>
          <w:rFonts w:ascii="Arial" w:hAnsi="Arial" w:cs="Arial"/>
          <w:sz w:val="20"/>
        </w:rPr>
        <w:instrText xml:space="preserve"> FORMCHECKBOX </w:instrText>
      </w:r>
      <w:r w:rsidR="00C849C6">
        <w:rPr>
          <w:rFonts w:ascii="Arial" w:hAnsi="Arial" w:cs="Arial"/>
          <w:sz w:val="20"/>
        </w:rPr>
      </w:r>
      <w:r w:rsidR="00C849C6">
        <w:rPr>
          <w:rFonts w:ascii="Arial" w:hAnsi="Arial" w:cs="Arial"/>
          <w:sz w:val="20"/>
        </w:rPr>
        <w:fldChar w:fldCharType="separate"/>
      </w:r>
      <w:r w:rsidR="00690732" w:rsidRPr="0057567E">
        <w:rPr>
          <w:rFonts w:ascii="Arial" w:hAnsi="Arial" w:cs="Arial"/>
          <w:sz w:val="20"/>
        </w:rPr>
        <w:fldChar w:fldCharType="end"/>
      </w:r>
      <w:r w:rsidRPr="0057567E">
        <w:rPr>
          <w:rFonts w:ascii="Arial" w:hAnsi="Arial" w:cs="Arial"/>
          <w:sz w:val="20"/>
        </w:rPr>
        <w:t xml:space="preserve"> - Observaciones: </w:t>
      </w:r>
    </w:p>
    <w:p w:rsidR="00613AAD" w:rsidRPr="0057567E" w:rsidRDefault="00613AAD" w:rsidP="00613AAD">
      <w:pPr>
        <w:pStyle w:val="TextoNivel2"/>
        <w:numPr>
          <w:ilvl w:val="0"/>
          <w:numId w:val="45"/>
        </w:numPr>
        <w:spacing w:after="120"/>
        <w:ind w:hanging="357"/>
        <w:rPr>
          <w:rFonts w:ascii="Arial" w:hAnsi="Arial" w:cs="Arial"/>
          <w:sz w:val="20"/>
        </w:rPr>
      </w:pPr>
      <w:r w:rsidRPr="0057567E">
        <w:rPr>
          <w:rFonts w:ascii="Arial" w:hAnsi="Arial" w:cs="Arial"/>
          <w:sz w:val="20"/>
        </w:rPr>
        <w:t>¿Se alcanzaron los criterios de éxito para el cliente?</w:t>
      </w:r>
    </w:p>
    <w:p w:rsidR="00613AAD" w:rsidRPr="0057567E" w:rsidRDefault="00613AAD" w:rsidP="00613AAD">
      <w:pPr>
        <w:pStyle w:val="TextoNivel2"/>
        <w:numPr>
          <w:ilvl w:val="2"/>
          <w:numId w:val="45"/>
        </w:numPr>
        <w:spacing w:after="120"/>
        <w:ind w:hanging="357"/>
        <w:rPr>
          <w:rFonts w:ascii="Arial" w:hAnsi="Arial" w:cs="Arial"/>
          <w:sz w:val="20"/>
        </w:rPr>
      </w:pPr>
      <w:r w:rsidRPr="0057567E">
        <w:rPr>
          <w:rFonts w:ascii="Arial" w:hAnsi="Arial" w:cs="Arial"/>
          <w:sz w:val="20"/>
        </w:rPr>
        <w:t xml:space="preserve">Si </w:t>
      </w:r>
      <w:r w:rsidR="00690732" w:rsidRPr="0057567E">
        <w:rPr>
          <w:rFonts w:ascii="Arial" w:hAnsi="Arial" w:cs="Arial"/>
          <w:sz w:val="20"/>
        </w:rPr>
        <w:fldChar w:fldCharType="begin">
          <w:ffData>
            <w:name w:val="Casilla18"/>
            <w:enabled/>
            <w:calcOnExit w:val="0"/>
            <w:checkBox>
              <w:sizeAuto/>
              <w:default w:val="0"/>
            </w:checkBox>
          </w:ffData>
        </w:fldChar>
      </w:r>
      <w:r w:rsidRPr="0057567E">
        <w:rPr>
          <w:rFonts w:ascii="Arial" w:hAnsi="Arial" w:cs="Arial"/>
          <w:sz w:val="20"/>
        </w:rPr>
        <w:instrText xml:space="preserve"> FORMCHECKBOX </w:instrText>
      </w:r>
      <w:r w:rsidR="00C849C6">
        <w:rPr>
          <w:rFonts w:ascii="Arial" w:hAnsi="Arial" w:cs="Arial"/>
          <w:sz w:val="20"/>
        </w:rPr>
      </w:r>
      <w:r w:rsidR="00C849C6">
        <w:rPr>
          <w:rFonts w:ascii="Arial" w:hAnsi="Arial" w:cs="Arial"/>
          <w:sz w:val="20"/>
        </w:rPr>
        <w:fldChar w:fldCharType="separate"/>
      </w:r>
      <w:r w:rsidR="00690732" w:rsidRPr="0057567E">
        <w:rPr>
          <w:rFonts w:ascii="Arial" w:hAnsi="Arial" w:cs="Arial"/>
          <w:sz w:val="20"/>
        </w:rPr>
        <w:fldChar w:fldCharType="end"/>
      </w:r>
      <w:r w:rsidRPr="0057567E">
        <w:rPr>
          <w:rFonts w:ascii="Arial" w:hAnsi="Arial" w:cs="Arial"/>
          <w:sz w:val="20"/>
        </w:rPr>
        <w:tab/>
        <w:t xml:space="preserve">No </w:t>
      </w:r>
      <w:r w:rsidR="00690732" w:rsidRPr="0057567E">
        <w:rPr>
          <w:rFonts w:ascii="Arial" w:hAnsi="Arial" w:cs="Arial"/>
          <w:sz w:val="20"/>
        </w:rPr>
        <w:fldChar w:fldCharType="begin">
          <w:ffData>
            <w:name w:val="Casilla18"/>
            <w:enabled/>
            <w:calcOnExit w:val="0"/>
            <w:checkBox>
              <w:sizeAuto/>
              <w:default w:val="0"/>
            </w:checkBox>
          </w:ffData>
        </w:fldChar>
      </w:r>
      <w:r w:rsidRPr="0057567E">
        <w:rPr>
          <w:rFonts w:ascii="Arial" w:hAnsi="Arial" w:cs="Arial"/>
          <w:sz w:val="20"/>
        </w:rPr>
        <w:instrText xml:space="preserve"> FORMCHECKBOX </w:instrText>
      </w:r>
      <w:r w:rsidR="00C849C6">
        <w:rPr>
          <w:rFonts w:ascii="Arial" w:hAnsi="Arial" w:cs="Arial"/>
          <w:sz w:val="20"/>
        </w:rPr>
      </w:r>
      <w:r w:rsidR="00C849C6">
        <w:rPr>
          <w:rFonts w:ascii="Arial" w:hAnsi="Arial" w:cs="Arial"/>
          <w:sz w:val="20"/>
        </w:rPr>
        <w:fldChar w:fldCharType="separate"/>
      </w:r>
      <w:r w:rsidR="00690732" w:rsidRPr="0057567E">
        <w:rPr>
          <w:rFonts w:ascii="Arial" w:hAnsi="Arial" w:cs="Arial"/>
          <w:sz w:val="20"/>
        </w:rPr>
        <w:fldChar w:fldCharType="end"/>
      </w:r>
      <w:r w:rsidRPr="0057567E">
        <w:rPr>
          <w:rFonts w:ascii="Arial" w:hAnsi="Arial" w:cs="Arial"/>
          <w:sz w:val="20"/>
        </w:rPr>
        <w:t xml:space="preserve"> - Observaciones: </w:t>
      </w:r>
    </w:p>
    <w:p w:rsidR="00613AAD" w:rsidRPr="0057567E" w:rsidRDefault="00613AAD" w:rsidP="00613AAD">
      <w:pPr>
        <w:pStyle w:val="TextoNivel2"/>
        <w:numPr>
          <w:ilvl w:val="0"/>
          <w:numId w:val="45"/>
        </w:numPr>
        <w:spacing w:after="120"/>
        <w:ind w:hanging="357"/>
        <w:rPr>
          <w:rFonts w:ascii="Arial" w:hAnsi="Arial" w:cs="Arial"/>
          <w:sz w:val="20"/>
        </w:rPr>
      </w:pPr>
      <w:r w:rsidRPr="0057567E">
        <w:rPr>
          <w:rFonts w:ascii="Arial" w:hAnsi="Arial" w:cs="Arial"/>
          <w:sz w:val="20"/>
        </w:rPr>
        <w:t>¿Se generaron o modificaron elementos del proceso como componentes, procedimientos, buenas prácticas, etc. que sirvan para retroalimentar y mejorar el Proceso de Desarrollo de la empresa?</w:t>
      </w:r>
    </w:p>
    <w:p w:rsidR="00613AAD" w:rsidRPr="0057567E" w:rsidRDefault="00613AAD" w:rsidP="00613AAD">
      <w:pPr>
        <w:pStyle w:val="TextoNivel2"/>
        <w:numPr>
          <w:ilvl w:val="2"/>
          <w:numId w:val="45"/>
        </w:numPr>
        <w:spacing w:after="120"/>
        <w:ind w:hanging="357"/>
        <w:rPr>
          <w:rFonts w:ascii="Arial" w:hAnsi="Arial" w:cs="Arial"/>
          <w:sz w:val="20"/>
        </w:rPr>
      </w:pPr>
      <w:r w:rsidRPr="0057567E">
        <w:rPr>
          <w:rFonts w:ascii="Arial" w:hAnsi="Arial" w:cs="Arial"/>
          <w:sz w:val="20"/>
        </w:rPr>
        <w:t xml:space="preserve">Si </w:t>
      </w:r>
      <w:r w:rsidR="00690732" w:rsidRPr="0057567E">
        <w:rPr>
          <w:rFonts w:ascii="Arial" w:hAnsi="Arial" w:cs="Arial"/>
          <w:sz w:val="20"/>
        </w:rPr>
        <w:fldChar w:fldCharType="begin">
          <w:ffData>
            <w:name w:val="Casilla18"/>
            <w:enabled/>
            <w:calcOnExit w:val="0"/>
            <w:checkBox>
              <w:sizeAuto/>
              <w:default w:val="0"/>
            </w:checkBox>
          </w:ffData>
        </w:fldChar>
      </w:r>
      <w:r w:rsidRPr="0057567E">
        <w:rPr>
          <w:rFonts w:ascii="Arial" w:hAnsi="Arial" w:cs="Arial"/>
          <w:sz w:val="20"/>
        </w:rPr>
        <w:instrText xml:space="preserve"> FORMCHECKBOX </w:instrText>
      </w:r>
      <w:r w:rsidR="00C849C6">
        <w:rPr>
          <w:rFonts w:ascii="Arial" w:hAnsi="Arial" w:cs="Arial"/>
          <w:sz w:val="20"/>
        </w:rPr>
      </w:r>
      <w:r w:rsidR="00C849C6">
        <w:rPr>
          <w:rFonts w:ascii="Arial" w:hAnsi="Arial" w:cs="Arial"/>
          <w:sz w:val="20"/>
        </w:rPr>
        <w:fldChar w:fldCharType="separate"/>
      </w:r>
      <w:r w:rsidR="00690732" w:rsidRPr="0057567E">
        <w:rPr>
          <w:rFonts w:ascii="Arial" w:hAnsi="Arial" w:cs="Arial"/>
          <w:sz w:val="20"/>
        </w:rPr>
        <w:fldChar w:fldCharType="end"/>
      </w:r>
      <w:r w:rsidRPr="0057567E">
        <w:rPr>
          <w:rFonts w:ascii="Arial" w:hAnsi="Arial" w:cs="Arial"/>
          <w:sz w:val="20"/>
        </w:rPr>
        <w:tab/>
        <w:t xml:space="preserve">No </w:t>
      </w:r>
      <w:r w:rsidR="00690732" w:rsidRPr="0057567E">
        <w:rPr>
          <w:rFonts w:ascii="Arial" w:hAnsi="Arial" w:cs="Arial"/>
          <w:sz w:val="20"/>
        </w:rPr>
        <w:fldChar w:fldCharType="begin">
          <w:ffData>
            <w:name w:val="Casilla18"/>
            <w:enabled/>
            <w:calcOnExit w:val="0"/>
            <w:checkBox>
              <w:sizeAuto/>
              <w:default w:val="0"/>
            </w:checkBox>
          </w:ffData>
        </w:fldChar>
      </w:r>
      <w:r w:rsidRPr="0057567E">
        <w:rPr>
          <w:rFonts w:ascii="Arial" w:hAnsi="Arial" w:cs="Arial"/>
          <w:sz w:val="20"/>
        </w:rPr>
        <w:instrText xml:space="preserve"> FORMCHECKBOX </w:instrText>
      </w:r>
      <w:r w:rsidR="00C849C6">
        <w:rPr>
          <w:rFonts w:ascii="Arial" w:hAnsi="Arial" w:cs="Arial"/>
          <w:sz w:val="20"/>
        </w:rPr>
      </w:r>
      <w:r w:rsidR="00C849C6">
        <w:rPr>
          <w:rFonts w:ascii="Arial" w:hAnsi="Arial" w:cs="Arial"/>
          <w:sz w:val="20"/>
        </w:rPr>
        <w:fldChar w:fldCharType="separate"/>
      </w:r>
      <w:r w:rsidR="00690732" w:rsidRPr="0057567E">
        <w:rPr>
          <w:rFonts w:ascii="Arial" w:hAnsi="Arial" w:cs="Arial"/>
          <w:sz w:val="20"/>
        </w:rPr>
        <w:fldChar w:fldCharType="end"/>
      </w:r>
      <w:r w:rsidRPr="0057567E">
        <w:rPr>
          <w:rFonts w:ascii="Arial" w:hAnsi="Arial" w:cs="Arial"/>
          <w:sz w:val="20"/>
        </w:rPr>
        <w:t xml:space="preserve"> - Observaciones: </w:t>
      </w:r>
    </w:p>
    <w:p w:rsidR="00613AAD" w:rsidRPr="0057567E" w:rsidRDefault="00613AAD" w:rsidP="00613AAD">
      <w:pPr>
        <w:pStyle w:val="TextoNivel2"/>
        <w:numPr>
          <w:ilvl w:val="2"/>
          <w:numId w:val="45"/>
        </w:numPr>
        <w:spacing w:after="120"/>
        <w:ind w:hanging="357"/>
        <w:rPr>
          <w:rFonts w:ascii="Arial" w:hAnsi="Arial" w:cs="Arial"/>
          <w:sz w:val="20"/>
        </w:rPr>
      </w:pPr>
      <w:r w:rsidRPr="0057567E">
        <w:rPr>
          <w:rFonts w:ascii="Arial" w:hAnsi="Arial" w:cs="Arial"/>
          <w:sz w:val="20"/>
        </w:rPr>
        <w:t>Si la respuesta fue SI, indicar cuáles y describir la mejora o el nuevo elemento de proceso</w:t>
      </w:r>
    </w:p>
    <w:p w:rsidR="00613AAD" w:rsidRPr="00613AAD" w:rsidRDefault="00613AAD" w:rsidP="00613AAD">
      <w:pPr>
        <w:pStyle w:val="TextoNivel2"/>
        <w:numPr>
          <w:ilvl w:val="0"/>
          <w:numId w:val="45"/>
        </w:numPr>
        <w:spacing w:after="120"/>
        <w:ind w:hanging="357"/>
        <w:rPr>
          <w:rFonts w:ascii="Arial" w:hAnsi="Arial" w:cs="Arial"/>
          <w:sz w:val="20"/>
        </w:rPr>
      </w:pPr>
      <w:r w:rsidRPr="00613AAD">
        <w:rPr>
          <w:rFonts w:ascii="Arial" w:hAnsi="Arial" w:cs="Arial"/>
          <w:sz w:val="20"/>
        </w:rPr>
        <w:t xml:space="preserve">Estado Actual del Proyecto: </w:t>
      </w:r>
      <w:r w:rsidRPr="00613AAD">
        <w:rPr>
          <w:rFonts w:ascii="Arial" w:hAnsi="Arial" w:cs="Arial"/>
          <w:color w:val="0000FF"/>
          <w:sz w:val="20"/>
        </w:rPr>
        <w:t>&lt;Los detalles cuantificables del proyecto, revisando el proyecto completo y documentando los objetivos planteados para cada etapa.&gt;</w:t>
      </w:r>
    </w:p>
    <w:p w:rsidR="00613AAD" w:rsidRPr="00613AAD" w:rsidRDefault="00613AAD" w:rsidP="00613AAD">
      <w:pPr>
        <w:pStyle w:val="TextoNivel2"/>
        <w:numPr>
          <w:ilvl w:val="0"/>
          <w:numId w:val="45"/>
        </w:numPr>
        <w:spacing w:after="120"/>
        <w:ind w:hanging="357"/>
        <w:rPr>
          <w:rFonts w:ascii="Arial" w:hAnsi="Arial" w:cs="Arial"/>
          <w:color w:val="0000FF"/>
          <w:sz w:val="20"/>
        </w:rPr>
      </w:pPr>
      <w:r w:rsidRPr="00613AAD">
        <w:rPr>
          <w:rFonts w:ascii="Arial" w:hAnsi="Arial" w:cs="Arial"/>
          <w:sz w:val="20"/>
        </w:rPr>
        <w:t xml:space="preserve">Trabajo futuro: </w:t>
      </w:r>
      <w:r w:rsidRPr="00613AAD">
        <w:rPr>
          <w:rFonts w:ascii="Arial" w:hAnsi="Arial" w:cs="Arial"/>
          <w:color w:val="0000FF"/>
          <w:sz w:val="20"/>
        </w:rPr>
        <w:t>&lt;Las partes del proyecto que todavía requieran ser mejorados, las que se necesitaría entender mejor, aquellas que podrían extenderse o hacerse más flexibles.&gt;</w:t>
      </w:r>
    </w:p>
    <w:p w:rsidR="00613AAD" w:rsidRPr="00613AAD" w:rsidRDefault="00613AAD" w:rsidP="00613AAD">
      <w:pPr>
        <w:pStyle w:val="TextoNivel2"/>
        <w:numPr>
          <w:ilvl w:val="0"/>
          <w:numId w:val="45"/>
        </w:numPr>
        <w:spacing w:after="120"/>
        <w:ind w:hanging="357"/>
        <w:rPr>
          <w:rFonts w:ascii="Arial" w:hAnsi="Arial" w:cs="Arial"/>
          <w:sz w:val="20"/>
        </w:rPr>
      </w:pPr>
      <w:r w:rsidRPr="00613AAD">
        <w:rPr>
          <w:rFonts w:ascii="Arial" w:hAnsi="Arial" w:cs="Arial"/>
          <w:sz w:val="20"/>
        </w:rPr>
        <w:t xml:space="preserve">Lecciones aprendidas: </w:t>
      </w:r>
      <w:r w:rsidRPr="00613AAD">
        <w:rPr>
          <w:rFonts w:ascii="Arial" w:hAnsi="Arial" w:cs="Arial"/>
          <w:color w:val="0000FF"/>
          <w:sz w:val="20"/>
        </w:rPr>
        <w:t>&lt;Se debe especificar cómo localizarlas una vez publicadas.&gt;</w:t>
      </w:r>
    </w:p>
    <w:p w:rsidR="00613AAD" w:rsidRPr="00613AAD" w:rsidRDefault="00613AAD" w:rsidP="00613AAD">
      <w:pPr>
        <w:pStyle w:val="TextoNivel2"/>
        <w:numPr>
          <w:ilvl w:val="0"/>
          <w:numId w:val="45"/>
        </w:numPr>
        <w:spacing w:after="120"/>
        <w:ind w:hanging="357"/>
        <w:rPr>
          <w:rFonts w:ascii="Arial" w:hAnsi="Arial" w:cs="Arial"/>
          <w:sz w:val="20"/>
        </w:rPr>
      </w:pPr>
      <w:r w:rsidRPr="00613AAD">
        <w:rPr>
          <w:rFonts w:ascii="Arial" w:hAnsi="Arial" w:cs="Arial"/>
          <w:sz w:val="20"/>
        </w:rPr>
        <w:t xml:space="preserve">Objetivos para próximos proyectos: </w:t>
      </w:r>
      <w:r w:rsidRPr="00613AAD">
        <w:rPr>
          <w:rFonts w:ascii="Arial" w:hAnsi="Arial" w:cs="Arial"/>
          <w:color w:val="0000FF"/>
          <w:sz w:val="20"/>
        </w:rPr>
        <w:t>&lt;Si aplica especifique los objetivos que deberían lograrse en la ejecución de los próximos proyectos.&gt;</w:t>
      </w:r>
    </w:p>
    <w:sectPr w:rsidR="00613AAD" w:rsidRPr="00613AAD" w:rsidSect="004C2F53">
      <w:headerReference w:type="default" r:id="rId8"/>
      <w:footerReference w:type="default" r:id="rId9"/>
      <w:headerReference w:type="first" r:id="rId10"/>
      <w:footerReference w:type="first" r:id="rId11"/>
      <w:type w:val="oddPage"/>
      <w:pgSz w:w="12240" w:h="15840" w:code="1"/>
      <w:pgMar w:top="1418" w:right="1440" w:bottom="1440" w:left="1440" w:header="539" w:footer="66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F2C" w:rsidRDefault="00E93F2C">
      <w:r>
        <w:separator/>
      </w:r>
    </w:p>
  </w:endnote>
  <w:endnote w:type="continuationSeparator" w:id="0">
    <w:p w:rsidR="00E93F2C" w:rsidRDefault="00E93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1DC" w:rsidRDefault="00C231DC"/>
  <w:p w:rsidR="00C231DC" w:rsidRDefault="00C849C6">
    <w:r>
      <w:rPr>
        <w:noProof/>
        <w:lang w:eastAsia="es-MX"/>
      </w:rPr>
      <w:pict>
        <v:line id="_x0000_s2051" style="position:absolute;z-index:251659776" from="0,1.75pt" to="471pt,1.75pt"/>
      </w:pic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6"/>
      <w:gridCol w:w="3686"/>
      <w:gridCol w:w="1417"/>
      <w:gridCol w:w="3119"/>
    </w:tblGrid>
    <w:tr w:rsidR="00C231DC" w:rsidRPr="00BC4B7C" w:rsidTr="004C2F53">
      <w:tc>
        <w:tcPr>
          <w:tcW w:w="1346" w:type="dxa"/>
        </w:tcPr>
        <w:p w:rsidR="00C231DC" w:rsidRPr="00BB340D" w:rsidRDefault="00C231DC" w:rsidP="00C231DC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B340D">
            <w:rPr>
              <w:rFonts w:cs="Arial"/>
              <w:color w:val="auto"/>
              <w:sz w:val="18"/>
              <w:szCs w:val="18"/>
            </w:rPr>
            <w:t xml:space="preserve">Número: </w:t>
          </w:r>
        </w:p>
      </w:tc>
      <w:tc>
        <w:tcPr>
          <w:tcW w:w="3686" w:type="dxa"/>
        </w:tcPr>
        <w:p w:rsidR="00C231DC" w:rsidRPr="00BC4B7C" w:rsidRDefault="00C231DC" w:rsidP="00BB340D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&lt;idProducto</w:t>
          </w:r>
          <w:r w:rsidR="004C2F53">
            <w:rPr>
              <w:rFonts w:cs="Arial"/>
              <w:color w:val="0000FF"/>
              <w:sz w:val="18"/>
              <w:szCs w:val="18"/>
            </w:rPr>
            <w:t>/ver</w:t>
          </w:r>
          <w:r w:rsidRPr="00B2151B">
            <w:rPr>
              <w:rFonts w:cs="Arial"/>
              <w:color w:val="0000FF"/>
              <w:sz w:val="18"/>
              <w:szCs w:val="18"/>
            </w:rPr>
            <w:t>&gt;</w:t>
          </w:r>
          <w:r w:rsidRPr="00BB340D">
            <w:rPr>
              <w:rFonts w:cs="Arial"/>
              <w:color w:val="auto"/>
              <w:sz w:val="18"/>
              <w:szCs w:val="18"/>
            </w:rPr>
            <w:t>-</w:t>
          </w:r>
          <w:r w:rsidR="00A56C92">
            <w:rPr>
              <w:rFonts w:cs="Arial"/>
              <w:color w:val="auto"/>
              <w:sz w:val="18"/>
              <w:szCs w:val="18"/>
            </w:rPr>
            <w:t>PP-</w:t>
          </w:r>
          <w:r w:rsidR="004C2F53">
            <w:rPr>
              <w:rFonts w:cs="Arial"/>
              <w:color w:val="auto"/>
              <w:sz w:val="18"/>
              <w:szCs w:val="18"/>
            </w:rPr>
            <w:t>POSTM</w:t>
          </w:r>
        </w:p>
      </w:tc>
      <w:tc>
        <w:tcPr>
          <w:tcW w:w="1417" w:type="dxa"/>
        </w:tcPr>
        <w:p w:rsidR="00C231DC" w:rsidRPr="00BB340D" w:rsidRDefault="00C231DC" w:rsidP="00C231DC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B340D">
            <w:rPr>
              <w:rFonts w:cs="Arial"/>
              <w:color w:val="auto"/>
              <w:sz w:val="18"/>
              <w:szCs w:val="18"/>
            </w:rPr>
            <w:t xml:space="preserve">Autor: </w:t>
          </w:r>
        </w:p>
      </w:tc>
      <w:tc>
        <w:tcPr>
          <w:tcW w:w="3119" w:type="dxa"/>
        </w:tcPr>
        <w:p w:rsidR="00C231DC" w:rsidRPr="00B2151B" w:rsidRDefault="00C231DC" w:rsidP="00C231DC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B2151B">
            <w:rPr>
              <w:rFonts w:cs="Arial"/>
              <w:color w:val="0000FF"/>
              <w:sz w:val="18"/>
              <w:szCs w:val="18"/>
            </w:rPr>
            <w:t>&lt;Autor&gt;</w:t>
          </w:r>
        </w:p>
      </w:tc>
    </w:tr>
    <w:tr w:rsidR="00C231DC" w:rsidRPr="00BC4B7C" w:rsidTr="004C2F53">
      <w:tc>
        <w:tcPr>
          <w:tcW w:w="1346" w:type="dxa"/>
        </w:tcPr>
        <w:p w:rsidR="00C231DC" w:rsidRPr="00BB340D" w:rsidRDefault="00C231DC" w:rsidP="00C231DC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  <w:lang w:val="es-ES"/>
            </w:rPr>
          </w:pPr>
          <w:r w:rsidRPr="00BB340D">
            <w:rPr>
              <w:rFonts w:cs="Arial"/>
              <w:color w:val="auto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3686" w:type="dxa"/>
        </w:tcPr>
        <w:p w:rsidR="00C231DC" w:rsidRPr="00B2151B" w:rsidRDefault="00C231DC" w:rsidP="00C231DC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&lt;dd/mm/</w:t>
          </w:r>
          <w:r w:rsidRPr="00B2151B">
            <w:rPr>
              <w:rFonts w:cs="Arial"/>
              <w:color w:val="0000FF"/>
              <w:sz w:val="18"/>
              <w:szCs w:val="18"/>
            </w:rPr>
            <w:t>aaaa</w:t>
          </w:r>
          <w:r>
            <w:rPr>
              <w:rFonts w:cs="Arial"/>
              <w:color w:val="0000FF"/>
              <w:sz w:val="18"/>
              <w:szCs w:val="18"/>
            </w:rPr>
            <w:t>&gt;</w:t>
          </w:r>
        </w:p>
      </w:tc>
      <w:tc>
        <w:tcPr>
          <w:tcW w:w="1417" w:type="dxa"/>
        </w:tcPr>
        <w:p w:rsidR="00C231DC" w:rsidRPr="00BB340D" w:rsidRDefault="00C231DC" w:rsidP="00C231DC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B340D">
            <w:rPr>
              <w:rFonts w:cs="Arial"/>
              <w:color w:val="auto"/>
              <w:sz w:val="18"/>
              <w:szCs w:val="18"/>
            </w:rPr>
            <w:t xml:space="preserve">Clasificación: </w:t>
          </w:r>
        </w:p>
      </w:tc>
      <w:tc>
        <w:tcPr>
          <w:tcW w:w="3119" w:type="dxa"/>
        </w:tcPr>
        <w:p w:rsidR="00C231DC" w:rsidRPr="00BB340D" w:rsidRDefault="00C231DC" w:rsidP="00C231DC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 w:rsidRPr="00BB340D">
            <w:rPr>
              <w:rFonts w:cs="Arial"/>
              <w:color w:val="auto"/>
              <w:sz w:val="18"/>
              <w:szCs w:val="18"/>
            </w:rPr>
            <w:t>INTERNO</w:t>
          </w:r>
        </w:p>
      </w:tc>
    </w:tr>
  </w:tbl>
  <w:p w:rsidR="00C231DC" w:rsidRPr="00BC4B7C" w:rsidRDefault="00C231DC" w:rsidP="006738E5">
    <w:pPr>
      <w:jc w:val="center"/>
      <w:rPr>
        <w:rFonts w:cs="Arial"/>
        <w:sz w:val="18"/>
        <w:szCs w:val="18"/>
      </w:rPr>
    </w:pPr>
  </w:p>
  <w:p w:rsidR="00C231DC" w:rsidRDefault="00C849C6" w:rsidP="0016587F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C231DC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</w:p>
  <w:p w:rsidR="00C231DC" w:rsidRPr="00600B94" w:rsidRDefault="00C231DC" w:rsidP="009D0C11">
    <w:pPr>
      <w:pStyle w:val="Piedepgina"/>
      <w:rPr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1DC" w:rsidRDefault="00C231DC"/>
  <w:p w:rsidR="00C231DC" w:rsidRDefault="00C231DC"/>
  <w:p w:rsidR="00C231DC" w:rsidRDefault="00C231DC">
    <w:pPr>
      <w:pStyle w:val="Piedepgina"/>
      <w:tabs>
        <w:tab w:val="clear" w:pos="4320"/>
        <w:tab w:val="clear" w:pos="8640"/>
      </w:tabs>
    </w:pPr>
  </w:p>
  <w:p w:rsidR="00C231DC" w:rsidRDefault="00C231DC">
    <w:pPr>
      <w:pStyle w:val="Piedepgina"/>
    </w:pPr>
  </w:p>
  <w:p w:rsidR="00C231DC" w:rsidRDefault="00C231DC" w:rsidP="00A330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F2C" w:rsidRDefault="00E93F2C">
      <w:r>
        <w:separator/>
      </w:r>
    </w:p>
  </w:footnote>
  <w:footnote w:type="continuationSeparator" w:id="0">
    <w:p w:rsidR="00E93F2C" w:rsidRDefault="00E93F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1DC" w:rsidRDefault="00C849C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1824" behindDoc="0" locked="0" layoutInCell="1" allowOverlap="1" wp14:anchorId="2974F262" wp14:editId="06836FC6">
          <wp:simplePos x="0" y="0"/>
          <wp:positionH relativeFrom="column">
            <wp:posOffset>5572125</wp:posOffset>
          </wp:positionH>
          <wp:positionV relativeFrom="paragraph">
            <wp:posOffset>8890</wp:posOffset>
          </wp:positionV>
          <wp:extent cx="373518" cy="44958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adec logo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18" cy="449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.75pt;margin-top:39.75pt;width:471pt;height:0;z-index:251658752;mso-position-horizontal-relative:text;mso-position-vertical-relative:text" o:connectortype="straigh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1DC" w:rsidRDefault="00C231DC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5351780</wp:posOffset>
          </wp:positionH>
          <wp:positionV relativeFrom="page">
            <wp:posOffset>360680</wp:posOffset>
          </wp:positionV>
          <wp:extent cx="749935" cy="544195"/>
          <wp:effectExtent l="19050" t="0" r="0" b="0"/>
          <wp:wrapNone/>
          <wp:docPr id="4" name="Picture 28" descr="logo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D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35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49C6"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0;margin-top:48pt;width:471pt;height:0;z-index:251656704;mso-position-horizontal-relative:text;mso-position-vertical-relative:text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507"/>
    <w:multiLevelType w:val="multilevel"/>
    <w:tmpl w:val="9D3A6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004EC7"/>
    <w:multiLevelType w:val="singleLevel"/>
    <w:tmpl w:val="BDDACEC0"/>
    <w:lvl w:ilvl="0">
      <w:start w:val="1"/>
      <w:numFmt w:val="decimal"/>
      <w:pStyle w:val="Rule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DCA385D"/>
    <w:multiLevelType w:val="hybridMultilevel"/>
    <w:tmpl w:val="E82ECE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2F4117"/>
    <w:multiLevelType w:val="hybridMultilevel"/>
    <w:tmpl w:val="75ACBB3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4290FE1"/>
    <w:multiLevelType w:val="hybridMultilevel"/>
    <w:tmpl w:val="BB2CF6BA"/>
    <w:lvl w:ilvl="0" w:tplc="1CE4A9F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18F94FBA"/>
    <w:multiLevelType w:val="hybridMultilevel"/>
    <w:tmpl w:val="B92A14F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9E3418"/>
    <w:multiLevelType w:val="hybridMultilevel"/>
    <w:tmpl w:val="5DB6867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2927BE5"/>
    <w:multiLevelType w:val="multilevel"/>
    <w:tmpl w:val="691CF4E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Ttulo2"/>
      <w:isLgl/>
      <w:lvlText w:val="%1.%2"/>
      <w:lvlJc w:val="left"/>
      <w:pPr>
        <w:ind w:left="792" w:hanging="360"/>
      </w:pPr>
      <w:rPr>
        <w:rFonts w:cs="Times New Roman"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22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cs="Times New Roman" w:hint="default"/>
      </w:rPr>
    </w:lvl>
  </w:abstractNum>
  <w:abstractNum w:abstractNumId="8">
    <w:nsid w:val="2A2C03EC"/>
    <w:multiLevelType w:val="hybridMultilevel"/>
    <w:tmpl w:val="324AA11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EFD662A"/>
    <w:multiLevelType w:val="hybridMultilevel"/>
    <w:tmpl w:val="D5501AC0"/>
    <w:lvl w:ilvl="0" w:tplc="0C0A000F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  <w:lvl w:ilvl="1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0">
    <w:nsid w:val="3032227A"/>
    <w:multiLevelType w:val="hybridMultilevel"/>
    <w:tmpl w:val="A3FECDC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1041EDD"/>
    <w:multiLevelType w:val="hybridMultilevel"/>
    <w:tmpl w:val="60229098"/>
    <w:lvl w:ilvl="0" w:tplc="F0EAE1A0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8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2">
    <w:nsid w:val="31E97C8E"/>
    <w:multiLevelType w:val="hybridMultilevel"/>
    <w:tmpl w:val="350675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AE4514"/>
    <w:multiLevelType w:val="hybridMultilevel"/>
    <w:tmpl w:val="BD469F9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40901BE"/>
    <w:multiLevelType w:val="hybridMultilevel"/>
    <w:tmpl w:val="46E2C23E"/>
    <w:lvl w:ilvl="0" w:tplc="A4362276">
      <w:start w:val="1"/>
      <w:numFmt w:val="bullet"/>
      <w:lvlText w:val="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356829"/>
    <w:multiLevelType w:val="hybridMultilevel"/>
    <w:tmpl w:val="5AACEED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7F0225C"/>
    <w:multiLevelType w:val="multilevel"/>
    <w:tmpl w:val="5D341454"/>
    <w:lvl w:ilvl="0">
      <w:start w:val="1"/>
      <w:numFmt w:val="decimal"/>
      <w:suff w:val="space"/>
      <w:lvlText w:val="%1."/>
      <w:lvlJc w:val="left"/>
      <w:pPr>
        <w:ind w:left="57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cs="Times New Roman" w:hint="default"/>
      </w:rPr>
    </w:lvl>
  </w:abstractNum>
  <w:abstractNum w:abstractNumId="17">
    <w:nsid w:val="3EFD2E2B"/>
    <w:multiLevelType w:val="hybridMultilevel"/>
    <w:tmpl w:val="AD4245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BB3098"/>
    <w:multiLevelType w:val="hybridMultilevel"/>
    <w:tmpl w:val="EC006FD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1B85EFE"/>
    <w:multiLevelType w:val="hybridMultilevel"/>
    <w:tmpl w:val="EDBAC292"/>
    <w:lvl w:ilvl="0" w:tplc="B038E472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4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0">
    <w:nsid w:val="459117E2"/>
    <w:multiLevelType w:val="hybridMultilevel"/>
    <w:tmpl w:val="BBF2ABD4"/>
    <w:lvl w:ilvl="0" w:tplc="080A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1">
    <w:nsid w:val="48483A8F"/>
    <w:multiLevelType w:val="hybridMultilevel"/>
    <w:tmpl w:val="5D0AB2D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97665D4"/>
    <w:multiLevelType w:val="hybridMultilevel"/>
    <w:tmpl w:val="6384160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DA31DDC"/>
    <w:multiLevelType w:val="hybridMultilevel"/>
    <w:tmpl w:val="6F80F712"/>
    <w:lvl w:ilvl="0" w:tplc="5066E012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0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4">
    <w:nsid w:val="4ED44F63"/>
    <w:multiLevelType w:val="hybridMultilevel"/>
    <w:tmpl w:val="AAA2B17E"/>
    <w:lvl w:ilvl="0" w:tplc="04090003">
      <w:start w:val="1"/>
      <w:numFmt w:val="bullet"/>
      <w:lvlText w:val="o"/>
      <w:lvlJc w:val="left"/>
      <w:pPr>
        <w:tabs>
          <w:tab w:val="num" w:pos="-864"/>
        </w:tabs>
        <w:ind w:left="-86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</w:abstractNum>
  <w:abstractNum w:abstractNumId="25">
    <w:nsid w:val="52240264"/>
    <w:multiLevelType w:val="hybridMultilevel"/>
    <w:tmpl w:val="B692A6B8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6">
    <w:nsid w:val="53010A61"/>
    <w:multiLevelType w:val="hybridMultilevel"/>
    <w:tmpl w:val="A18A99C6"/>
    <w:lvl w:ilvl="0" w:tplc="DAD81F86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8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7">
    <w:nsid w:val="53C97AF1"/>
    <w:multiLevelType w:val="hybridMultilevel"/>
    <w:tmpl w:val="7EC8227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3DF53E7"/>
    <w:multiLevelType w:val="hybridMultilevel"/>
    <w:tmpl w:val="F62C7E4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60B366F"/>
    <w:multiLevelType w:val="hybridMultilevel"/>
    <w:tmpl w:val="F3FCC4CE"/>
    <w:lvl w:ilvl="0" w:tplc="4372CE52">
      <w:start w:val="1"/>
      <w:numFmt w:val="bullet"/>
      <w:pStyle w:val="Bullet1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343657"/>
    <w:multiLevelType w:val="hybridMultilevel"/>
    <w:tmpl w:val="C8D40BA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77E3851"/>
    <w:multiLevelType w:val="hybridMultilevel"/>
    <w:tmpl w:val="890AD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182D0C"/>
    <w:multiLevelType w:val="multilevel"/>
    <w:tmpl w:val="828A8E9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cs="Times New Roman" w:hint="default"/>
      </w:rPr>
    </w:lvl>
  </w:abstractNum>
  <w:abstractNum w:abstractNumId="33">
    <w:nsid w:val="5D8C03A3"/>
    <w:multiLevelType w:val="hybridMultilevel"/>
    <w:tmpl w:val="7E6EA9BC"/>
    <w:lvl w:ilvl="0" w:tplc="019E6AB0">
      <w:start w:val="1"/>
      <w:numFmt w:val="bullet"/>
      <w:pStyle w:val="Bullet3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4">
    <w:nsid w:val="5F173A31"/>
    <w:multiLevelType w:val="multilevel"/>
    <w:tmpl w:val="67B4C48E"/>
    <w:lvl w:ilvl="0">
      <w:start w:val="1"/>
      <w:numFmt w:val="decimal"/>
      <w:suff w:val="space"/>
      <w:lvlText w:val="%1."/>
      <w:lvlJc w:val="left"/>
      <w:pPr>
        <w:ind w:left="57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cs="Times New Roman" w:hint="default"/>
      </w:rPr>
    </w:lvl>
  </w:abstractNum>
  <w:abstractNum w:abstractNumId="35">
    <w:nsid w:val="5F797944"/>
    <w:multiLevelType w:val="hybridMultilevel"/>
    <w:tmpl w:val="2B00EA0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2CA21CA"/>
    <w:multiLevelType w:val="hybridMultilevel"/>
    <w:tmpl w:val="E7762C8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3935D58"/>
    <w:multiLevelType w:val="hybridMultilevel"/>
    <w:tmpl w:val="709A5E4E"/>
    <w:lvl w:ilvl="0" w:tplc="080A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38">
    <w:nsid w:val="6A6620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9">
    <w:nsid w:val="6CDC7B41"/>
    <w:multiLevelType w:val="hybridMultilevel"/>
    <w:tmpl w:val="5E38E36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D7B5AE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1">
    <w:nsid w:val="71BD1E48"/>
    <w:multiLevelType w:val="hybridMultilevel"/>
    <w:tmpl w:val="773EF6D4"/>
    <w:lvl w:ilvl="0" w:tplc="D8A84DD6">
      <w:start w:val="1"/>
      <w:numFmt w:val="bullet"/>
      <w:pStyle w:val="Bullet2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65BEA0F4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48D45A84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F98AE22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F97C8F2E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419A3F96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E0281F88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FFA4EDB0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2654CFE0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2">
    <w:nsid w:val="7DC656DB"/>
    <w:multiLevelType w:val="hybridMultilevel"/>
    <w:tmpl w:val="90A213A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41"/>
  </w:num>
  <w:num w:numId="4">
    <w:abstractNumId w:val="33"/>
  </w:num>
  <w:num w:numId="5">
    <w:abstractNumId w:val="27"/>
  </w:num>
  <w:num w:numId="6">
    <w:abstractNumId w:val="24"/>
  </w:num>
  <w:num w:numId="7">
    <w:abstractNumId w:val="13"/>
  </w:num>
  <w:num w:numId="8">
    <w:abstractNumId w:val="16"/>
  </w:num>
  <w:num w:numId="9">
    <w:abstractNumId w:val="15"/>
  </w:num>
  <w:num w:numId="10">
    <w:abstractNumId w:val="34"/>
  </w:num>
  <w:num w:numId="11">
    <w:abstractNumId w:val="2"/>
  </w:num>
  <w:num w:numId="12">
    <w:abstractNumId w:val="7"/>
  </w:num>
  <w:num w:numId="13">
    <w:abstractNumId w:val="20"/>
  </w:num>
  <w:num w:numId="14">
    <w:abstractNumId w:val="23"/>
  </w:num>
  <w:num w:numId="15">
    <w:abstractNumId w:val="11"/>
  </w:num>
  <w:num w:numId="16">
    <w:abstractNumId w:val="26"/>
  </w:num>
  <w:num w:numId="17">
    <w:abstractNumId w:val="19"/>
  </w:num>
  <w:num w:numId="18">
    <w:abstractNumId w:val="32"/>
  </w:num>
  <w:num w:numId="19">
    <w:abstractNumId w:val="38"/>
  </w:num>
  <w:num w:numId="20">
    <w:abstractNumId w:val="40"/>
  </w:num>
  <w:num w:numId="21">
    <w:abstractNumId w:val="6"/>
  </w:num>
  <w:num w:numId="22">
    <w:abstractNumId w:val="22"/>
  </w:num>
  <w:num w:numId="23">
    <w:abstractNumId w:val="10"/>
  </w:num>
  <w:num w:numId="24">
    <w:abstractNumId w:val="18"/>
  </w:num>
  <w:num w:numId="25">
    <w:abstractNumId w:val="1"/>
  </w:num>
  <w:num w:numId="26">
    <w:abstractNumId w:val="30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21"/>
  </w:num>
  <w:num w:numId="30">
    <w:abstractNumId w:val="5"/>
  </w:num>
  <w:num w:numId="31">
    <w:abstractNumId w:val="31"/>
  </w:num>
  <w:num w:numId="32">
    <w:abstractNumId w:val="28"/>
  </w:num>
  <w:num w:numId="33">
    <w:abstractNumId w:val="42"/>
  </w:num>
  <w:num w:numId="34">
    <w:abstractNumId w:val="37"/>
  </w:num>
  <w:num w:numId="35">
    <w:abstractNumId w:val="9"/>
  </w:num>
  <w:num w:numId="36">
    <w:abstractNumId w:val="14"/>
  </w:num>
  <w:num w:numId="37">
    <w:abstractNumId w:val="36"/>
  </w:num>
  <w:num w:numId="38">
    <w:abstractNumId w:val="12"/>
  </w:num>
  <w:num w:numId="39">
    <w:abstractNumId w:val="35"/>
  </w:num>
  <w:num w:numId="40">
    <w:abstractNumId w:val="17"/>
  </w:num>
  <w:num w:numId="41">
    <w:abstractNumId w:val="0"/>
  </w:num>
  <w:num w:numId="42">
    <w:abstractNumId w:val="39"/>
  </w:num>
  <w:num w:numId="43">
    <w:abstractNumId w:val="8"/>
  </w:num>
  <w:num w:numId="44">
    <w:abstractNumId w:val="4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3" type="connector" idref="#_x0000_s2050"/>
        <o:r id="V:Rule4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89A"/>
    <w:rsid w:val="000016DC"/>
    <w:rsid w:val="000077A8"/>
    <w:rsid w:val="00011EC9"/>
    <w:rsid w:val="00012D33"/>
    <w:rsid w:val="00020E6A"/>
    <w:rsid w:val="0002151B"/>
    <w:rsid w:val="00023B84"/>
    <w:rsid w:val="000304F5"/>
    <w:rsid w:val="00032B20"/>
    <w:rsid w:val="00034F83"/>
    <w:rsid w:val="000406D1"/>
    <w:rsid w:val="00040A7B"/>
    <w:rsid w:val="000410B1"/>
    <w:rsid w:val="0004218F"/>
    <w:rsid w:val="00042191"/>
    <w:rsid w:val="000458D2"/>
    <w:rsid w:val="000510FF"/>
    <w:rsid w:val="0005724A"/>
    <w:rsid w:val="000618B8"/>
    <w:rsid w:val="0006407C"/>
    <w:rsid w:val="00080FD5"/>
    <w:rsid w:val="00085843"/>
    <w:rsid w:val="000874D7"/>
    <w:rsid w:val="00087A58"/>
    <w:rsid w:val="000938A5"/>
    <w:rsid w:val="00093B2A"/>
    <w:rsid w:val="000A3DA6"/>
    <w:rsid w:val="000B0EB7"/>
    <w:rsid w:val="000B426F"/>
    <w:rsid w:val="000B5591"/>
    <w:rsid w:val="000B6164"/>
    <w:rsid w:val="000C1C6D"/>
    <w:rsid w:val="000C5F2A"/>
    <w:rsid w:val="000C6411"/>
    <w:rsid w:val="000D0D3D"/>
    <w:rsid w:val="000D6841"/>
    <w:rsid w:val="000E08DE"/>
    <w:rsid w:val="000E2A7B"/>
    <w:rsid w:val="000E667F"/>
    <w:rsid w:val="000E75BC"/>
    <w:rsid w:val="000E77B2"/>
    <w:rsid w:val="000F0E49"/>
    <w:rsid w:val="00101288"/>
    <w:rsid w:val="0010311C"/>
    <w:rsid w:val="00112F76"/>
    <w:rsid w:val="00115F80"/>
    <w:rsid w:val="00116ECB"/>
    <w:rsid w:val="00130BA4"/>
    <w:rsid w:val="00130DF9"/>
    <w:rsid w:val="0013311C"/>
    <w:rsid w:val="001334E4"/>
    <w:rsid w:val="001359CE"/>
    <w:rsid w:val="0013601A"/>
    <w:rsid w:val="001365D5"/>
    <w:rsid w:val="001365E5"/>
    <w:rsid w:val="0014415B"/>
    <w:rsid w:val="001460A3"/>
    <w:rsid w:val="00151DDE"/>
    <w:rsid w:val="00154D16"/>
    <w:rsid w:val="00155394"/>
    <w:rsid w:val="0016290A"/>
    <w:rsid w:val="0016568B"/>
    <w:rsid w:val="0016587F"/>
    <w:rsid w:val="00170887"/>
    <w:rsid w:val="00171026"/>
    <w:rsid w:val="00172518"/>
    <w:rsid w:val="00173245"/>
    <w:rsid w:val="001846EC"/>
    <w:rsid w:val="00193409"/>
    <w:rsid w:val="001935E8"/>
    <w:rsid w:val="001A10D2"/>
    <w:rsid w:val="001A148C"/>
    <w:rsid w:val="001A2F79"/>
    <w:rsid w:val="001A44EE"/>
    <w:rsid w:val="001A617A"/>
    <w:rsid w:val="001A69FF"/>
    <w:rsid w:val="001B0C95"/>
    <w:rsid w:val="001B71B8"/>
    <w:rsid w:val="001C1C73"/>
    <w:rsid w:val="001E0484"/>
    <w:rsid w:val="001E47D7"/>
    <w:rsid w:val="001E6F0F"/>
    <w:rsid w:val="001F1B62"/>
    <w:rsid w:val="001F4B78"/>
    <w:rsid w:val="00205771"/>
    <w:rsid w:val="00207240"/>
    <w:rsid w:val="002077F2"/>
    <w:rsid w:val="002123B9"/>
    <w:rsid w:val="00213165"/>
    <w:rsid w:val="0021792E"/>
    <w:rsid w:val="00220BF3"/>
    <w:rsid w:val="00230A90"/>
    <w:rsid w:val="00231218"/>
    <w:rsid w:val="002335D4"/>
    <w:rsid w:val="00234026"/>
    <w:rsid w:val="00236FAF"/>
    <w:rsid w:val="00246BFF"/>
    <w:rsid w:val="002470D9"/>
    <w:rsid w:val="002477CB"/>
    <w:rsid w:val="00263C80"/>
    <w:rsid w:val="00266002"/>
    <w:rsid w:val="00271594"/>
    <w:rsid w:val="00271CC9"/>
    <w:rsid w:val="00280800"/>
    <w:rsid w:val="002811CA"/>
    <w:rsid w:val="00281B4F"/>
    <w:rsid w:val="00283D74"/>
    <w:rsid w:val="00284D8A"/>
    <w:rsid w:val="002870A4"/>
    <w:rsid w:val="00290491"/>
    <w:rsid w:val="00290B5A"/>
    <w:rsid w:val="002915F6"/>
    <w:rsid w:val="002A1065"/>
    <w:rsid w:val="002A2859"/>
    <w:rsid w:val="002A680D"/>
    <w:rsid w:val="002A71D6"/>
    <w:rsid w:val="002B03CC"/>
    <w:rsid w:val="002B4422"/>
    <w:rsid w:val="002D04C6"/>
    <w:rsid w:val="002D72EB"/>
    <w:rsid w:val="002E090E"/>
    <w:rsid w:val="002E5E31"/>
    <w:rsid w:val="002E7023"/>
    <w:rsid w:val="00301F2B"/>
    <w:rsid w:val="00303E00"/>
    <w:rsid w:val="00306ED2"/>
    <w:rsid w:val="00312231"/>
    <w:rsid w:val="00314B66"/>
    <w:rsid w:val="00321754"/>
    <w:rsid w:val="003237DA"/>
    <w:rsid w:val="0033091C"/>
    <w:rsid w:val="00330BEF"/>
    <w:rsid w:val="003337D2"/>
    <w:rsid w:val="00336401"/>
    <w:rsid w:val="00355C8B"/>
    <w:rsid w:val="00356B23"/>
    <w:rsid w:val="003577B5"/>
    <w:rsid w:val="00360606"/>
    <w:rsid w:val="00362F88"/>
    <w:rsid w:val="00385DDD"/>
    <w:rsid w:val="0038772A"/>
    <w:rsid w:val="003979A0"/>
    <w:rsid w:val="003A7010"/>
    <w:rsid w:val="003A7F83"/>
    <w:rsid w:val="003C30DA"/>
    <w:rsid w:val="003C4E54"/>
    <w:rsid w:val="003C6D95"/>
    <w:rsid w:val="003C7238"/>
    <w:rsid w:val="003D0979"/>
    <w:rsid w:val="003D36BA"/>
    <w:rsid w:val="003D4360"/>
    <w:rsid w:val="003D4835"/>
    <w:rsid w:val="003E1056"/>
    <w:rsid w:val="003E3614"/>
    <w:rsid w:val="003F4930"/>
    <w:rsid w:val="003F50A4"/>
    <w:rsid w:val="003F5B73"/>
    <w:rsid w:val="0040190D"/>
    <w:rsid w:val="00406185"/>
    <w:rsid w:val="00406C99"/>
    <w:rsid w:val="00411D5C"/>
    <w:rsid w:val="004125DC"/>
    <w:rsid w:val="0041279E"/>
    <w:rsid w:val="00413AFF"/>
    <w:rsid w:val="00413D9A"/>
    <w:rsid w:val="0041504E"/>
    <w:rsid w:val="0041532C"/>
    <w:rsid w:val="004154F3"/>
    <w:rsid w:val="0041782C"/>
    <w:rsid w:val="00420B33"/>
    <w:rsid w:val="004271B6"/>
    <w:rsid w:val="00434006"/>
    <w:rsid w:val="004349F8"/>
    <w:rsid w:val="00447264"/>
    <w:rsid w:val="0045194D"/>
    <w:rsid w:val="0045196B"/>
    <w:rsid w:val="004524A2"/>
    <w:rsid w:val="00467DCC"/>
    <w:rsid w:val="00472438"/>
    <w:rsid w:val="004728A1"/>
    <w:rsid w:val="0048247C"/>
    <w:rsid w:val="00485656"/>
    <w:rsid w:val="00485680"/>
    <w:rsid w:val="0048740F"/>
    <w:rsid w:val="00493A6E"/>
    <w:rsid w:val="0049487F"/>
    <w:rsid w:val="004A289F"/>
    <w:rsid w:val="004A51DB"/>
    <w:rsid w:val="004B5CFA"/>
    <w:rsid w:val="004C06A8"/>
    <w:rsid w:val="004C1C0D"/>
    <w:rsid w:val="004C2F53"/>
    <w:rsid w:val="004C358C"/>
    <w:rsid w:val="004D48F3"/>
    <w:rsid w:val="004D786C"/>
    <w:rsid w:val="004E3D48"/>
    <w:rsid w:val="004E4313"/>
    <w:rsid w:val="004E4AA5"/>
    <w:rsid w:val="004E65D5"/>
    <w:rsid w:val="004F594B"/>
    <w:rsid w:val="00505A2F"/>
    <w:rsid w:val="0051557A"/>
    <w:rsid w:val="005207C9"/>
    <w:rsid w:val="00522E37"/>
    <w:rsid w:val="00524821"/>
    <w:rsid w:val="005438F2"/>
    <w:rsid w:val="00544F57"/>
    <w:rsid w:val="0054538C"/>
    <w:rsid w:val="005476EA"/>
    <w:rsid w:val="00560D07"/>
    <w:rsid w:val="00571B9B"/>
    <w:rsid w:val="00574166"/>
    <w:rsid w:val="005743B4"/>
    <w:rsid w:val="005750AF"/>
    <w:rsid w:val="00583B29"/>
    <w:rsid w:val="005862AD"/>
    <w:rsid w:val="00586F34"/>
    <w:rsid w:val="00591CAA"/>
    <w:rsid w:val="0059496E"/>
    <w:rsid w:val="0059529E"/>
    <w:rsid w:val="0059796F"/>
    <w:rsid w:val="005A319C"/>
    <w:rsid w:val="005B36E1"/>
    <w:rsid w:val="005B60E6"/>
    <w:rsid w:val="005C0DA2"/>
    <w:rsid w:val="005C2613"/>
    <w:rsid w:val="005D20A0"/>
    <w:rsid w:val="005D4641"/>
    <w:rsid w:val="005D66C5"/>
    <w:rsid w:val="005D6FC3"/>
    <w:rsid w:val="005E15B2"/>
    <w:rsid w:val="005E4249"/>
    <w:rsid w:val="005E46F0"/>
    <w:rsid w:val="005F0EC4"/>
    <w:rsid w:val="005F26F9"/>
    <w:rsid w:val="005F38C4"/>
    <w:rsid w:val="005F3E29"/>
    <w:rsid w:val="005F4FDE"/>
    <w:rsid w:val="006004A0"/>
    <w:rsid w:val="006008EC"/>
    <w:rsid w:val="00600B94"/>
    <w:rsid w:val="00600BBB"/>
    <w:rsid w:val="00600CF1"/>
    <w:rsid w:val="00605074"/>
    <w:rsid w:val="006053AD"/>
    <w:rsid w:val="00610498"/>
    <w:rsid w:val="00613AAD"/>
    <w:rsid w:val="006150A0"/>
    <w:rsid w:val="0061602A"/>
    <w:rsid w:val="006169BA"/>
    <w:rsid w:val="006226E9"/>
    <w:rsid w:val="00623AE0"/>
    <w:rsid w:val="00637F80"/>
    <w:rsid w:val="0064071B"/>
    <w:rsid w:val="006437D1"/>
    <w:rsid w:val="00647128"/>
    <w:rsid w:val="00652D79"/>
    <w:rsid w:val="00657FA8"/>
    <w:rsid w:val="00666769"/>
    <w:rsid w:val="00666C5C"/>
    <w:rsid w:val="006738E5"/>
    <w:rsid w:val="00674D1A"/>
    <w:rsid w:val="00682559"/>
    <w:rsid w:val="00682F53"/>
    <w:rsid w:val="006859A5"/>
    <w:rsid w:val="00686918"/>
    <w:rsid w:val="0069034D"/>
    <w:rsid w:val="00690732"/>
    <w:rsid w:val="00695D70"/>
    <w:rsid w:val="006A0140"/>
    <w:rsid w:val="006A3A44"/>
    <w:rsid w:val="006A58A8"/>
    <w:rsid w:val="006B0029"/>
    <w:rsid w:val="006B1209"/>
    <w:rsid w:val="006B6053"/>
    <w:rsid w:val="006B68B7"/>
    <w:rsid w:val="006B795C"/>
    <w:rsid w:val="006C0C0E"/>
    <w:rsid w:val="006D152D"/>
    <w:rsid w:val="006D31A9"/>
    <w:rsid w:val="006D3FCB"/>
    <w:rsid w:val="006D4F52"/>
    <w:rsid w:val="006D5198"/>
    <w:rsid w:val="006D538A"/>
    <w:rsid w:val="006E1132"/>
    <w:rsid w:val="006F3527"/>
    <w:rsid w:val="007010FE"/>
    <w:rsid w:val="00705480"/>
    <w:rsid w:val="00705605"/>
    <w:rsid w:val="00707E89"/>
    <w:rsid w:val="00712134"/>
    <w:rsid w:val="007145A3"/>
    <w:rsid w:val="007172EB"/>
    <w:rsid w:val="007245C2"/>
    <w:rsid w:val="0072575F"/>
    <w:rsid w:val="0072689A"/>
    <w:rsid w:val="00735A4C"/>
    <w:rsid w:val="00735B25"/>
    <w:rsid w:val="0074049E"/>
    <w:rsid w:val="0074549E"/>
    <w:rsid w:val="007473BE"/>
    <w:rsid w:val="00750253"/>
    <w:rsid w:val="00756F2D"/>
    <w:rsid w:val="00761F06"/>
    <w:rsid w:val="00762884"/>
    <w:rsid w:val="00775435"/>
    <w:rsid w:val="0078308D"/>
    <w:rsid w:val="00783F3A"/>
    <w:rsid w:val="00785AE7"/>
    <w:rsid w:val="007861E9"/>
    <w:rsid w:val="007876AB"/>
    <w:rsid w:val="00787931"/>
    <w:rsid w:val="007909CA"/>
    <w:rsid w:val="007945BE"/>
    <w:rsid w:val="00796482"/>
    <w:rsid w:val="007A7942"/>
    <w:rsid w:val="007B6036"/>
    <w:rsid w:val="007C0B19"/>
    <w:rsid w:val="007C62AD"/>
    <w:rsid w:val="007D6514"/>
    <w:rsid w:val="007E18E2"/>
    <w:rsid w:val="007E1C4E"/>
    <w:rsid w:val="007E5B5C"/>
    <w:rsid w:val="007F02AD"/>
    <w:rsid w:val="007F4C8A"/>
    <w:rsid w:val="007F560D"/>
    <w:rsid w:val="007F6266"/>
    <w:rsid w:val="00800FC3"/>
    <w:rsid w:val="0080163C"/>
    <w:rsid w:val="00812848"/>
    <w:rsid w:val="00816634"/>
    <w:rsid w:val="00820A4A"/>
    <w:rsid w:val="00821EE2"/>
    <w:rsid w:val="00831ADA"/>
    <w:rsid w:val="00831D67"/>
    <w:rsid w:val="00836A79"/>
    <w:rsid w:val="008375CD"/>
    <w:rsid w:val="00842000"/>
    <w:rsid w:val="00853071"/>
    <w:rsid w:val="00855F40"/>
    <w:rsid w:val="00863856"/>
    <w:rsid w:val="00867E3C"/>
    <w:rsid w:val="00871250"/>
    <w:rsid w:val="00871A83"/>
    <w:rsid w:val="0087292E"/>
    <w:rsid w:val="008744D4"/>
    <w:rsid w:val="008769CE"/>
    <w:rsid w:val="00880C73"/>
    <w:rsid w:val="00884543"/>
    <w:rsid w:val="00885A52"/>
    <w:rsid w:val="00891D1C"/>
    <w:rsid w:val="00891F1E"/>
    <w:rsid w:val="00892CA9"/>
    <w:rsid w:val="00895BCF"/>
    <w:rsid w:val="00895C41"/>
    <w:rsid w:val="00896048"/>
    <w:rsid w:val="00896434"/>
    <w:rsid w:val="00897319"/>
    <w:rsid w:val="008A0DA9"/>
    <w:rsid w:val="008A0DB9"/>
    <w:rsid w:val="008A54A9"/>
    <w:rsid w:val="008A6285"/>
    <w:rsid w:val="008A7A18"/>
    <w:rsid w:val="008C4061"/>
    <w:rsid w:val="008C76AF"/>
    <w:rsid w:val="008D2410"/>
    <w:rsid w:val="008E1844"/>
    <w:rsid w:val="008E26E8"/>
    <w:rsid w:val="008E3678"/>
    <w:rsid w:val="008E4AD2"/>
    <w:rsid w:val="008E6037"/>
    <w:rsid w:val="008E77CF"/>
    <w:rsid w:val="008F0E21"/>
    <w:rsid w:val="008F49B0"/>
    <w:rsid w:val="008F74F0"/>
    <w:rsid w:val="00907313"/>
    <w:rsid w:val="00911C84"/>
    <w:rsid w:val="0091585F"/>
    <w:rsid w:val="00917DA4"/>
    <w:rsid w:val="00923CFF"/>
    <w:rsid w:val="00923EA7"/>
    <w:rsid w:val="00924436"/>
    <w:rsid w:val="00930549"/>
    <w:rsid w:val="00935507"/>
    <w:rsid w:val="00936ADD"/>
    <w:rsid w:val="009375BE"/>
    <w:rsid w:val="009429FB"/>
    <w:rsid w:val="00943F9D"/>
    <w:rsid w:val="009440FE"/>
    <w:rsid w:val="0094513D"/>
    <w:rsid w:val="00954C86"/>
    <w:rsid w:val="00960A88"/>
    <w:rsid w:val="00965B20"/>
    <w:rsid w:val="009701DF"/>
    <w:rsid w:val="00970AEB"/>
    <w:rsid w:val="009760E5"/>
    <w:rsid w:val="00976453"/>
    <w:rsid w:val="009806AB"/>
    <w:rsid w:val="0098385E"/>
    <w:rsid w:val="00992EA8"/>
    <w:rsid w:val="00996856"/>
    <w:rsid w:val="009A027E"/>
    <w:rsid w:val="009A6470"/>
    <w:rsid w:val="009B0965"/>
    <w:rsid w:val="009C0BA9"/>
    <w:rsid w:val="009C6BC2"/>
    <w:rsid w:val="009D0C11"/>
    <w:rsid w:val="009D527F"/>
    <w:rsid w:val="009D569E"/>
    <w:rsid w:val="009D6DEC"/>
    <w:rsid w:val="009F19C4"/>
    <w:rsid w:val="009F1F1C"/>
    <w:rsid w:val="00A02277"/>
    <w:rsid w:val="00A0666D"/>
    <w:rsid w:val="00A06DEE"/>
    <w:rsid w:val="00A073BF"/>
    <w:rsid w:val="00A10BA6"/>
    <w:rsid w:val="00A2051D"/>
    <w:rsid w:val="00A33071"/>
    <w:rsid w:val="00A34830"/>
    <w:rsid w:val="00A41C89"/>
    <w:rsid w:val="00A44C31"/>
    <w:rsid w:val="00A46D9C"/>
    <w:rsid w:val="00A46EB2"/>
    <w:rsid w:val="00A46FFD"/>
    <w:rsid w:val="00A56C92"/>
    <w:rsid w:val="00A60394"/>
    <w:rsid w:val="00A62EC9"/>
    <w:rsid w:val="00A63B1B"/>
    <w:rsid w:val="00A65DB4"/>
    <w:rsid w:val="00A67BED"/>
    <w:rsid w:val="00A70CE4"/>
    <w:rsid w:val="00A7244D"/>
    <w:rsid w:val="00A74B7E"/>
    <w:rsid w:val="00A76186"/>
    <w:rsid w:val="00A842C5"/>
    <w:rsid w:val="00A8566E"/>
    <w:rsid w:val="00A92DD9"/>
    <w:rsid w:val="00AA0882"/>
    <w:rsid w:val="00AA0A5E"/>
    <w:rsid w:val="00AA2F4E"/>
    <w:rsid w:val="00AA46BC"/>
    <w:rsid w:val="00AB6034"/>
    <w:rsid w:val="00AC2D49"/>
    <w:rsid w:val="00AC3077"/>
    <w:rsid w:val="00AC3935"/>
    <w:rsid w:val="00AC4C44"/>
    <w:rsid w:val="00AC6117"/>
    <w:rsid w:val="00AD16B8"/>
    <w:rsid w:val="00AD4CEF"/>
    <w:rsid w:val="00AD7A7C"/>
    <w:rsid w:val="00AE42F8"/>
    <w:rsid w:val="00AE55D1"/>
    <w:rsid w:val="00AE595C"/>
    <w:rsid w:val="00AE6D87"/>
    <w:rsid w:val="00AF0191"/>
    <w:rsid w:val="00AF15FB"/>
    <w:rsid w:val="00B02B36"/>
    <w:rsid w:val="00B04E93"/>
    <w:rsid w:val="00B06E70"/>
    <w:rsid w:val="00B0777C"/>
    <w:rsid w:val="00B106DB"/>
    <w:rsid w:val="00B10707"/>
    <w:rsid w:val="00B17AD3"/>
    <w:rsid w:val="00B2495E"/>
    <w:rsid w:val="00B2502B"/>
    <w:rsid w:val="00B2583C"/>
    <w:rsid w:val="00B25F60"/>
    <w:rsid w:val="00B27D50"/>
    <w:rsid w:val="00B31133"/>
    <w:rsid w:val="00B33DAF"/>
    <w:rsid w:val="00B34831"/>
    <w:rsid w:val="00B35EF1"/>
    <w:rsid w:val="00B41042"/>
    <w:rsid w:val="00B4217D"/>
    <w:rsid w:val="00B502E2"/>
    <w:rsid w:val="00B6090B"/>
    <w:rsid w:val="00B61C5B"/>
    <w:rsid w:val="00B66020"/>
    <w:rsid w:val="00B66221"/>
    <w:rsid w:val="00B720E6"/>
    <w:rsid w:val="00B7513C"/>
    <w:rsid w:val="00B7534A"/>
    <w:rsid w:val="00B75A2B"/>
    <w:rsid w:val="00B77B78"/>
    <w:rsid w:val="00B77D47"/>
    <w:rsid w:val="00B81B0D"/>
    <w:rsid w:val="00B85E86"/>
    <w:rsid w:val="00B91659"/>
    <w:rsid w:val="00B94293"/>
    <w:rsid w:val="00B9488C"/>
    <w:rsid w:val="00B95872"/>
    <w:rsid w:val="00B97390"/>
    <w:rsid w:val="00BA55F5"/>
    <w:rsid w:val="00BA750A"/>
    <w:rsid w:val="00BB340D"/>
    <w:rsid w:val="00BB5601"/>
    <w:rsid w:val="00BB74D8"/>
    <w:rsid w:val="00BC4B7C"/>
    <w:rsid w:val="00BC4E30"/>
    <w:rsid w:val="00BC4FFF"/>
    <w:rsid w:val="00BC58CD"/>
    <w:rsid w:val="00BC6658"/>
    <w:rsid w:val="00BC6BBC"/>
    <w:rsid w:val="00BD04D7"/>
    <w:rsid w:val="00BE5A1B"/>
    <w:rsid w:val="00BE77A7"/>
    <w:rsid w:val="00BF4A2F"/>
    <w:rsid w:val="00BF6CF1"/>
    <w:rsid w:val="00C01D3A"/>
    <w:rsid w:val="00C0671C"/>
    <w:rsid w:val="00C06E44"/>
    <w:rsid w:val="00C13D21"/>
    <w:rsid w:val="00C1763E"/>
    <w:rsid w:val="00C178EF"/>
    <w:rsid w:val="00C218AD"/>
    <w:rsid w:val="00C231DC"/>
    <w:rsid w:val="00C24DB2"/>
    <w:rsid w:val="00C326F4"/>
    <w:rsid w:val="00C4271C"/>
    <w:rsid w:val="00C43874"/>
    <w:rsid w:val="00C608EA"/>
    <w:rsid w:val="00C63176"/>
    <w:rsid w:val="00C65F01"/>
    <w:rsid w:val="00C76E69"/>
    <w:rsid w:val="00C77A12"/>
    <w:rsid w:val="00C828AF"/>
    <w:rsid w:val="00C849C6"/>
    <w:rsid w:val="00C865E0"/>
    <w:rsid w:val="00C915E9"/>
    <w:rsid w:val="00CA2AFE"/>
    <w:rsid w:val="00CA62B0"/>
    <w:rsid w:val="00CA639B"/>
    <w:rsid w:val="00CB0305"/>
    <w:rsid w:val="00CB340A"/>
    <w:rsid w:val="00CB53F6"/>
    <w:rsid w:val="00CC0DD2"/>
    <w:rsid w:val="00CD03B8"/>
    <w:rsid w:val="00CD2AD9"/>
    <w:rsid w:val="00CD595A"/>
    <w:rsid w:val="00CE2BB4"/>
    <w:rsid w:val="00CE37EA"/>
    <w:rsid w:val="00CE43CD"/>
    <w:rsid w:val="00CE5A80"/>
    <w:rsid w:val="00CE6BE5"/>
    <w:rsid w:val="00CF2CBC"/>
    <w:rsid w:val="00CF34AD"/>
    <w:rsid w:val="00D05B58"/>
    <w:rsid w:val="00D0655A"/>
    <w:rsid w:val="00D06BA5"/>
    <w:rsid w:val="00D06C7D"/>
    <w:rsid w:val="00D125B7"/>
    <w:rsid w:val="00D12EF8"/>
    <w:rsid w:val="00D156E2"/>
    <w:rsid w:val="00D167BF"/>
    <w:rsid w:val="00D17B9B"/>
    <w:rsid w:val="00D17D29"/>
    <w:rsid w:val="00D21AB8"/>
    <w:rsid w:val="00D23C49"/>
    <w:rsid w:val="00D2405A"/>
    <w:rsid w:val="00D254E9"/>
    <w:rsid w:val="00D273DC"/>
    <w:rsid w:val="00D30E6D"/>
    <w:rsid w:val="00D30F93"/>
    <w:rsid w:val="00D33AAD"/>
    <w:rsid w:val="00D348CC"/>
    <w:rsid w:val="00D34AD1"/>
    <w:rsid w:val="00D3629B"/>
    <w:rsid w:val="00D41CB4"/>
    <w:rsid w:val="00D44A41"/>
    <w:rsid w:val="00D46A9F"/>
    <w:rsid w:val="00D4734E"/>
    <w:rsid w:val="00D55A42"/>
    <w:rsid w:val="00D574C1"/>
    <w:rsid w:val="00D67D5D"/>
    <w:rsid w:val="00D71BE6"/>
    <w:rsid w:val="00D73A9E"/>
    <w:rsid w:val="00D811C3"/>
    <w:rsid w:val="00D8201C"/>
    <w:rsid w:val="00D849EE"/>
    <w:rsid w:val="00D868B6"/>
    <w:rsid w:val="00D8710C"/>
    <w:rsid w:val="00D914D3"/>
    <w:rsid w:val="00D94D4B"/>
    <w:rsid w:val="00DA1ACC"/>
    <w:rsid w:val="00DB18CB"/>
    <w:rsid w:val="00DB2000"/>
    <w:rsid w:val="00DB270A"/>
    <w:rsid w:val="00DD0969"/>
    <w:rsid w:val="00DD2AB1"/>
    <w:rsid w:val="00DD3612"/>
    <w:rsid w:val="00DD5A91"/>
    <w:rsid w:val="00DE2C26"/>
    <w:rsid w:val="00DE326F"/>
    <w:rsid w:val="00DF021D"/>
    <w:rsid w:val="00DF54FC"/>
    <w:rsid w:val="00E00255"/>
    <w:rsid w:val="00E03540"/>
    <w:rsid w:val="00E05704"/>
    <w:rsid w:val="00E063AB"/>
    <w:rsid w:val="00E1181B"/>
    <w:rsid w:val="00E1736E"/>
    <w:rsid w:val="00E228B4"/>
    <w:rsid w:val="00E24CE9"/>
    <w:rsid w:val="00E27E3E"/>
    <w:rsid w:val="00E308FE"/>
    <w:rsid w:val="00E30D59"/>
    <w:rsid w:val="00E31BE5"/>
    <w:rsid w:val="00E35D75"/>
    <w:rsid w:val="00E35DC7"/>
    <w:rsid w:val="00E36EF7"/>
    <w:rsid w:val="00E40513"/>
    <w:rsid w:val="00E4115B"/>
    <w:rsid w:val="00E47799"/>
    <w:rsid w:val="00E51983"/>
    <w:rsid w:val="00E529CD"/>
    <w:rsid w:val="00E56AA4"/>
    <w:rsid w:val="00E62BF7"/>
    <w:rsid w:val="00E649E0"/>
    <w:rsid w:val="00E748D7"/>
    <w:rsid w:val="00E75441"/>
    <w:rsid w:val="00E7608E"/>
    <w:rsid w:val="00E81D77"/>
    <w:rsid w:val="00E839B6"/>
    <w:rsid w:val="00E873CF"/>
    <w:rsid w:val="00E874AF"/>
    <w:rsid w:val="00E93F2C"/>
    <w:rsid w:val="00EA70D4"/>
    <w:rsid w:val="00EB03A3"/>
    <w:rsid w:val="00EB6673"/>
    <w:rsid w:val="00EC10C1"/>
    <w:rsid w:val="00EC1A05"/>
    <w:rsid w:val="00EC35E3"/>
    <w:rsid w:val="00EC48B5"/>
    <w:rsid w:val="00EC61DE"/>
    <w:rsid w:val="00ED6BC1"/>
    <w:rsid w:val="00EE1C72"/>
    <w:rsid w:val="00EE2397"/>
    <w:rsid w:val="00EE394A"/>
    <w:rsid w:val="00EE7FC0"/>
    <w:rsid w:val="00EF441B"/>
    <w:rsid w:val="00EF749C"/>
    <w:rsid w:val="00F01D24"/>
    <w:rsid w:val="00F11131"/>
    <w:rsid w:val="00F11B00"/>
    <w:rsid w:val="00F16627"/>
    <w:rsid w:val="00F176BF"/>
    <w:rsid w:val="00F179FB"/>
    <w:rsid w:val="00F2233F"/>
    <w:rsid w:val="00F25328"/>
    <w:rsid w:val="00F264B2"/>
    <w:rsid w:val="00F31F95"/>
    <w:rsid w:val="00F35071"/>
    <w:rsid w:val="00F40D07"/>
    <w:rsid w:val="00F44496"/>
    <w:rsid w:val="00F4783B"/>
    <w:rsid w:val="00F51012"/>
    <w:rsid w:val="00F51F02"/>
    <w:rsid w:val="00F521B4"/>
    <w:rsid w:val="00F544F3"/>
    <w:rsid w:val="00F616DF"/>
    <w:rsid w:val="00F63FEA"/>
    <w:rsid w:val="00F66448"/>
    <w:rsid w:val="00F66E3E"/>
    <w:rsid w:val="00F74D9F"/>
    <w:rsid w:val="00F83675"/>
    <w:rsid w:val="00F911C9"/>
    <w:rsid w:val="00F9287E"/>
    <w:rsid w:val="00F97A0F"/>
    <w:rsid w:val="00FB1E79"/>
    <w:rsid w:val="00FB2751"/>
    <w:rsid w:val="00FB5734"/>
    <w:rsid w:val="00FB620C"/>
    <w:rsid w:val="00FC413B"/>
    <w:rsid w:val="00FC4C4F"/>
    <w:rsid w:val="00FC5762"/>
    <w:rsid w:val="00FD2DBD"/>
    <w:rsid w:val="00FD4DA5"/>
    <w:rsid w:val="00FD54B6"/>
    <w:rsid w:val="00FD5ACD"/>
    <w:rsid w:val="00FE43AC"/>
    <w:rsid w:val="00FE4425"/>
    <w:rsid w:val="00FE7D43"/>
    <w:rsid w:val="00FF34D5"/>
    <w:rsid w:val="00FF70B6"/>
    <w:rsid w:val="00FF7BDA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4"/>
    <o:shapelayout v:ext="edit">
      <o:idmap v:ext="edit" data="1"/>
    </o:shapelayout>
  </w:shapeDefaults>
  <w:decimalSymbol w:val="."/>
  <w:listSeparator w:val=","/>
  <w15:docId w15:val="{DA6C5AE2-CE04-4341-9F39-0C0A0951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E79"/>
    <w:rPr>
      <w:rFonts w:ascii="Arial" w:hAnsi="Arial"/>
      <w:sz w:val="20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F31F95"/>
    <w:pPr>
      <w:numPr>
        <w:numId w:val="12"/>
      </w:numPr>
      <w:spacing w:before="360"/>
      <w:ind w:left="709" w:hanging="709"/>
      <w:outlineLvl w:val="0"/>
    </w:pPr>
    <w:rPr>
      <w:rFonts w:cs="Arial"/>
      <w:b/>
      <w:kern w:val="32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qFormat/>
    <w:rsid w:val="00C4271C"/>
    <w:pPr>
      <w:numPr>
        <w:ilvl w:val="1"/>
        <w:numId w:val="12"/>
      </w:numPr>
      <w:spacing w:before="240" w:after="120"/>
      <w:ind w:left="794" w:hanging="794"/>
      <w:outlineLvl w:val="1"/>
    </w:pPr>
    <w:rPr>
      <w:rFonts w:cs="Arial"/>
      <w:b/>
      <w:bCs/>
      <w:iCs/>
      <w:sz w:val="24"/>
      <w:lang w:val="es-ES"/>
    </w:rPr>
  </w:style>
  <w:style w:type="paragraph" w:styleId="Ttulo3">
    <w:name w:val="heading 3"/>
    <w:basedOn w:val="Normal"/>
    <w:next w:val="Normal"/>
    <w:link w:val="Ttulo3Car"/>
    <w:qFormat/>
    <w:rsid w:val="001C1C73"/>
    <w:pPr>
      <w:numPr>
        <w:ilvl w:val="2"/>
        <w:numId w:val="12"/>
      </w:numPr>
      <w:tabs>
        <w:tab w:val="left" w:pos="851"/>
      </w:tabs>
      <w:spacing w:before="120"/>
      <w:ind w:left="851" w:hanging="851"/>
      <w:outlineLvl w:val="2"/>
    </w:pPr>
    <w:rPr>
      <w:rFonts w:cs="Arial"/>
      <w:b/>
      <w:bCs/>
      <w:kern w:val="32"/>
      <w:szCs w:val="20"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9A6470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Times New Roman" w:eastAsia="MS Mincho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9A6470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9A6470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9A6470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9A6470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9A6470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753E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753E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753E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753E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753E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753E"/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753E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753E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753E"/>
    <w:rPr>
      <w:rFonts w:asciiTheme="majorHAnsi" w:eastAsiaTheme="majorEastAsia" w:hAnsiTheme="majorHAnsi" w:cstheme="majorBidi"/>
      <w:lang w:eastAsia="en-US"/>
    </w:rPr>
  </w:style>
  <w:style w:type="paragraph" w:styleId="Encabezado">
    <w:name w:val="header"/>
    <w:basedOn w:val="Normal"/>
    <w:link w:val="EncabezadoCar"/>
    <w:rsid w:val="00FB1E79"/>
    <w:pPr>
      <w:tabs>
        <w:tab w:val="center" w:pos="4320"/>
        <w:tab w:val="right" w:pos="8640"/>
      </w:tabs>
    </w:pPr>
    <w:rPr>
      <w:b/>
      <w:color w:val="003366"/>
    </w:rPr>
  </w:style>
  <w:style w:type="character" w:customStyle="1" w:styleId="EncabezadoCar">
    <w:name w:val="Encabezado Car"/>
    <w:basedOn w:val="Fuentedeprrafopredeter"/>
    <w:link w:val="Encabezado"/>
    <w:uiPriority w:val="99"/>
    <w:rsid w:val="0090753E"/>
    <w:rPr>
      <w:rFonts w:ascii="Arial" w:hAnsi="Arial"/>
      <w:sz w:val="20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rsid w:val="00FB1E79"/>
    <w:pPr>
      <w:tabs>
        <w:tab w:val="center" w:pos="4320"/>
        <w:tab w:val="right" w:pos="8640"/>
      </w:tabs>
    </w:pPr>
    <w:rPr>
      <w:color w:val="808080"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rsid w:val="00DD3612"/>
    <w:pPr>
      <w:ind w:left="198"/>
    </w:pPr>
    <w:rPr>
      <w:bCs/>
      <w:szCs w:val="20"/>
    </w:rPr>
  </w:style>
  <w:style w:type="paragraph" w:customStyle="1" w:styleId="TableTxt">
    <w:name w:val="Table Txt"/>
    <w:basedOn w:val="Normal"/>
    <w:rsid w:val="00FB1E79"/>
    <w:pPr>
      <w:ind w:left="72" w:right="72"/>
    </w:pPr>
    <w:rPr>
      <w:color w:val="003366"/>
      <w:sz w:val="16"/>
    </w:rPr>
  </w:style>
  <w:style w:type="paragraph" w:customStyle="1" w:styleId="TableHeading">
    <w:name w:val="Table Heading"/>
    <w:basedOn w:val="TableTxt"/>
    <w:rsid w:val="00FB1E79"/>
    <w:rPr>
      <w:b/>
      <w:bCs/>
    </w:rPr>
  </w:style>
  <w:style w:type="paragraph" w:customStyle="1" w:styleId="Bullet1">
    <w:name w:val="Bullet 1"/>
    <w:uiPriority w:val="99"/>
    <w:rsid w:val="00FB1E79"/>
    <w:pPr>
      <w:widowControl w:val="0"/>
      <w:numPr>
        <w:numId w:val="2"/>
      </w:numPr>
      <w:tabs>
        <w:tab w:val="left" w:pos="432"/>
      </w:tabs>
      <w:spacing w:after="120"/>
      <w:ind w:left="432" w:hanging="288"/>
    </w:pPr>
    <w:rPr>
      <w:rFonts w:ascii="Arial" w:hAnsi="Arial"/>
      <w:sz w:val="20"/>
      <w:szCs w:val="20"/>
      <w:lang w:eastAsia="en-US"/>
    </w:rPr>
  </w:style>
  <w:style w:type="paragraph" w:customStyle="1" w:styleId="Indent1">
    <w:name w:val="Indent 1"/>
    <w:basedOn w:val="Normal"/>
    <w:link w:val="Indent1Char"/>
    <w:rsid w:val="00FB1E79"/>
    <w:pPr>
      <w:ind w:left="288"/>
    </w:pPr>
  </w:style>
  <w:style w:type="paragraph" w:customStyle="1" w:styleId="Bullet2">
    <w:name w:val="Bullet 2"/>
    <w:uiPriority w:val="99"/>
    <w:rsid w:val="00FB1E79"/>
    <w:pPr>
      <w:numPr>
        <w:numId w:val="3"/>
      </w:numPr>
      <w:tabs>
        <w:tab w:val="clear" w:pos="1008"/>
      </w:tabs>
      <w:ind w:left="720" w:hanging="288"/>
    </w:pPr>
    <w:rPr>
      <w:rFonts w:ascii="Arial" w:hAnsi="Arial"/>
      <w:sz w:val="20"/>
      <w:szCs w:val="20"/>
      <w:lang w:eastAsia="en-US"/>
    </w:rPr>
  </w:style>
  <w:style w:type="paragraph" w:customStyle="1" w:styleId="Indent2">
    <w:name w:val="Indent 2"/>
    <w:uiPriority w:val="99"/>
    <w:rsid w:val="00FB1E79"/>
    <w:pPr>
      <w:ind w:left="720"/>
    </w:pPr>
    <w:rPr>
      <w:rFonts w:ascii="Arial" w:hAnsi="Arial"/>
      <w:sz w:val="20"/>
      <w:szCs w:val="20"/>
      <w:lang w:eastAsia="en-US"/>
    </w:rPr>
  </w:style>
  <w:style w:type="paragraph" w:customStyle="1" w:styleId="Index">
    <w:name w:val="Index"/>
    <w:uiPriority w:val="99"/>
    <w:rsid w:val="00FB1E79"/>
    <w:pPr>
      <w:widowControl w:val="0"/>
      <w:spacing w:before="240" w:after="240"/>
    </w:pPr>
    <w:rPr>
      <w:rFonts w:ascii="Arial" w:hAnsi="Arial"/>
      <w:b/>
      <w:color w:val="003366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DD3612"/>
    <w:pPr>
      <w:tabs>
        <w:tab w:val="left" w:pos="600"/>
        <w:tab w:val="right" w:leader="dot" w:pos="9350"/>
      </w:tabs>
      <w:spacing w:before="120" w:after="120"/>
    </w:pPr>
    <w:rPr>
      <w:rFonts w:cs="Arial"/>
      <w:b/>
      <w:bCs/>
    </w:rPr>
  </w:style>
  <w:style w:type="paragraph" w:styleId="TDC3">
    <w:name w:val="toc 3"/>
    <w:basedOn w:val="Normal"/>
    <w:next w:val="Normal"/>
    <w:autoRedefine/>
    <w:uiPriority w:val="39"/>
    <w:rsid w:val="00DD3612"/>
    <w:pPr>
      <w:ind w:left="403"/>
    </w:pPr>
    <w:rPr>
      <w:i/>
      <w:sz w:val="16"/>
      <w:szCs w:val="20"/>
    </w:rPr>
  </w:style>
  <w:style w:type="paragraph" w:styleId="TDC4">
    <w:name w:val="toc 4"/>
    <w:basedOn w:val="Normal"/>
    <w:next w:val="Normal"/>
    <w:autoRedefine/>
    <w:uiPriority w:val="99"/>
    <w:semiHidden/>
    <w:rsid w:val="00EF749C"/>
    <w:pPr>
      <w:ind w:left="400"/>
    </w:pPr>
    <w:rPr>
      <w:szCs w:val="20"/>
    </w:rPr>
  </w:style>
  <w:style w:type="paragraph" w:styleId="TDC5">
    <w:name w:val="toc 5"/>
    <w:basedOn w:val="Normal"/>
    <w:next w:val="Normal"/>
    <w:autoRedefine/>
    <w:uiPriority w:val="99"/>
    <w:semiHidden/>
    <w:rsid w:val="00EF749C"/>
    <w:pPr>
      <w:ind w:left="600"/>
    </w:pPr>
    <w:rPr>
      <w:szCs w:val="20"/>
    </w:rPr>
  </w:style>
  <w:style w:type="paragraph" w:styleId="TDC6">
    <w:name w:val="toc 6"/>
    <w:basedOn w:val="Normal"/>
    <w:next w:val="Normal"/>
    <w:autoRedefine/>
    <w:uiPriority w:val="99"/>
    <w:semiHidden/>
    <w:rsid w:val="00FB1E79"/>
    <w:pPr>
      <w:ind w:left="800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uiPriority w:val="99"/>
    <w:semiHidden/>
    <w:rsid w:val="00FB1E79"/>
    <w:pPr>
      <w:ind w:left="1000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uiPriority w:val="99"/>
    <w:semiHidden/>
    <w:rsid w:val="00FB1E79"/>
    <w:pPr>
      <w:ind w:left="1200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uiPriority w:val="99"/>
    <w:semiHidden/>
    <w:rsid w:val="00FB1E79"/>
    <w:pPr>
      <w:ind w:left="1400"/>
    </w:pPr>
    <w:rPr>
      <w:rFonts w:ascii="Times New Roman" w:hAnsi="Times New Roman"/>
      <w:szCs w:val="20"/>
    </w:rPr>
  </w:style>
  <w:style w:type="character" w:styleId="Hipervnculo">
    <w:name w:val="Hyperlink"/>
    <w:basedOn w:val="Fuentedeprrafopredeter"/>
    <w:uiPriority w:val="99"/>
    <w:rsid w:val="00FB1E79"/>
    <w:rPr>
      <w:rFonts w:cs="Times New Roman"/>
      <w:color w:val="0000FF"/>
      <w:u w:val="single"/>
    </w:rPr>
  </w:style>
  <w:style w:type="paragraph" w:customStyle="1" w:styleId="Bullet3">
    <w:name w:val="Bullet 3"/>
    <w:basedOn w:val="Bullet2"/>
    <w:uiPriority w:val="99"/>
    <w:rsid w:val="00FB1E79"/>
    <w:pPr>
      <w:numPr>
        <w:numId w:val="4"/>
      </w:numPr>
      <w:tabs>
        <w:tab w:val="clear" w:pos="1008"/>
        <w:tab w:val="num" w:pos="1080"/>
      </w:tabs>
      <w:ind w:left="1080"/>
    </w:pPr>
    <w:rPr>
      <w:rFonts w:cs="Arial"/>
      <w:lang w:val="es-ES"/>
    </w:rPr>
  </w:style>
  <w:style w:type="paragraph" w:customStyle="1" w:styleId="Portada1">
    <w:name w:val="Portada 1"/>
    <w:uiPriority w:val="99"/>
    <w:rsid w:val="00FB1E79"/>
    <w:pPr>
      <w:widowControl w:val="0"/>
      <w:spacing w:before="360" w:after="360"/>
      <w:jc w:val="center"/>
    </w:pPr>
    <w:rPr>
      <w:rFonts w:ascii="Arial" w:hAnsi="Arial"/>
      <w:b/>
      <w:color w:val="003366"/>
      <w:sz w:val="36"/>
      <w:szCs w:val="20"/>
      <w:lang w:val="en-US" w:eastAsia="en-US"/>
    </w:rPr>
  </w:style>
  <w:style w:type="paragraph" w:customStyle="1" w:styleId="Portada2">
    <w:name w:val="Portada 2"/>
    <w:uiPriority w:val="99"/>
    <w:rsid w:val="00FB1E79"/>
    <w:pPr>
      <w:spacing w:before="360" w:after="360"/>
      <w:jc w:val="center"/>
    </w:pPr>
    <w:rPr>
      <w:rFonts w:ascii="Arial" w:hAnsi="Arial"/>
      <w:b/>
      <w:color w:val="0066CC"/>
      <w:sz w:val="28"/>
      <w:szCs w:val="20"/>
      <w:lang w:eastAsia="en-US"/>
    </w:rPr>
  </w:style>
  <w:style w:type="paragraph" w:customStyle="1" w:styleId="Portada3">
    <w:name w:val="Portada 3"/>
    <w:uiPriority w:val="99"/>
    <w:rsid w:val="00FB1E79"/>
    <w:pPr>
      <w:widowControl w:val="0"/>
      <w:spacing w:before="360" w:after="360"/>
      <w:jc w:val="center"/>
    </w:pPr>
    <w:rPr>
      <w:rFonts w:ascii="Arial" w:hAnsi="Arial"/>
      <w:color w:val="808080"/>
      <w:sz w:val="28"/>
      <w:szCs w:val="20"/>
      <w:lang w:eastAsia="en-US"/>
    </w:rPr>
  </w:style>
  <w:style w:type="character" w:styleId="Refdecomentario">
    <w:name w:val="annotation reference"/>
    <w:basedOn w:val="Fuentedeprrafopredeter"/>
    <w:uiPriority w:val="99"/>
    <w:semiHidden/>
    <w:rsid w:val="00FB1E7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FB1E7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753E"/>
    <w:rPr>
      <w:rFonts w:ascii="Arial" w:hAnsi="Arial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FB1E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753E"/>
    <w:rPr>
      <w:rFonts w:ascii="Arial" w:hAnsi="Arial"/>
      <w:b/>
      <w:bCs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FB1E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53E"/>
    <w:rPr>
      <w:sz w:val="0"/>
      <w:szCs w:val="0"/>
      <w:lang w:eastAsia="en-US"/>
    </w:rPr>
  </w:style>
  <w:style w:type="character" w:styleId="Hipervnculovisitado">
    <w:name w:val="FollowedHyperlink"/>
    <w:basedOn w:val="Fuentedeprrafopredeter"/>
    <w:uiPriority w:val="99"/>
    <w:rsid w:val="00FB1E79"/>
    <w:rPr>
      <w:rFonts w:cs="Times New Roman"/>
      <w:color w:val="800080"/>
      <w:u w:val="single"/>
    </w:rPr>
  </w:style>
  <w:style w:type="paragraph" w:customStyle="1" w:styleId="Body">
    <w:name w:val="Body"/>
    <w:basedOn w:val="Normal"/>
    <w:uiPriority w:val="99"/>
    <w:rsid w:val="009A6470"/>
    <w:pPr>
      <w:spacing w:before="160" w:after="140"/>
      <w:jc w:val="both"/>
    </w:pPr>
    <w:rPr>
      <w:rFonts w:eastAsia="MS Mincho"/>
      <w:noProof/>
      <w:color w:val="000000"/>
      <w:szCs w:val="20"/>
    </w:rPr>
  </w:style>
  <w:style w:type="paragraph" w:customStyle="1" w:styleId="CellBody">
    <w:name w:val="CellBody"/>
    <w:basedOn w:val="Normal"/>
    <w:uiPriority w:val="99"/>
    <w:rsid w:val="009A6470"/>
    <w:pPr>
      <w:spacing w:before="60" w:after="60"/>
      <w:ind w:left="144"/>
    </w:pPr>
    <w:rPr>
      <w:rFonts w:eastAsia="MS Mincho"/>
      <w:noProof/>
      <w:color w:val="000000"/>
      <w:szCs w:val="20"/>
    </w:rPr>
  </w:style>
  <w:style w:type="paragraph" w:customStyle="1" w:styleId="Bulleted">
    <w:name w:val="Bulleted"/>
    <w:basedOn w:val="Normal"/>
    <w:uiPriority w:val="99"/>
    <w:rsid w:val="009A6470"/>
    <w:pPr>
      <w:spacing w:before="60" w:after="100"/>
      <w:ind w:right="567"/>
      <w:jc w:val="both"/>
    </w:pPr>
    <w:rPr>
      <w:rFonts w:ascii="Comic Sans MS" w:eastAsia="MS Mincho" w:hAnsi="Comic Sans MS"/>
      <w:noProof/>
      <w:color w:val="000000"/>
      <w:sz w:val="24"/>
      <w:szCs w:val="20"/>
    </w:rPr>
  </w:style>
  <w:style w:type="table" w:styleId="Tablaconcuadrcula">
    <w:name w:val="Table Grid"/>
    <w:basedOn w:val="Tablanormal"/>
    <w:uiPriority w:val="99"/>
    <w:rsid w:val="009A647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9A6470"/>
    <w:pPr>
      <w:spacing w:after="120"/>
    </w:pPr>
    <w:rPr>
      <w:rFonts w:ascii="Times New Roman" w:eastAsia="MS Mincho" w:hAnsi="Times New Roman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customStyle="1" w:styleId="parrafo">
    <w:name w:val="parrafo"/>
    <w:basedOn w:val="Indent1"/>
    <w:link w:val="parrafoChar"/>
    <w:uiPriority w:val="99"/>
    <w:rsid w:val="00C06E44"/>
    <w:pPr>
      <w:spacing w:after="60"/>
      <w:ind w:left="720" w:firstLine="720"/>
      <w:jc w:val="both"/>
    </w:pPr>
    <w:rPr>
      <w:rFonts w:cs="Arial"/>
      <w:szCs w:val="20"/>
      <w:lang w:val="es-ES"/>
    </w:rPr>
  </w:style>
  <w:style w:type="paragraph" w:customStyle="1" w:styleId="Style1">
    <w:name w:val="Style1"/>
    <w:basedOn w:val="Ttulo1"/>
    <w:uiPriority w:val="99"/>
    <w:rsid w:val="00173245"/>
  </w:style>
  <w:style w:type="character" w:customStyle="1" w:styleId="Indent1Char">
    <w:name w:val="Indent 1 Char"/>
    <w:basedOn w:val="Fuentedeprrafopredeter"/>
    <w:link w:val="Indent1"/>
    <w:uiPriority w:val="99"/>
    <w:locked/>
    <w:rsid w:val="00F16627"/>
    <w:rPr>
      <w:rFonts w:ascii="Arial" w:hAnsi="Arial" w:cs="Times New Roman"/>
      <w:sz w:val="24"/>
      <w:szCs w:val="24"/>
      <w:lang w:eastAsia="en-US"/>
    </w:rPr>
  </w:style>
  <w:style w:type="character" w:customStyle="1" w:styleId="parrafoChar">
    <w:name w:val="parrafo Char"/>
    <w:basedOn w:val="Indent1Char"/>
    <w:link w:val="parrafo"/>
    <w:uiPriority w:val="99"/>
    <w:locked/>
    <w:rsid w:val="00C06E44"/>
    <w:rPr>
      <w:rFonts w:ascii="Arial" w:hAnsi="Arial" w:cs="Arial"/>
      <w:sz w:val="20"/>
      <w:szCs w:val="20"/>
      <w:lang w:val="es-ES" w:eastAsia="en-US"/>
    </w:rPr>
  </w:style>
  <w:style w:type="paragraph" w:customStyle="1" w:styleId="Style2">
    <w:name w:val="Style2"/>
    <w:basedOn w:val="Encabezado"/>
    <w:uiPriority w:val="99"/>
    <w:rsid w:val="00B17AD3"/>
    <w:pPr>
      <w:ind w:right="-809"/>
    </w:pPr>
    <w:rPr>
      <w:b w:val="0"/>
      <w:color w:val="0000FF"/>
      <w:sz w:val="28"/>
      <w:szCs w:val="28"/>
      <w:lang w:val="es-ES"/>
    </w:rPr>
  </w:style>
  <w:style w:type="paragraph" w:customStyle="1" w:styleId="Style3">
    <w:name w:val="Style3"/>
    <w:basedOn w:val="Encabezado"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Style4">
    <w:name w:val="Style4"/>
    <w:basedOn w:val="Encabezado"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Style5">
    <w:name w:val="Style5"/>
    <w:basedOn w:val="Encabezado"/>
    <w:autoRedefine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Arial">
    <w:name w:val="Arial"/>
    <w:basedOn w:val="Normal"/>
    <w:uiPriority w:val="99"/>
    <w:rsid w:val="001C1C73"/>
    <w:pPr>
      <w:ind w:left="794" w:firstLine="646"/>
      <w:jc w:val="both"/>
    </w:pPr>
    <w:rPr>
      <w:szCs w:val="20"/>
      <w:lang w:val="es-ES"/>
    </w:rPr>
  </w:style>
  <w:style w:type="paragraph" w:customStyle="1" w:styleId="NormalArial">
    <w:name w:val="Normal + Arial"/>
    <w:basedOn w:val="Normal"/>
    <w:link w:val="NormalArialChar"/>
    <w:uiPriority w:val="99"/>
    <w:rsid w:val="00034F83"/>
    <w:rPr>
      <w:rFonts w:ascii="Verdana" w:hAnsi="Verdana" w:cs="Arial"/>
      <w:szCs w:val="16"/>
    </w:rPr>
  </w:style>
  <w:style w:type="character" w:customStyle="1" w:styleId="NormalArialChar">
    <w:name w:val="Normal + Arial Char"/>
    <w:basedOn w:val="Fuentedeprrafopredeter"/>
    <w:link w:val="NormalArial"/>
    <w:uiPriority w:val="99"/>
    <w:locked/>
    <w:rsid w:val="00034F83"/>
    <w:rPr>
      <w:rFonts w:ascii="Verdana" w:hAnsi="Verdana" w:cs="Arial"/>
      <w:sz w:val="16"/>
      <w:szCs w:val="16"/>
      <w:lang w:val="es-MX" w:eastAsia="en-US" w:bidi="ar-SA"/>
    </w:rPr>
  </w:style>
  <w:style w:type="paragraph" w:styleId="Sangra3detindependiente">
    <w:name w:val="Body Text Indent 3"/>
    <w:basedOn w:val="Normal"/>
    <w:link w:val="Sangra3detindependienteCar"/>
    <w:uiPriority w:val="99"/>
    <w:rsid w:val="005D464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locked/>
    <w:rsid w:val="005D4641"/>
    <w:rPr>
      <w:rFonts w:ascii="Arial" w:hAnsi="Arial" w:cs="Times New Roman"/>
      <w:sz w:val="16"/>
      <w:szCs w:val="16"/>
      <w:lang w:eastAsia="en-US"/>
    </w:rPr>
  </w:style>
  <w:style w:type="paragraph" w:customStyle="1" w:styleId="Rule">
    <w:name w:val="Rule"/>
    <w:basedOn w:val="Body"/>
    <w:uiPriority w:val="99"/>
    <w:rsid w:val="00B61C5B"/>
    <w:pPr>
      <w:numPr>
        <w:numId w:val="25"/>
      </w:numPr>
      <w:tabs>
        <w:tab w:val="clear" w:pos="360"/>
      </w:tabs>
      <w:spacing w:before="120" w:after="0"/>
      <w:ind w:left="1152" w:hanging="432"/>
      <w:jc w:val="left"/>
    </w:pPr>
    <w:rPr>
      <w:rFonts w:eastAsia="Times New Roman"/>
      <w:noProof w:val="0"/>
      <w:color w:val="auto"/>
      <w:lang w:val="en-US" w:eastAsia="de-DE"/>
    </w:rPr>
  </w:style>
  <w:style w:type="paragraph" w:customStyle="1" w:styleId="Reference">
    <w:name w:val="Reference"/>
    <w:basedOn w:val="Body"/>
    <w:uiPriority w:val="99"/>
    <w:rsid w:val="00B61C5B"/>
    <w:pPr>
      <w:tabs>
        <w:tab w:val="num" w:pos="1008"/>
        <w:tab w:val="left" w:pos="1260"/>
        <w:tab w:val="left" w:pos="2970"/>
      </w:tabs>
      <w:spacing w:before="120" w:after="0"/>
      <w:ind w:left="1008" w:hanging="360"/>
    </w:pPr>
    <w:rPr>
      <w:rFonts w:eastAsia="Times New Roman"/>
      <w:noProof w:val="0"/>
      <w:color w:val="auto"/>
      <w:lang w:val="en-US" w:eastAsia="de-DE"/>
    </w:rPr>
  </w:style>
  <w:style w:type="character" w:styleId="Nmerodepgina">
    <w:name w:val="page number"/>
    <w:basedOn w:val="Fuentedeprrafopredeter"/>
    <w:uiPriority w:val="99"/>
    <w:rsid w:val="006E1132"/>
    <w:rPr>
      <w:rFonts w:cs="Times New Roman"/>
    </w:rPr>
  </w:style>
  <w:style w:type="paragraph" w:customStyle="1" w:styleId="Z-agcycvr-Title">
    <w:name w:val="Z-agcycvr-Title"/>
    <w:basedOn w:val="Ttulo4"/>
    <w:rsid w:val="006008EC"/>
    <w:pPr>
      <w:tabs>
        <w:tab w:val="clear" w:pos="864"/>
        <w:tab w:val="center" w:pos="4680"/>
        <w:tab w:val="right" w:pos="9360"/>
      </w:tabs>
      <w:spacing w:before="0" w:after="240"/>
      <w:ind w:left="0" w:firstLine="0"/>
      <w:jc w:val="center"/>
    </w:pPr>
    <w:rPr>
      <w:rFonts w:ascii="Arial Black" w:eastAsia="Times New Roman" w:hAnsi="Arial Black" w:cs="Arial"/>
      <w:b w:val="0"/>
      <w:sz w:val="36"/>
      <w:szCs w:val="36"/>
      <w:lang w:val="en-US"/>
    </w:rPr>
  </w:style>
  <w:style w:type="paragraph" w:styleId="Prrafodelista">
    <w:name w:val="List Paragraph"/>
    <w:basedOn w:val="Normal"/>
    <w:uiPriority w:val="34"/>
    <w:qFormat/>
    <w:rsid w:val="00042191"/>
    <w:pPr>
      <w:spacing w:after="200" w:line="300" w:lineRule="exact"/>
      <w:ind w:left="720"/>
      <w:contextualSpacing/>
    </w:pPr>
    <w:rPr>
      <w:lang w:val="en-US"/>
    </w:rPr>
  </w:style>
  <w:style w:type="paragraph" w:customStyle="1" w:styleId="TableText">
    <w:name w:val="Table Text"/>
    <w:basedOn w:val="Normal"/>
    <w:rsid w:val="00761F06"/>
    <w:pPr>
      <w:spacing w:line="220" w:lineRule="exact"/>
    </w:pPr>
    <w:rPr>
      <w:sz w:val="18"/>
      <w:lang w:val="en-US"/>
    </w:rPr>
  </w:style>
  <w:style w:type="paragraph" w:customStyle="1" w:styleId="H-sp-name-2">
    <w:name w:val="H-sp-name-2"/>
    <w:basedOn w:val="Normal"/>
    <w:rsid w:val="009C0BA9"/>
    <w:pPr>
      <w:suppressAutoHyphens/>
      <w:spacing w:line="260" w:lineRule="exact"/>
      <w:ind w:left="2304" w:hanging="1152"/>
    </w:pPr>
    <w:rPr>
      <w:color w:val="000000"/>
      <w:sz w:val="21"/>
      <w:szCs w:val="20"/>
      <w:lang w:val="en-US"/>
    </w:rPr>
  </w:style>
  <w:style w:type="paragraph" w:customStyle="1" w:styleId="TextoNivel2">
    <w:name w:val="TextoNivel2"/>
    <w:basedOn w:val="Ttulo2"/>
    <w:rsid w:val="007E18E2"/>
    <w:pPr>
      <w:numPr>
        <w:ilvl w:val="0"/>
        <w:numId w:val="0"/>
      </w:numPr>
      <w:spacing w:before="0" w:after="0"/>
      <w:ind w:left="788"/>
      <w:jc w:val="both"/>
      <w:outlineLvl w:val="3"/>
    </w:pPr>
    <w:rPr>
      <w:rFonts w:ascii="Arial Narrow" w:hAnsi="Arial Narrow" w:cs="Times New Roman"/>
      <w:b w:val="0"/>
      <w:iCs w:val="0"/>
      <w:sz w:val="22"/>
      <w:szCs w:val="20"/>
      <w:lang w:eastAsia="es-ES"/>
    </w:rPr>
  </w:style>
  <w:style w:type="paragraph" w:customStyle="1" w:styleId="Tabletext0">
    <w:name w:val="Tabletext"/>
    <w:basedOn w:val="Normal"/>
    <w:rsid w:val="007E18E2"/>
    <w:pPr>
      <w:keepLines/>
      <w:widowControl w:val="0"/>
      <w:spacing w:after="120" w:line="240" w:lineRule="atLeast"/>
    </w:pPr>
    <w:rPr>
      <w:rFonts w:ascii="Garamond" w:hAnsi="Garamond" w:cs="Arial"/>
      <w:bCs/>
      <w:kern w:val="32"/>
      <w:szCs w:val="20"/>
      <w:lang w:val="en-US"/>
    </w:rPr>
  </w:style>
  <w:style w:type="paragraph" w:customStyle="1" w:styleId="TableTextTitulo">
    <w:name w:val="TableTextTitulo"/>
    <w:basedOn w:val="Tabletext0"/>
    <w:rsid w:val="007E18E2"/>
    <w:pPr>
      <w:spacing w:line="240" w:lineRule="auto"/>
      <w:jc w:val="center"/>
    </w:pPr>
    <w:rPr>
      <w:rFonts w:ascii="Arial Narrow" w:hAnsi="Arial Narrow"/>
      <w:b/>
      <w:kern w:val="0"/>
      <w:sz w:val="22"/>
      <w:u w:val="single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co\Desktop\Repositorio%2001-03-2005\Desarrollo\Process_Management\PROCESS%20MANAGEMENT\Templates\Plantillas%20Espa&#241;ol\Plantilla_Proces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3B480-DF60-4950-941D-0FD7B7DB6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Plantilla_Proceso</Template>
  <TotalTime>64</TotalTime>
  <Pages>8</Pages>
  <Words>1231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procesoMejoraOrganizacionalProcesos</vt:lpstr>
    </vt:vector>
  </TitlesOfParts>
  <Company>Dextra Technologies</Company>
  <LinksUpToDate>false</LinksUpToDate>
  <CharactersWithSpaces>7991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procesoMejoraOrganizacionalProcesos</dc:title>
  <dc:creator>mhurtado</dc:creator>
  <cp:lastModifiedBy>David Adame Leyva</cp:lastModifiedBy>
  <cp:revision>18</cp:revision>
  <cp:lastPrinted>2009-07-10T06:11:00Z</cp:lastPrinted>
  <dcterms:created xsi:type="dcterms:W3CDTF">2009-07-14T04:47:00Z</dcterms:created>
  <dcterms:modified xsi:type="dcterms:W3CDTF">2013-04-02T03:31:00Z</dcterms:modified>
</cp:coreProperties>
</file>