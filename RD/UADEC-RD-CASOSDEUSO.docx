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75" w:type="dxa"/>
        <w:tblInd w:w="151" w:type="dxa"/>
        <w:tblBorders>
          <w:bottom w:val="single" w:sz="4" w:space="0" w:color="auto"/>
          <w:insideH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75"/>
      </w:tblGrid>
      <w:tr w:rsidR="00C32ED1" w:rsidRPr="00BC4B7C">
        <w:trPr>
          <w:trHeight w:val="400"/>
        </w:trPr>
        <w:tc>
          <w:tcPr>
            <w:tcW w:w="9275" w:type="dxa"/>
            <w:tcBorders>
              <w:top w:val="nil"/>
              <w:bottom w:val="nil"/>
            </w:tcBorders>
          </w:tcPr>
          <w:p w:rsidR="00C32ED1" w:rsidRPr="00DB7854" w:rsidRDefault="00C32ED1" w:rsidP="00B12D1F">
            <w:pPr>
              <w:pStyle w:val="Encabezado"/>
              <w:ind w:right="-809"/>
              <w:rPr>
                <w:rFonts w:cs="Arial"/>
                <w:b w:val="0"/>
                <w:color w:val="0000FF"/>
                <w:sz w:val="32"/>
              </w:rPr>
            </w:pPr>
            <w:r w:rsidRPr="00DB7854">
              <w:rPr>
                <w:rFonts w:cs="Arial"/>
                <w:b w:val="0"/>
                <w:color w:val="0000FF"/>
                <w:sz w:val="28"/>
                <w:szCs w:val="28"/>
                <w:lang w:val="es-ES"/>
              </w:rPr>
              <w:t>&lt;Nombre del Cliente&gt;</w:t>
            </w:r>
          </w:p>
        </w:tc>
      </w:tr>
      <w:tr w:rsidR="00C32ED1" w:rsidRPr="00C32ED1" w:rsidTr="008D4ED2">
        <w:trPr>
          <w:trHeight w:val="734"/>
        </w:trPr>
        <w:tc>
          <w:tcPr>
            <w:tcW w:w="9275" w:type="dxa"/>
            <w:tcBorders>
              <w:top w:val="nil"/>
            </w:tcBorders>
          </w:tcPr>
          <w:p w:rsidR="00C32ED1" w:rsidRPr="00DB7854" w:rsidRDefault="00C32ED1" w:rsidP="00B12D1F">
            <w:pPr>
              <w:rPr>
                <w:b/>
                <w:color w:val="0000FF"/>
                <w:sz w:val="28"/>
                <w:szCs w:val="28"/>
              </w:rPr>
            </w:pPr>
            <w:r w:rsidRPr="00DB7854">
              <w:rPr>
                <w:b/>
                <w:color w:val="0000FF"/>
                <w:sz w:val="28"/>
                <w:szCs w:val="28"/>
              </w:rPr>
              <w:t>&lt;Nombre del Proyecto&gt;</w:t>
            </w:r>
          </w:p>
          <w:p w:rsidR="00C32ED1" w:rsidRPr="00DB7854" w:rsidRDefault="00C32ED1" w:rsidP="00B12D1F">
            <w:pPr>
              <w:rPr>
                <w:color w:val="0000FF"/>
                <w:sz w:val="28"/>
                <w:szCs w:val="28"/>
              </w:rPr>
            </w:pPr>
            <w:r w:rsidRPr="00DB7854">
              <w:rPr>
                <w:color w:val="0000FF"/>
                <w:sz w:val="28"/>
                <w:szCs w:val="28"/>
              </w:rPr>
              <w:t>&lt;idProducto/versión&gt;</w:t>
            </w:r>
          </w:p>
        </w:tc>
      </w:tr>
      <w:tr w:rsidR="00FD54B6" w:rsidRPr="00BC4B7C">
        <w:trPr>
          <w:trHeight w:val="802"/>
        </w:trPr>
        <w:tc>
          <w:tcPr>
            <w:tcW w:w="9275" w:type="dxa"/>
            <w:vAlign w:val="bottom"/>
          </w:tcPr>
          <w:p w:rsidR="00FD54B6" w:rsidRPr="00C32ED1" w:rsidRDefault="00FD54B6" w:rsidP="00831D67">
            <w:pPr>
              <w:pStyle w:val="Encabezado"/>
              <w:ind w:right="-518"/>
              <w:rPr>
                <w:rFonts w:cs="Arial"/>
                <w:b w:val="0"/>
                <w:sz w:val="40"/>
              </w:rPr>
            </w:pPr>
          </w:p>
          <w:p w:rsidR="00FD54B6" w:rsidRPr="00C32ED1" w:rsidRDefault="00C32ED1" w:rsidP="00831D67">
            <w:pPr>
              <w:pStyle w:val="Encabezado"/>
              <w:ind w:right="-518"/>
              <w:rPr>
                <w:rFonts w:cs="Arial"/>
                <w:b w:val="0"/>
                <w:color w:val="auto"/>
                <w:sz w:val="36"/>
                <w:szCs w:val="36"/>
              </w:rPr>
            </w:pPr>
            <w:r>
              <w:rPr>
                <w:rFonts w:cs="Arial"/>
                <w:b w:val="0"/>
                <w:color w:val="auto"/>
                <w:sz w:val="36"/>
                <w:szCs w:val="36"/>
              </w:rPr>
              <w:t>Modelo de Casos de Uso.</w:t>
            </w:r>
          </w:p>
          <w:p w:rsidR="00FD54B6" w:rsidRPr="00BC4B7C" w:rsidRDefault="00FD54B6" w:rsidP="00831D67">
            <w:pPr>
              <w:pStyle w:val="Encabezado"/>
              <w:ind w:right="-518"/>
              <w:rPr>
                <w:rFonts w:cs="Arial"/>
                <w:b w:val="0"/>
                <w:sz w:val="40"/>
              </w:rPr>
            </w:pPr>
          </w:p>
        </w:tc>
      </w:tr>
    </w:tbl>
    <w:p w:rsidR="00FD54B6" w:rsidRPr="007172EB" w:rsidRDefault="00FD54B6" w:rsidP="0074049E">
      <w:pPr>
        <w:rPr>
          <w:rFonts w:cs="Arial"/>
          <w:lang w:val="es-ES"/>
        </w:rPr>
      </w:pPr>
    </w:p>
    <w:p w:rsidR="00FD54B6" w:rsidRPr="007172EB" w:rsidRDefault="00FD54B6" w:rsidP="0074049E">
      <w:pPr>
        <w:rPr>
          <w:rFonts w:cs="Arial"/>
          <w:b/>
          <w:sz w:val="22"/>
          <w:szCs w:val="22"/>
          <w:lang w:val="es-ES"/>
        </w:rPr>
      </w:pPr>
    </w:p>
    <w:p w:rsidR="00FD54B6" w:rsidRPr="00BC4E30" w:rsidRDefault="00FD54B6" w:rsidP="0074049E">
      <w:pPr>
        <w:rPr>
          <w:rFonts w:cs="Arial"/>
          <w:b/>
          <w:szCs w:val="20"/>
          <w:lang w:val="es-ES"/>
        </w:rPr>
      </w:pPr>
      <w:r w:rsidRPr="00BC4E30">
        <w:rPr>
          <w:rFonts w:cs="Arial"/>
          <w:b/>
          <w:szCs w:val="20"/>
          <w:lang w:val="es-ES"/>
        </w:rPr>
        <w:t>TABLA DE CONTENIDO</w:t>
      </w:r>
    </w:p>
    <w:p w:rsidR="00FD54B6" w:rsidRPr="00CB53F6" w:rsidRDefault="00FD54B6" w:rsidP="0074049E">
      <w:pPr>
        <w:rPr>
          <w:rFonts w:cs="Arial"/>
          <w:lang w:val="es-ES"/>
        </w:rPr>
      </w:pPr>
    </w:p>
    <w:p w:rsidR="00C963AE" w:rsidRDefault="0047208E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r>
        <w:rPr>
          <w:b w:val="0"/>
          <w:bCs w:val="0"/>
          <w:sz w:val="24"/>
          <w:lang w:val="es-ES"/>
        </w:rPr>
        <w:fldChar w:fldCharType="begin"/>
      </w:r>
      <w:r w:rsidR="00CC5F97">
        <w:rPr>
          <w:b w:val="0"/>
          <w:bCs w:val="0"/>
          <w:sz w:val="24"/>
          <w:lang w:val="es-ES"/>
        </w:rPr>
        <w:instrText xml:space="preserve"> TOC \o "1-4" \h \z \u </w:instrText>
      </w:r>
      <w:r>
        <w:rPr>
          <w:b w:val="0"/>
          <w:bCs w:val="0"/>
          <w:sz w:val="24"/>
          <w:lang w:val="es-ES"/>
        </w:rPr>
        <w:fldChar w:fldCharType="separate"/>
      </w:r>
      <w:hyperlink w:anchor="_Toc245391830" w:history="1">
        <w:r w:rsidR="00C963AE" w:rsidRPr="00B52D19">
          <w:rPr>
            <w:rStyle w:val="Hipervnculo"/>
            <w:noProof/>
          </w:rPr>
          <w:t>1.</w:t>
        </w:r>
        <w:r w:rsidR="00C963AE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es-MX"/>
          </w:rPr>
          <w:tab/>
        </w:r>
        <w:r w:rsidR="00C963AE" w:rsidRPr="00B52D19">
          <w:rPr>
            <w:rStyle w:val="Hipervnculo"/>
            <w:noProof/>
          </w:rPr>
          <w:t>Historial de cambios.</w:t>
        </w:r>
        <w:r w:rsidR="00C963A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63AE">
          <w:rPr>
            <w:noProof/>
            <w:webHidden/>
          </w:rPr>
          <w:instrText xml:space="preserve"> PAGEREF _Toc245391830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63A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963AE" w:rsidRDefault="002849F5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hyperlink w:anchor="_Toc245391831" w:history="1">
        <w:r w:rsidR="00C963AE" w:rsidRPr="00B52D19">
          <w:rPr>
            <w:rStyle w:val="Hipervnculo"/>
            <w:noProof/>
          </w:rPr>
          <w:t>2.</w:t>
        </w:r>
        <w:r w:rsidR="00C963AE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es-MX"/>
          </w:rPr>
          <w:tab/>
        </w:r>
        <w:r w:rsidR="00C963AE" w:rsidRPr="00B52D19">
          <w:rPr>
            <w:rStyle w:val="Hipervnculo"/>
            <w:noProof/>
          </w:rPr>
          <w:t>Introducción.</w:t>
        </w:r>
        <w:r w:rsidR="00C963AE">
          <w:rPr>
            <w:noProof/>
            <w:webHidden/>
          </w:rPr>
          <w:tab/>
        </w:r>
        <w:r w:rsidR="0047208E">
          <w:rPr>
            <w:noProof/>
            <w:webHidden/>
          </w:rPr>
          <w:fldChar w:fldCharType="begin"/>
        </w:r>
        <w:r w:rsidR="00C963AE">
          <w:rPr>
            <w:noProof/>
            <w:webHidden/>
          </w:rPr>
          <w:instrText xml:space="preserve"> PAGEREF _Toc245391831 \h </w:instrText>
        </w:r>
        <w:r w:rsidR="0047208E">
          <w:rPr>
            <w:noProof/>
            <w:webHidden/>
          </w:rPr>
        </w:r>
        <w:r w:rsidR="0047208E">
          <w:rPr>
            <w:noProof/>
            <w:webHidden/>
          </w:rPr>
          <w:fldChar w:fldCharType="separate"/>
        </w:r>
        <w:r w:rsidR="00C963AE">
          <w:rPr>
            <w:noProof/>
            <w:webHidden/>
          </w:rPr>
          <w:t>3</w:t>
        </w:r>
        <w:r w:rsidR="0047208E">
          <w:rPr>
            <w:noProof/>
            <w:webHidden/>
          </w:rPr>
          <w:fldChar w:fldCharType="end"/>
        </w:r>
      </w:hyperlink>
    </w:p>
    <w:p w:rsidR="00C963AE" w:rsidRDefault="002849F5">
      <w:pPr>
        <w:pStyle w:val="TDC2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s-MX"/>
        </w:rPr>
      </w:pPr>
      <w:hyperlink w:anchor="_Toc245391832" w:history="1">
        <w:r w:rsidR="00C963AE" w:rsidRPr="00B52D19">
          <w:rPr>
            <w:rStyle w:val="Hipervnculo"/>
            <w:noProof/>
          </w:rPr>
          <w:t>2.1</w:t>
        </w:r>
        <w:r w:rsidR="00C963AE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es-MX"/>
          </w:rPr>
          <w:tab/>
        </w:r>
        <w:r w:rsidR="00C963AE" w:rsidRPr="00B52D19">
          <w:rPr>
            <w:rStyle w:val="Hipervnculo"/>
            <w:noProof/>
          </w:rPr>
          <w:t>Propósito del Documento.</w:t>
        </w:r>
        <w:r w:rsidR="00C963AE">
          <w:rPr>
            <w:noProof/>
            <w:webHidden/>
          </w:rPr>
          <w:tab/>
        </w:r>
        <w:r w:rsidR="0047208E">
          <w:rPr>
            <w:noProof/>
            <w:webHidden/>
          </w:rPr>
          <w:fldChar w:fldCharType="begin"/>
        </w:r>
        <w:r w:rsidR="00C963AE">
          <w:rPr>
            <w:noProof/>
            <w:webHidden/>
          </w:rPr>
          <w:instrText xml:space="preserve"> PAGEREF _Toc245391832 \h </w:instrText>
        </w:r>
        <w:r w:rsidR="0047208E">
          <w:rPr>
            <w:noProof/>
            <w:webHidden/>
          </w:rPr>
        </w:r>
        <w:r w:rsidR="0047208E">
          <w:rPr>
            <w:noProof/>
            <w:webHidden/>
          </w:rPr>
          <w:fldChar w:fldCharType="separate"/>
        </w:r>
        <w:r w:rsidR="00C963AE">
          <w:rPr>
            <w:noProof/>
            <w:webHidden/>
          </w:rPr>
          <w:t>3</w:t>
        </w:r>
        <w:r w:rsidR="0047208E">
          <w:rPr>
            <w:noProof/>
            <w:webHidden/>
          </w:rPr>
          <w:fldChar w:fldCharType="end"/>
        </w:r>
      </w:hyperlink>
    </w:p>
    <w:p w:rsidR="00C963AE" w:rsidRDefault="002849F5">
      <w:pPr>
        <w:pStyle w:val="TDC2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s-MX"/>
        </w:rPr>
      </w:pPr>
      <w:hyperlink w:anchor="_Toc245391833" w:history="1">
        <w:r w:rsidR="00C963AE" w:rsidRPr="00B52D19">
          <w:rPr>
            <w:rStyle w:val="Hipervnculo"/>
            <w:noProof/>
          </w:rPr>
          <w:t>2.2</w:t>
        </w:r>
        <w:r w:rsidR="00C963AE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es-MX"/>
          </w:rPr>
          <w:tab/>
        </w:r>
        <w:r w:rsidR="00C963AE" w:rsidRPr="00B52D19">
          <w:rPr>
            <w:rStyle w:val="Hipervnculo"/>
            <w:noProof/>
          </w:rPr>
          <w:t>Alcances.</w:t>
        </w:r>
        <w:r w:rsidR="00C963AE">
          <w:rPr>
            <w:noProof/>
            <w:webHidden/>
          </w:rPr>
          <w:tab/>
        </w:r>
        <w:r w:rsidR="0047208E">
          <w:rPr>
            <w:noProof/>
            <w:webHidden/>
          </w:rPr>
          <w:fldChar w:fldCharType="begin"/>
        </w:r>
        <w:r w:rsidR="00C963AE">
          <w:rPr>
            <w:noProof/>
            <w:webHidden/>
          </w:rPr>
          <w:instrText xml:space="preserve"> PAGEREF _Toc245391833 \h </w:instrText>
        </w:r>
        <w:r w:rsidR="0047208E">
          <w:rPr>
            <w:noProof/>
            <w:webHidden/>
          </w:rPr>
        </w:r>
        <w:r w:rsidR="0047208E">
          <w:rPr>
            <w:noProof/>
            <w:webHidden/>
          </w:rPr>
          <w:fldChar w:fldCharType="separate"/>
        </w:r>
        <w:r w:rsidR="00C963AE">
          <w:rPr>
            <w:noProof/>
            <w:webHidden/>
          </w:rPr>
          <w:t>3</w:t>
        </w:r>
        <w:r w:rsidR="0047208E">
          <w:rPr>
            <w:noProof/>
            <w:webHidden/>
          </w:rPr>
          <w:fldChar w:fldCharType="end"/>
        </w:r>
      </w:hyperlink>
    </w:p>
    <w:p w:rsidR="00C963AE" w:rsidRDefault="002849F5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hyperlink w:anchor="_Toc245391834" w:history="1">
        <w:r w:rsidR="00C963AE" w:rsidRPr="00B52D19">
          <w:rPr>
            <w:rStyle w:val="Hipervnculo"/>
            <w:noProof/>
          </w:rPr>
          <w:t>3.</w:t>
        </w:r>
        <w:r w:rsidR="00C963AE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es-MX"/>
          </w:rPr>
          <w:tab/>
        </w:r>
        <w:r w:rsidR="00C963AE" w:rsidRPr="00B52D19">
          <w:rPr>
            <w:rStyle w:val="Hipervnculo"/>
            <w:noProof/>
          </w:rPr>
          <w:t>Modelo Gráfico de Casos de Uso.</w:t>
        </w:r>
        <w:r w:rsidR="00C963AE">
          <w:rPr>
            <w:noProof/>
            <w:webHidden/>
          </w:rPr>
          <w:tab/>
        </w:r>
        <w:r w:rsidR="0047208E">
          <w:rPr>
            <w:noProof/>
            <w:webHidden/>
          </w:rPr>
          <w:fldChar w:fldCharType="begin"/>
        </w:r>
        <w:r w:rsidR="00C963AE">
          <w:rPr>
            <w:noProof/>
            <w:webHidden/>
          </w:rPr>
          <w:instrText xml:space="preserve"> PAGEREF _Toc245391834 \h </w:instrText>
        </w:r>
        <w:r w:rsidR="0047208E">
          <w:rPr>
            <w:noProof/>
            <w:webHidden/>
          </w:rPr>
        </w:r>
        <w:r w:rsidR="0047208E">
          <w:rPr>
            <w:noProof/>
            <w:webHidden/>
          </w:rPr>
          <w:fldChar w:fldCharType="separate"/>
        </w:r>
        <w:r w:rsidR="00C963AE">
          <w:rPr>
            <w:noProof/>
            <w:webHidden/>
          </w:rPr>
          <w:t>3</w:t>
        </w:r>
        <w:r w:rsidR="0047208E">
          <w:rPr>
            <w:noProof/>
            <w:webHidden/>
          </w:rPr>
          <w:fldChar w:fldCharType="end"/>
        </w:r>
      </w:hyperlink>
    </w:p>
    <w:p w:rsidR="00C963AE" w:rsidRDefault="002849F5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hyperlink w:anchor="_Toc245391835" w:history="1">
        <w:r w:rsidR="00C963AE" w:rsidRPr="00B52D19">
          <w:rPr>
            <w:rStyle w:val="Hipervnculo"/>
            <w:noProof/>
          </w:rPr>
          <w:t>4.</w:t>
        </w:r>
        <w:r w:rsidR="00C963AE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es-MX"/>
          </w:rPr>
          <w:tab/>
        </w:r>
        <w:r w:rsidR="00C963AE" w:rsidRPr="00B52D19">
          <w:rPr>
            <w:rStyle w:val="Hipervnculo"/>
            <w:noProof/>
          </w:rPr>
          <w:t>Requerimientos Especiales.</w:t>
        </w:r>
        <w:r w:rsidR="00C963AE">
          <w:rPr>
            <w:noProof/>
            <w:webHidden/>
          </w:rPr>
          <w:tab/>
        </w:r>
        <w:r w:rsidR="0047208E">
          <w:rPr>
            <w:noProof/>
            <w:webHidden/>
          </w:rPr>
          <w:fldChar w:fldCharType="begin"/>
        </w:r>
        <w:r w:rsidR="00C963AE">
          <w:rPr>
            <w:noProof/>
            <w:webHidden/>
          </w:rPr>
          <w:instrText xml:space="preserve"> PAGEREF _Toc245391835 \h </w:instrText>
        </w:r>
        <w:r w:rsidR="0047208E">
          <w:rPr>
            <w:noProof/>
            <w:webHidden/>
          </w:rPr>
        </w:r>
        <w:r w:rsidR="0047208E">
          <w:rPr>
            <w:noProof/>
            <w:webHidden/>
          </w:rPr>
          <w:fldChar w:fldCharType="separate"/>
        </w:r>
        <w:r w:rsidR="00C963AE">
          <w:rPr>
            <w:noProof/>
            <w:webHidden/>
          </w:rPr>
          <w:t>3</w:t>
        </w:r>
        <w:r w:rsidR="0047208E">
          <w:rPr>
            <w:noProof/>
            <w:webHidden/>
          </w:rPr>
          <w:fldChar w:fldCharType="end"/>
        </w:r>
      </w:hyperlink>
    </w:p>
    <w:p w:rsidR="00C963AE" w:rsidRDefault="002849F5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hyperlink w:anchor="_Toc245391836" w:history="1">
        <w:r w:rsidR="00C963AE" w:rsidRPr="00B52D19">
          <w:rPr>
            <w:rStyle w:val="Hipervnculo"/>
            <w:noProof/>
          </w:rPr>
          <w:t>5.</w:t>
        </w:r>
        <w:r w:rsidR="00C963AE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es-MX"/>
          </w:rPr>
          <w:tab/>
        </w:r>
        <w:r w:rsidR="00C963AE" w:rsidRPr="00B52D19">
          <w:rPr>
            <w:rStyle w:val="Hipervnculo"/>
            <w:noProof/>
          </w:rPr>
          <w:t>Módulos.</w:t>
        </w:r>
        <w:r w:rsidR="00C963AE">
          <w:rPr>
            <w:noProof/>
            <w:webHidden/>
          </w:rPr>
          <w:tab/>
        </w:r>
        <w:r w:rsidR="0047208E">
          <w:rPr>
            <w:noProof/>
            <w:webHidden/>
          </w:rPr>
          <w:fldChar w:fldCharType="begin"/>
        </w:r>
        <w:r w:rsidR="00C963AE">
          <w:rPr>
            <w:noProof/>
            <w:webHidden/>
          </w:rPr>
          <w:instrText xml:space="preserve"> PAGEREF _Toc245391836 \h </w:instrText>
        </w:r>
        <w:r w:rsidR="0047208E">
          <w:rPr>
            <w:noProof/>
            <w:webHidden/>
          </w:rPr>
        </w:r>
        <w:r w:rsidR="0047208E">
          <w:rPr>
            <w:noProof/>
            <w:webHidden/>
          </w:rPr>
          <w:fldChar w:fldCharType="separate"/>
        </w:r>
        <w:r w:rsidR="00C963AE">
          <w:rPr>
            <w:noProof/>
            <w:webHidden/>
          </w:rPr>
          <w:t>3</w:t>
        </w:r>
        <w:r w:rsidR="0047208E">
          <w:rPr>
            <w:noProof/>
            <w:webHidden/>
          </w:rPr>
          <w:fldChar w:fldCharType="end"/>
        </w:r>
      </w:hyperlink>
    </w:p>
    <w:p w:rsidR="00C963AE" w:rsidRDefault="002849F5">
      <w:pPr>
        <w:pStyle w:val="TDC2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s-MX"/>
        </w:rPr>
      </w:pPr>
      <w:hyperlink w:anchor="_Toc245391837" w:history="1">
        <w:r w:rsidR="00C963AE" w:rsidRPr="00B52D19">
          <w:rPr>
            <w:rStyle w:val="Hipervnculo"/>
            <w:noProof/>
          </w:rPr>
          <w:t>5.1</w:t>
        </w:r>
        <w:r w:rsidR="00C963AE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es-MX"/>
          </w:rPr>
          <w:tab/>
        </w:r>
        <w:r w:rsidR="00C963AE" w:rsidRPr="00B52D19">
          <w:rPr>
            <w:rStyle w:val="Hipervnculo"/>
            <w:noProof/>
          </w:rPr>
          <w:t>&lt;Nombre del módulo 1&gt;.</w:t>
        </w:r>
        <w:r w:rsidR="00C963AE">
          <w:rPr>
            <w:noProof/>
            <w:webHidden/>
          </w:rPr>
          <w:tab/>
        </w:r>
        <w:r w:rsidR="0047208E">
          <w:rPr>
            <w:noProof/>
            <w:webHidden/>
          </w:rPr>
          <w:fldChar w:fldCharType="begin"/>
        </w:r>
        <w:r w:rsidR="00C963AE">
          <w:rPr>
            <w:noProof/>
            <w:webHidden/>
          </w:rPr>
          <w:instrText xml:space="preserve"> PAGEREF _Toc245391837 \h </w:instrText>
        </w:r>
        <w:r w:rsidR="0047208E">
          <w:rPr>
            <w:noProof/>
            <w:webHidden/>
          </w:rPr>
        </w:r>
        <w:r w:rsidR="0047208E">
          <w:rPr>
            <w:noProof/>
            <w:webHidden/>
          </w:rPr>
          <w:fldChar w:fldCharType="separate"/>
        </w:r>
        <w:r w:rsidR="00C963AE">
          <w:rPr>
            <w:noProof/>
            <w:webHidden/>
          </w:rPr>
          <w:t>3</w:t>
        </w:r>
        <w:r w:rsidR="0047208E">
          <w:rPr>
            <w:noProof/>
            <w:webHidden/>
          </w:rPr>
          <w:fldChar w:fldCharType="end"/>
        </w:r>
      </w:hyperlink>
    </w:p>
    <w:p w:rsidR="00C963AE" w:rsidRDefault="002849F5">
      <w:pPr>
        <w:pStyle w:val="TD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es-MX"/>
        </w:rPr>
      </w:pPr>
      <w:hyperlink w:anchor="_Toc245391838" w:history="1">
        <w:r w:rsidR="00C963AE" w:rsidRPr="00B52D19">
          <w:rPr>
            <w:rStyle w:val="Hipervnculo"/>
            <w:noProof/>
          </w:rPr>
          <w:t>5.1.1</w:t>
        </w:r>
        <w:r w:rsidR="00C963AE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eastAsia="es-MX"/>
          </w:rPr>
          <w:tab/>
        </w:r>
        <w:r w:rsidR="00C963AE" w:rsidRPr="00B52D19">
          <w:rPr>
            <w:rStyle w:val="Hipervnculo"/>
            <w:noProof/>
          </w:rPr>
          <w:t>Descripción.</w:t>
        </w:r>
        <w:r w:rsidR="00C963AE">
          <w:rPr>
            <w:noProof/>
            <w:webHidden/>
          </w:rPr>
          <w:tab/>
        </w:r>
        <w:r w:rsidR="0047208E">
          <w:rPr>
            <w:noProof/>
            <w:webHidden/>
          </w:rPr>
          <w:fldChar w:fldCharType="begin"/>
        </w:r>
        <w:r w:rsidR="00C963AE">
          <w:rPr>
            <w:noProof/>
            <w:webHidden/>
          </w:rPr>
          <w:instrText xml:space="preserve"> PAGEREF _Toc245391838 \h </w:instrText>
        </w:r>
        <w:r w:rsidR="0047208E">
          <w:rPr>
            <w:noProof/>
            <w:webHidden/>
          </w:rPr>
        </w:r>
        <w:r w:rsidR="0047208E">
          <w:rPr>
            <w:noProof/>
            <w:webHidden/>
          </w:rPr>
          <w:fldChar w:fldCharType="separate"/>
        </w:r>
        <w:r w:rsidR="00C963AE">
          <w:rPr>
            <w:noProof/>
            <w:webHidden/>
          </w:rPr>
          <w:t>3</w:t>
        </w:r>
        <w:r w:rsidR="0047208E">
          <w:rPr>
            <w:noProof/>
            <w:webHidden/>
          </w:rPr>
          <w:fldChar w:fldCharType="end"/>
        </w:r>
      </w:hyperlink>
    </w:p>
    <w:p w:rsidR="00C963AE" w:rsidRDefault="002849F5">
      <w:pPr>
        <w:pStyle w:val="TD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es-MX"/>
        </w:rPr>
      </w:pPr>
      <w:hyperlink w:anchor="_Toc245391839" w:history="1">
        <w:r w:rsidR="00C963AE" w:rsidRPr="00B52D19">
          <w:rPr>
            <w:rStyle w:val="Hipervnculo"/>
            <w:noProof/>
          </w:rPr>
          <w:t>5.1.2</w:t>
        </w:r>
        <w:r w:rsidR="00C963AE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eastAsia="es-MX"/>
          </w:rPr>
          <w:tab/>
        </w:r>
        <w:r w:rsidR="00C963AE" w:rsidRPr="00B52D19">
          <w:rPr>
            <w:rStyle w:val="Hipervnculo"/>
            <w:noProof/>
          </w:rPr>
          <w:t>Diagrama de Contexto de los Casos de Uso.</w:t>
        </w:r>
        <w:r w:rsidR="00C963AE">
          <w:rPr>
            <w:noProof/>
            <w:webHidden/>
          </w:rPr>
          <w:tab/>
        </w:r>
        <w:r w:rsidR="0047208E">
          <w:rPr>
            <w:noProof/>
            <w:webHidden/>
          </w:rPr>
          <w:fldChar w:fldCharType="begin"/>
        </w:r>
        <w:r w:rsidR="00C963AE">
          <w:rPr>
            <w:noProof/>
            <w:webHidden/>
          </w:rPr>
          <w:instrText xml:space="preserve"> PAGEREF _Toc245391839 \h </w:instrText>
        </w:r>
        <w:r w:rsidR="0047208E">
          <w:rPr>
            <w:noProof/>
            <w:webHidden/>
          </w:rPr>
        </w:r>
        <w:r w:rsidR="0047208E">
          <w:rPr>
            <w:noProof/>
            <w:webHidden/>
          </w:rPr>
          <w:fldChar w:fldCharType="separate"/>
        </w:r>
        <w:r w:rsidR="00C963AE">
          <w:rPr>
            <w:noProof/>
            <w:webHidden/>
          </w:rPr>
          <w:t>3</w:t>
        </w:r>
        <w:r w:rsidR="0047208E">
          <w:rPr>
            <w:noProof/>
            <w:webHidden/>
          </w:rPr>
          <w:fldChar w:fldCharType="end"/>
        </w:r>
      </w:hyperlink>
    </w:p>
    <w:p w:rsidR="00C963AE" w:rsidRDefault="002849F5">
      <w:pPr>
        <w:pStyle w:val="TD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es-MX"/>
        </w:rPr>
      </w:pPr>
      <w:hyperlink w:anchor="_Toc245391840" w:history="1">
        <w:r w:rsidR="00C963AE" w:rsidRPr="00B52D19">
          <w:rPr>
            <w:rStyle w:val="Hipervnculo"/>
            <w:noProof/>
          </w:rPr>
          <w:t>5.1.3</w:t>
        </w:r>
        <w:r w:rsidR="00C963AE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eastAsia="es-MX"/>
          </w:rPr>
          <w:tab/>
        </w:r>
        <w:r w:rsidR="00C963AE" w:rsidRPr="00B52D19">
          <w:rPr>
            <w:rStyle w:val="Hipervnculo"/>
            <w:noProof/>
          </w:rPr>
          <w:t>Casos de Uso.</w:t>
        </w:r>
        <w:r w:rsidR="00C963AE">
          <w:rPr>
            <w:noProof/>
            <w:webHidden/>
          </w:rPr>
          <w:tab/>
        </w:r>
        <w:r w:rsidR="0047208E">
          <w:rPr>
            <w:noProof/>
            <w:webHidden/>
          </w:rPr>
          <w:fldChar w:fldCharType="begin"/>
        </w:r>
        <w:r w:rsidR="00C963AE">
          <w:rPr>
            <w:noProof/>
            <w:webHidden/>
          </w:rPr>
          <w:instrText xml:space="preserve"> PAGEREF _Toc245391840 \h </w:instrText>
        </w:r>
        <w:r w:rsidR="0047208E">
          <w:rPr>
            <w:noProof/>
            <w:webHidden/>
          </w:rPr>
        </w:r>
        <w:r w:rsidR="0047208E">
          <w:rPr>
            <w:noProof/>
            <w:webHidden/>
          </w:rPr>
          <w:fldChar w:fldCharType="separate"/>
        </w:r>
        <w:r w:rsidR="00C963AE">
          <w:rPr>
            <w:noProof/>
            <w:webHidden/>
          </w:rPr>
          <w:t>4</w:t>
        </w:r>
        <w:r w:rsidR="0047208E">
          <w:rPr>
            <w:noProof/>
            <w:webHidden/>
          </w:rPr>
          <w:fldChar w:fldCharType="end"/>
        </w:r>
      </w:hyperlink>
    </w:p>
    <w:p w:rsidR="00C963AE" w:rsidRDefault="002849F5">
      <w:pPr>
        <w:pStyle w:val="TDC4"/>
        <w:tabs>
          <w:tab w:val="left" w:pos="14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es-MX"/>
        </w:rPr>
      </w:pPr>
      <w:hyperlink w:anchor="_Toc245391841" w:history="1">
        <w:r w:rsidR="00C963AE" w:rsidRPr="00B52D19">
          <w:rPr>
            <w:rStyle w:val="Hipervnculo"/>
            <w:noProof/>
          </w:rPr>
          <w:t>5.1.3.1</w:t>
        </w:r>
        <w:r w:rsidR="00C963AE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eastAsia="es-MX"/>
          </w:rPr>
          <w:tab/>
        </w:r>
        <w:r w:rsidR="00C963AE" w:rsidRPr="00B52D19">
          <w:rPr>
            <w:rStyle w:val="Hipervnculo"/>
            <w:noProof/>
          </w:rPr>
          <w:t>CU001 &lt;Nombre del Caso de Uso CU001&gt;.</w:t>
        </w:r>
        <w:r w:rsidR="00C963AE">
          <w:rPr>
            <w:noProof/>
            <w:webHidden/>
          </w:rPr>
          <w:tab/>
        </w:r>
        <w:r w:rsidR="0047208E">
          <w:rPr>
            <w:noProof/>
            <w:webHidden/>
          </w:rPr>
          <w:fldChar w:fldCharType="begin"/>
        </w:r>
        <w:r w:rsidR="00C963AE">
          <w:rPr>
            <w:noProof/>
            <w:webHidden/>
          </w:rPr>
          <w:instrText xml:space="preserve"> PAGEREF _Toc245391841 \h </w:instrText>
        </w:r>
        <w:r w:rsidR="0047208E">
          <w:rPr>
            <w:noProof/>
            <w:webHidden/>
          </w:rPr>
        </w:r>
        <w:r w:rsidR="0047208E">
          <w:rPr>
            <w:noProof/>
            <w:webHidden/>
          </w:rPr>
          <w:fldChar w:fldCharType="separate"/>
        </w:r>
        <w:r w:rsidR="00C963AE">
          <w:rPr>
            <w:noProof/>
            <w:webHidden/>
          </w:rPr>
          <w:t>4</w:t>
        </w:r>
        <w:r w:rsidR="0047208E">
          <w:rPr>
            <w:noProof/>
            <w:webHidden/>
          </w:rPr>
          <w:fldChar w:fldCharType="end"/>
        </w:r>
      </w:hyperlink>
    </w:p>
    <w:p w:rsidR="00FD54B6" w:rsidRPr="009760E5" w:rsidRDefault="0047208E" w:rsidP="0074049E">
      <w:pPr>
        <w:rPr>
          <w:rFonts w:ascii="Calibri" w:hAnsi="Calibri"/>
          <w:lang w:val="es-ES"/>
        </w:rPr>
      </w:pPr>
      <w:r>
        <w:rPr>
          <w:rFonts w:cs="Arial"/>
          <w:b/>
          <w:bCs/>
          <w:sz w:val="24"/>
          <w:lang w:val="es-ES"/>
        </w:rPr>
        <w:fldChar w:fldCharType="end"/>
      </w:r>
    </w:p>
    <w:p w:rsidR="00FD54B6" w:rsidRPr="009760E5" w:rsidRDefault="00FD54B6" w:rsidP="0074049E">
      <w:pPr>
        <w:rPr>
          <w:rFonts w:ascii="Calibri" w:hAnsi="Calibri"/>
          <w:lang w:val="es-ES"/>
        </w:rPr>
      </w:pPr>
    </w:p>
    <w:p w:rsidR="00FD54B6" w:rsidRPr="00B2495E" w:rsidRDefault="00FD54B6" w:rsidP="00F31F95">
      <w:pPr>
        <w:pStyle w:val="Ttulo1"/>
      </w:pPr>
      <w:r w:rsidRPr="00EC48B5">
        <w:br w:type="page"/>
      </w:r>
      <w:bookmarkStart w:id="0" w:name="_Toc174506000"/>
      <w:bookmarkStart w:id="1" w:name="_Toc182395036"/>
      <w:bookmarkStart w:id="2" w:name="_Toc199561143"/>
      <w:bookmarkStart w:id="3" w:name="_Toc199561316"/>
      <w:bookmarkStart w:id="4" w:name="_Toc245391830"/>
      <w:r w:rsidRPr="00B2495E">
        <w:lastRenderedPageBreak/>
        <w:t>Historial de cambios</w:t>
      </w:r>
      <w:bookmarkEnd w:id="0"/>
      <w:bookmarkEnd w:id="1"/>
      <w:bookmarkEnd w:id="2"/>
      <w:bookmarkEnd w:id="3"/>
      <w:r w:rsidRPr="00B2495E">
        <w:t>.</w:t>
      </w:r>
      <w:bookmarkEnd w:id="4"/>
    </w:p>
    <w:p w:rsidR="00FD54B6" w:rsidRPr="009760E5" w:rsidRDefault="00FD54B6" w:rsidP="009A6470">
      <w:pPr>
        <w:rPr>
          <w:rFonts w:ascii="Calibri" w:hAnsi="Calibri" w:cs="Tahoma"/>
          <w:b/>
          <w:sz w:val="18"/>
          <w:szCs w:val="18"/>
          <w:lang w:val="es-ES"/>
        </w:rPr>
      </w:pPr>
    </w:p>
    <w:tbl>
      <w:tblPr>
        <w:tblW w:w="500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37"/>
        <w:gridCol w:w="537"/>
        <w:gridCol w:w="881"/>
        <w:gridCol w:w="3667"/>
        <w:gridCol w:w="1586"/>
        <w:gridCol w:w="1160"/>
        <w:gridCol w:w="1115"/>
      </w:tblGrid>
      <w:tr w:rsidR="00A7380C" w:rsidRPr="00271594" w:rsidTr="002849F5">
        <w:trPr>
          <w:jc w:val="center"/>
        </w:trPr>
        <w:tc>
          <w:tcPr>
            <w:tcW w:w="283" w:type="pct"/>
            <w:shd w:val="clear" w:color="auto" w:fill="003366"/>
            <w:vAlign w:val="center"/>
          </w:tcPr>
          <w:p w:rsidR="00FD54B6" w:rsidRPr="00271594" w:rsidRDefault="00FD54B6" w:rsidP="00B85E86">
            <w:pPr>
              <w:jc w:val="center"/>
              <w:rPr>
                <w:rFonts w:cs="Arial"/>
                <w:b/>
                <w:color w:val="FFFFFF"/>
                <w:szCs w:val="20"/>
                <w:lang w:val="es-ES"/>
              </w:rPr>
            </w:pPr>
            <w:r w:rsidRPr="00271594">
              <w:rPr>
                <w:rFonts w:cs="Arial"/>
                <w:b/>
                <w:color w:val="FFFFFF"/>
                <w:szCs w:val="20"/>
                <w:lang w:val="es-ES"/>
              </w:rPr>
              <w:t>Rev.</w:t>
            </w:r>
          </w:p>
        </w:tc>
        <w:tc>
          <w:tcPr>
            <w:tcW w:w="283" w:type="pct"/>
            <w:shd w:val="clear" w:color="auto" w:fill="003366"/>
            <w:vAlign w:val="center"/>
          </w:tcPr>
          <w:p w:rsidR="00FD54B6" w:rsidRPr="00271594" w:rsidRDefault="00FD54B6" w:rsidP="00B85E86">
            <w:pPr>
              <w:jc w:val="center"/>
              <w:rPr>
                <w:rFonts w:cs="Arial"/>
                <w:b/>
                <w:color w:val="FFFFFF"/>
                <w:szCs w:val="20"/>
                <w:lang w:val="es-ES"/>
              </w:rPr>
            </w:pPr>
            <w:r w:rsidRPr="00271594">
              <w:rPr>
                <w:rFonts w:cs="Arial"/>
                <w:b/>
                <w:color w:val="FFFFFF"/>
                <w:szCs w:val="20"/>
                <w:lang w:val="es-ES"/>
              </w:rPr>
              <w:t>Pág.</w:t>
            </w:r>
          </w:p>
        </w:tc>
        <w:tc>
          <w:tcPr>
            <w:tcW w:w="465" w:type="pct"/>
            <w:shd w:val="clear" w:color="auto" w:fill="003366"/>
            <w:vAlign w:val="center"/>
          </w:tcPr>
          <w:p w:rsidR="00FD54B6" w:rsidRPr="00271594" w:rsidRDefault="00FD54B6" w:rsidP="00B85E86">
            <w:pPr>
              <w:jc w:val="center"/>
              <w:rPr>
                <w:rFonts w:cs="Arial"/>
                <w:b/>
                <w:color w:val="FFFFFF"/>
                <w:szCs w:val="20"/>
                <w:lang w:val="es-ES"/>
              </w:rPr>
            </w:pPr>
            <w:r w:rsidRPr="00271594">
              <w:rPr>
                <w:rFonts w:cs="Arial"/>
                <w:b/>
                <w:color w:val="FFFFFF"/>
                <w:szCs w:val="20"/>
                <w:lang w:val="es-ES"/>
              </w:rPr>
              <w:t>Sección</w:t>
            </w:r>
          </w:p>
        </w:tc>
        <w:tc>
          <w:tcPr>
            <w:tcW w:w="2117" w:type="pct"/>
            <w:shd w:val="clear" w:color="auto" w:fill="003366"/>
            <w:vAlign w:val="center"/>
          </w:tcPr>
          <w:p w:rsidR="00FD54B6" w:rsidRPr="00271594" w:rsidRDefault="00FD54B6" w:rsidP="00B85E86">
            <w:pPr>
              <w:jc w:val="center"/>
              <w:rPr>
                <w:rFonts w:cs="Arial"/>
                <w:b/>
                <w:color w:val="FFFFFF"/>
                <w:szCs w:val="20"/>
                <w:lang w:val="es-ES"/>
              </w:rPr>
            </w:pPr>
            <w:r w:rsidRPr="00271594">
              <w:rPr>
                <w:rFonts w:cs="Arial"/>
                <w:b/>
                <w:color w:val="FFFFFF"/>
                <w:szCs w:val="20"/>
                <w:lang w:val="es-ES"/>
              </w:rPr>
              <w:t>Resumen del cambio</w:t>
            </w:r>
          </w:p>
        </w:tc>
        <w:tc>
          <w:tcPr>
            <w:tcW w:w="717" w:type="pct"/>
            <w:shd w:val="clear" w:color="auto" w:fill="003366"/>
            <w:vAlign w:val="center"/>
          </w:tcPr>
          <w:p w:rsidR="00FD54B6" w:rsidRPr="00271594" w:rsidRDefault="00FD54B6" w:rsidP="00B85E86">
            <w:pPr>
              <w:jc w:val="center"/>
              <w:rPr>
                <w:rFonts w:cs="Arial"/>
                <w:b/>
                <w:color w:val="FFFFFF"/>
                <w:szCs w:val="20"/>
                <w:lang w:val="es-ES"/>
              </w:rPr>
            </w:pPr>
            <w:r w:rsidRPr="00271594">
              <w:rPr>
                <w:rFonts w:cs="Arial"/>
                <w:b/>
                <w:color w:val="FFFFFF"/>
                <w:szCs w:val="20"/>
                <w:lang w:val="es-ES"/>
              </w:rPr>
              <w:t>Responsable del cambio</w:t>
            </w:r>
          </w:p>
        </w:tc>
        <w:tc>
          <w:tcPr>
            <w:tcW w:w="547" w:type="pct"/>
            <w:shd w:val="clear" w:color="auto" w:fill="003366"/>
            <w:vAlign w:val="center"/>
          </w:tcPr>
          <w:p w:rsidR="00FD54B6" w:rsidRPr="00271594" w:rsidRDefault="00FD54B6" w:rsidP="00B85E86">
            <w:pPr>
              <w:jc w:val="center"/>
              <w:rPr>
                <w:rFonts w:cs="Arial"/>
                <w:b/>
                <w:color w:val="FFFFFF"/>
                <w:szCs w:val="20"/>
                <w:lang w:val="es-ES"/>
              </w:rPr>
            </w:pPr>
            <w:r w:rsidRPr="00271594">
              <w:rPr>
                <w:rFonts w:cs="Arial"/>
                <w:b/>
                <w:color w:val="FFFFFF"/>
                <w:szCs w:val="20"/>
                <w:lang w:val="es-ES"/>
              </w:rPr>
              <w:t>Aprobó</w:t>
            </w:r>
          </w:p>
        </w:tc>
        <w:tc>
          <w:tcPr>
            <w:tcW w:w="588" w:type="pct"/>
            <w:shd w:val="clear" w:color="auto" w:fill="003366"/>
            <w:vAlign w:val="center"/>
          </w:tcPr>
          <w:p w:rsidR="00FD54B6" w:rsidRPr="00271594" w:rsidRDefault="00FD54B6" w:rsidP="00B85E86">
            <w:pPr>
              <w:jc w:val="center"/>
              <w:rPr>
                <w:rFonts w:cs="Arial"/>
                <w:b/>
                <w:color w:val="FFFFFF"/>
                <w:szCs w:val="20"/>
                <w:lang w:val="es-ES"/>
              </w:rPr>
            </w:pPr>
            <w:r w:rsidRPr="00271594">
              <w:rPr>
                <w:rFonts w:cs="Arial"/>
                <w:b/>
                <w:color w:val="FFFFFF"/>
                <w:szCs w:val="20"/>
                <w:lang w:val="es-ES"/>
              </w:rPr>
              <w:t>Fecha</w:t>
            </w:r>
          </w:p>
        </w:tc>
      </w:tr>
      <w:tr w:rsidR="00FD1271" w:rsidRPr="00271594" w:rsidTr="00A7380C">
        <w:trPr>
          <w:jc w:val="center"/>
        </w:trPr>
        <w:tc>
          <w:tcPr>
            <w:tcW w:w="284" w:type="pct"/>
            <w:vAlign w:val="center"/>
          </w:tcPr>
          <w:p w:rsidR="00FD1271" w:rsidRDefault="00FD1271" w:rsidP="00D6418A">
            <w:pPr>
              <w:jc w:val="both"/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  <w:lang w:val="es-ES"/>
              </w:rPr>
              <w:t>A</w:t>
            </w:r>
          </w:p>
        </w:tc>
        <w:tc>
          <w:tcPr>
            <w:tcW w:w="342" w:type="pct"/>
            <w:vAlign w:val="center"/>
          </w:tcPr>
          <w:p w:rsidR="00FD1271" w:rsidRPr="00B0777C" w:rsidRDefault="00FD1271" w:rsidP="00D6418A">
            <w:pPr>
              <w:jc w:val="both"/>
              <w:rPr>
                <w:rFonts w:cs="Arial"/>
                <w:szCs w:val="20"/>
                <w:lang w:val="es-ES"/>
              </w:rPr>
            </w:pPr>
          </w:p>
        </w:tc>
        <w:tc>
          <w:tcPr>
            <w:tcW w:w="465" w:type="pct"/>
            <w:vAlign w:val="center"/>
          </w:tcPr>
          <w:p w:rsidR="00FD1271" w:rsidRPr="00B0777C" w:rsidRDefault="00FD1271" w:rsidP="00D6418A">
            <w:pPr>
              <w:jc w:val="both"/>
              <w:rPr>
                <w:rFonts w:cs="Arial"/>
                <w:szCs w:val="20"/>
                <w:lang w:val="es-ES"/>
              </w:rPr>
            </w:pPr>
          </w:p>
        </w:tc>
        <w:tc>
          <w:tcPr>
            <w:tcW w:w="1707" w:type="pct"/>
            <w:vAlign w:val="center"/>
          </w:tcPr>
          <w:p w:rsidR="00FD1271" w:rsidRDefault="00FD1271" w:rsidP="00FD1271">
            <w:pPr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  <w:lang w:val="es-ES"/>
              </w:rPr>
              <w:t>Revisión autorizada por el Sponsor y liberada oficialmente para su implementación</w:t>
            </w:r>
          </w:p>
        </w:tc>
        <w:tc>
          <w:tcPr>
            <w:tcW w:w="897" w:type="pct"/>
            <w:vAlign w:val="center"/>
          </w:tcPr>
          <w:p w:rsidR="00FD1271" w:rsidRDefault="00FD1271" w:rsidP="00D6418A">
            <w:pPr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  <w:lang w:val="es-ES"/>
              </w:rPr>
              <w:t>David Adame</w:t>
            </w:r>
          </w:p>
        </w:tc>
        <w:tc>
          <w:tcPr>
            <w:tcW w:w="672" w:type="pct"/>
            <w:vAlign w:val="center"/>
          </w:tcPr>
          <w:p w:rsidR="00FD1271" w:rsidRDefault="00FD1271" w:rsidP="00D6418A">
            <w:pPr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  <w:lang w:val="es-ES"/>
              </w:rPr>
              <w:t>Oscar Mesta</w:t>
            </w:r>
          </w:p>
        </w:tc>
        <w:tc>
          <w:tcPr>
            <w:tcW w:w="633" w:type="pct"/>
            <w:vAlign w:val="center"/>
          </w:tcPr>
          <w:p w:rsidR="00FD1271" w:rsidRDefault="00FD1271" w:rsidP="00D6418A">
            <w:pPr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  <w:lang w:val="es-ES"/>
              </w:rPr>
              <w:t>27/10/2009</w:t>
            </w:r>
          </w:p>
        </w:tc>
      </w:tr>
    </w:tbl>
    <w:p w:rsidR="00FD54B6" w:rsidRPr="009760E5" w:rsidRDefault="00FD54B6" w:rsidP="009A6470">
      <w:pPr>
        <w:rPr>
          <w:rFonts w:ascii="Calibri" w:hAnsi="Calibri"/>
          <w:sz w:val="18"/>
          <w:szCs w:val="18"/>
          <w:lang w:val="es-ES"/>
        </w:rPr>
      </w:pPr>
    </w:p>
    <w:p w:rsidR="00C76D73" w:rsidRPr="00B2495E" w:rsidRDefault="00FD54B6" w:rsidP="00C76D73">
      <w:pPr>
        <w:pStyle w:val="Ttulo1"/>
      </w:pPr>
      <w:r w:rsidRPr="00BC4FFF">
        <w:br w:type="page"/>
      </w:r>
      <w:bookmarkStart w:id="5" w:name="_Toc199561145"/>
      <w:bookmarkStart w:id="6" w:name="_Toc199561318"/>
      <w:bookmarkStart w:id="7" w:name="_Toc237361346"/>
      <w:bookmarkStart w:id="8" w:name="_Toc245391831"/>
      <w:r w:rsidR="00C76D73" w:rsidRPr="00B2495E">
        <w:lastRenderedPageBreak/>
        <w:t>Introducción</w:t>
      </w:r>
      <w:bookmarkEnd w:id="5"/>
      <w:bookmarkEnd w:id="6"/>
      <w:r w:rsidR="00C76D73" w:rsidRPr="00B2495E">
        <w:t>.</w:t>
      </w:r>
      <w:bookmarkEnd w:id="7"/>
      <w:bookmarkEnd w:id="8"/>
    </w:p>
    <w:p w:rsidR="00C76D73" w:rsidRDefault="00C76D73" w:rsidP="00C76D73">
      <w:pPr>
        <w:pStyle w:val="Ttulo2"/>
      </w:pPr>
      <w:bookmarkStart w:id="9" w:name="_Toc199561146"/>
      <w:bookmarkStart w:id="10" w:name="_Toc199561319"/>
      <w:bookmarkStart w:id="11" w:name="_Toc237361347"/>
      <w:bookmarkStart w:id="12" w:name="_Toc245391832"/>
      <w:r w:rsidRPr="00B2495E">
        <w:t xml:space="preserve">Propósito del </w:t>
      </w:r>
      <w:bookmarkEnd w:id="9"/>
      <w:bookmarkEnd w:id="10"/>
      <w:r>
        <w:t>Documento.</w:t>
      </w:r>
      <w:bookmarkEnd w:id="11"/>
      <w:bookmarkEnd w:id="12"/>
    </w:p>
    <w:p w:rsidR="00C76D73" w:rsidRDefault="00C76D73" w:rsidP="00C76D73">
      <w:pPr>
        <w:pStyle w:val="parrafo"/>
      </w:pPr>
      <w:r>
        <w:rPr>
          <w:lang w:val="es-MX"/>
        </w:rPr>
        <w:t>El modelo de casos de uso describe los requerimientos funcionales del sistema en términos de Casos de Uso. Consiste en definir todos los actores involucrados en el sistema, y los diferentes Casos de Uso con los cuales interactúa</w:t>
      </w:r>
      <w:r w:rsidRPr="00C06E44">
        <w:t>.</w:t>
      </w:r>
      <w:bookmarkStart w:id="13" w:name="_Toc199561149"/>
      <w:bookmarkStart w:id="14" w:name="_Toc199561322"/>
    </w:p>
    <w:p w:rsidR="00C76D73" w:rsidRDefault="00C76D73" w:rsidP="00C76D73">
      <w:pPr>
        <w:pStyle w:val="parrafo"/>
      </w:pPr>
      <w:r>
        <w:t>El documento esta descrito con terminología del usuario y no de los programadores, sin embargo, este documento se convierte en la especificación inicial para el equipo de desarrollo, diseño y prueba.</w:t>
      </w:r>
    </w:p>
    <w:p w:rsidR="00C76D73" w:rsidRDefault="00C76D73" w:rsidP="00C76D73">
      <w:pPr>
        <w:pStyle w:val="parrafo"/>
      </w:pPr>
      <w:r>
        <w:t>Este documento es utilizado por:</w:t>
      </w:r>
    </w:p>
    <w:p w:rsidR="00C76D73" w:rsidRDefault="00C76D73" w:rsidP="00C76D73">
      <w:pPr>
        <w:pStyle w:val="parrafo"/>
        <w:numPr>
          <w:ilvl w:val="0"/>
          <w:numId w:val="49"/>
        </w:numPr>
      </w:pPr>
      <w:r>
        <w:t>El administrador del proyecto se basa en este documento para la planeación y seguimiento del proyecto, así como para la generación de la planeación de iteraciones.</w:t>
      </w:r>
    </w:p>
    <w:p w:rsidR="00C76D73" w:rsidRDefault="00C76D73" w:rsidP="00C76D73">
      <w:pPr>
        <w:pStyle w:val="parrafo"/>
        <w:numPr>
          <w:ilvl w:val="0"/>
          <w:numId w:val="49"/>
        </w:numPr>
      </w:pPr>
      <w:r>
        <w:t>El arquitecto del sistema se basa en este documento para el diseño técnico y estructural del sistema.</w:t>
      </w:r>
    </w:p>
    <w:p w:rsidR="00C76D73" w:rsidRDefault="00C76D73" w:rsidP="00C76D73">
      <w:pPr>
        <w:pStyle w:val="parrafo"/>
        <w:numPr>
          <w:ilvl w:val="0"/>
          <w:numId w:val="49"/>
        </w:numPr>
      </w:pPr>
      <w:r>
        <w:t>El desarrollador se basa en este documento, además de otros documentos de diseño para realizar la construcción del sistema.</w:t>
      </w:r>
    </w:p>
    <w:p w:rsidR="00C76D73" w:rsidRDefault="00C76D73" w:rsidP="00C76D73">
      <w:pPr>
        <w:pStyle w:val="parrafo"/>
        <w:numPr>
          <w:ilvl w:val="0"/>
          <w:numId w:val="49"/>
        </w:numPr>
      </w:pPr>
      <w:r>
        <w:t>El equipo de prueba se basa en este documento para la generación del documento de Casos de Prueba</w:t>
      </w:r>
    </w:p>
    <w:p w:rsidR="00C76D73" w:rsidRPr="00C06E44" w:rsidRDefault="00C76D73" w:rsidP="00C76D73">
      <w:pPr>
        <w:pStyle w:val="Ttulo2"/>
      </w:pPr>
      <w:bookmarkStart w:id="15" w:name="_Toc237361348"/>
      <w:bookmarkStart w:id="16" w:name="_Toc245391833"/>
      <w:r>
        <w:t>Alcances.</w:t>
      </w:r>
      <w:bookmarkEnd w:id="15"/>
      <w:bookmarkEnd w:id="16"/>
    </w:p>
    <w:p w:rsidR="00C76D73" w:rsidRDefault="00C76D73" w:rsidP="00C76D73">
      <w:pPr>
        <w:pStyle w:val="parrafo"/>
      </w:pPr>
      <w:bookmarkStart w:id="17" w:name="_Toc177525517"/>
      <w:bookmarkEnd w:id="13"/>
      <w:bookmarkEnd w:id="14"/>
      <w:r w:rsidRPr="00660FCE">
        <w:t xml:space="preserve">Este documento de </w:t>
      </w:r>
      <w:r>
        <w:t xml:space="preserve">Modelo de Casos de Uso describe los requisitos funcionales para el proyecto </w:t>
      </w:r>
      <w:r w:rsidRPr="003E7656">
        <w:rPr>
          <w:color w:val="0000FF"/>
        </w:rPr>
        <w:t>&lt;proyecto&gt;&lt;idProducto/version&gt;</w:t>
      </w:r>
      <w:r>
        <w:t>, en forma de casos de uso</w:t>
      </w:r>
      <w:r w:rsidRPr="00E05704">
        <w:t xml:space="preserve"> </w:t>
      </w:r>
    </w:p>
    <w:p w:rsidR="00C76D73" w:rsidRDefault="00C76D73" w:rsidP="00C76D73">
      <w:pPr>
        <w:pStyle w:val="Ttulo1"/>
      </w:pPr>
      <w:bookmarkStart w:id="18" w:name="_Toc237361349"/>
      <w:bookmarkStart w:id="19" w:name="_Toc245391834"/>
      <w:bookmarkEnd w:id="17"/>
      <w:r>
        <w:t>Modelo Gráfico de Casos de Uso.</w:t>
      </w:r>
      <w:bookmarkEnd w:id="18"/>
      <w:bookmarkEnd w:id="19"/>
    </w:p>
    <w:p w:rsidR="00C76D73" w:rsidRDefault="00C76D73" w:rsidP="00C76D73">
      <w:pPr>
        <w:pStyle w:val="parrafo"/>
      </w:pPr>
    </w:p>
    <w:p w:rsidR="00C76D73" w:rsidRPr="00C76D73" w:rsidRDefault="00C76D73" w:rsidP="00C76D73">
      <w:pPr>
        <w:pStyle w:val="parrafo"/>
        <w:rPr>
          <w:color w:val="0000FF"/>
        </w:rPr>
      </w:pPr>
      <w:r w:rsidRPr="00C76D73">
        <w:rPr>
          <w:color w:val="0000FF"/>
        </w:rPr>
        <w:t>&lt;Incluir el modelo gráfico de casos de uso&gt;</w:t>
      </w:r>
    </w:p>
    <w:p w:rsidR="00C76D73" w:rsidRDefault="00C76D73" w:rsidP="00C76D73">
      <w:pPr>
        <w:pStyle w:val="Ttulo1"/>
      </w:pPr>
      <w:bookmarkStart w:id="20" w:name="_Toc237361350"/>
      <w:bookmarkStart w:id="21" w:name="_Toc245391835"/>
      <w:r>
        <w:t>Requerimientos Especiales.</w:t>
      </w:r>
      <w:bookmarkEnd w:id="20"/>
      <w:bookmarkEnd w:id="21"/>
    </w:p>
    <w:p w:rsidR="00C76D73" w:rsidRDefault="00C76D73" w:rsidP="00C76D73">
      <w:pPr>
        <w:pStyle w:val="parrafo"/>
      </w:pPr>
    </w:p>
    <w:p w:rsidR="00C76D73" w:rsidRPr="00B04F04" w:rsidRDefault="00C76D73" w:rsidP="00C76D73">
      <w:pPr>
        <w:pStyle w:val="parrafo"/>
      </w:pPr>
      <w:r>
        <w:t>Los requerimientos especiales se encuentran documentados en la Especificación de Requerimientos del proyecto, sección de Requerimientos Suplementarios del Producto.</w:t>
      </w:r>
    </w:p>
    <w:p w:rsidR="00C76D73" w:rsidRPr="00E05704" w:rsidRDefault="00C76D73" w:rsidP="00C76D73">
      <w:pPr>
        <w:pStyle w:val="Ttulo1"/>
      </w:pPr>
      <w:bookmarkStart w:id="22" w:name="_Toc237361351"/>
      <w:bookmarkStart w:id="23" w:name="_Toc245391836"/>
      <w:r>
        <w:t>Módulos.</w:t>
      </w:r>
      <w:bookmarkEnd w:id="22"/>
      <w:bookmarkEnd w:id="23"/>
    </w:p>
    <w:p w:rsidR="00C76D73" w:rsidRDefault="00C76D73" w:rsidP="00C76D73">
      <w:pPr>
        <w:pStyle w:val="Ttulo2"/>
        <w:rPr>
          <w:szCs w:val="18"/>
        </w:rPr>
      </w:pPr>
      <w:bookmarkStart w:id="24" w:name="_Toc237361352"/>
      <w:bookmarkStart w:id="25" w:name="_Toc245391837"/>
      <w:r w:rsidRPr="005D56D1">
        <w:rPr>
          <w:color w:val="0000FF"/>
          <w:szCs w:val="18"/>
        </w:rPr>
        <w:t>&lt;Nombre del módulo 1&gt;</w:t>
      </w:r>
      <w:r>
        <w:rPr>
          <w:szCs w:val="18"/>
        </w:rPr>
        <w:t>.</w:t>
      </w:r>
      <w:bookmarkEnd w:id="24"/>
      <w:bookmarkEnd w:id="25"/>
    </w:p>
    <w:p w:rsidR="00C76D73" w:rsidRPr="00DC734F" w:rsidRDefault="00C76D73" w:rsidP="00C76D73">
      <w:pPr>
        <w:ind w:firstLine="720"/>
        <w:rPr>
          <w:lang w:val="es-ES"/>
        </w:rPr>
      </w:pPr>
      <w:r w:rsidRPr="00DC734F">
        <w:rPr>
          <w:color w:val="0000FF"/>
        </w:rPr>
        <w:t xml:space="preserve">&lt;repetir esta sección tantas veces como </w:t>
      </w:r>
      <w:r>
        <w:rPr>
          <w:color w:val="0000FF"/>
        </w:rPr>
        <w:t>módulos</w:t>
      </w:r>
      <w:r w:rsidRPr="00DC734F">
        <w:rPr>
          <w:color w:val="0000FF"/>
        </w:rPr>
        <w:t xml:space="preserve"> haya en el </w:t>
      </w:r>
      <w:r>
        <w:rPr>
          <w:color w:val="0000FF"/>
        </w:rPr>
        <w:t>sistema</w:t>
      </w:r>
      <w:r w:rsidRPr="00DC734F">
        <w:rPr>
          <w:color w:val="0000FF"/>
        </w:rPr>
        <w:t>&gt;</w:t>
      </w:r>
    </w:p>
    <w:p w:rsidR="00C76D73" w:rsidRDefault="00C76D73" w:rsidP="00C76D73">
      <w:pPr>
        <w:pStyle w:val="Ttulo3"/>
      </w:pPr>
      <w:bookmarkStart w:id="26" w:name="_Toc237361353"/>
      <w:bookmarkStart w:id="27" w:name="_Toc245391838"/>
      <w:r>
        <w:t>Descripción.</w:t>
      </w:r>
      <w:bookmarkStart w:id="28" w:name="_Toc199561150"/>
      <w:bookmarkStart w:id="29" w:name="_Toc199561323"/>
      <w:bookmarkEnd w:id="26"/>
      <w:bookmarkEnd w:id="27"/>
    </w:p>
    <w:bookmarkEnd w:id="28"/>
    <w:bookmarkEnd w:id="29"/>
    <w:p w:rsidR="00C76D73" w:rsidRDefault="00C76D73" w:rsidP="00C76D73">
      <w:pPr>
        <w:pStyle w:val="parrafo"/>
        <w:rPr>
          <w:color w:val="0000FF"/>
        </w:rPr>
      </w:pPr>
      <w:r w:rsidRPr="003E7656">
        <w:rPr>
          <w:color w:val="0000FF"/>
        </w:rPr>
        <w:t>&lt;</w:t>
      </w:r>
      <w:r>
        <w:rPr>
          <w:color w:val="0000FF"/>
        </w:rPr>
        <w:t>Indicar el objetivo del módulo&gt;</w:t>
      </w:r>
    </w:p>
    <w:p w:rsidR="00C76D73" w:rsidRDefault="00C76D73" w:rsidP="00C76D73">
      <w:pPr>
        <w:pStyle w:val="Ttulo3"/>
      </w:pPr>
      <w:r w:rsidRPr="00E05704">
        <w:t xml:space="preserve"> </w:t>
      </w:r>
      <w:bookmarkStart w:id="30" w:name="_Toc237361354"/>
      <w:bookmarkStart w:id="31" w:name="_Toc245391839"/>
      <w:r>
        <w:t>Diagrama de Contexto de los Casos de Uso.</w:t>
      </w:r>
      <w:bookmarkEnd w:id="30"/>
      <w:bookmarkEnd w:id="31"/>
    </w:p>
    <w:p w:rsidR="00C76D73" w:rsidRDefault="00C76D73" w:rsidP="00C76D73">
      <w:pPr>
        <w:pStyle w:val="parrafo"/>
        <w:rPr>
          <w:color w:val="0000FF"/>
        </w:rPr>
      </w:pPr>
      <w:r w:rsidRPr="003E7656">
        <w:rPr>
          <w:color w:val="0000FF"/>
        </w:rPr>
        <w:t>&lt;</w:t>
      </w:r>
      <w:r>
        <w:rPr>
          <w:color w:val="0000FF"/>
        </w:rPr>
        <w:t>Generar el diagrama y pegarlo aquí&gt;</w:t>
      </w:r>
    </w:p>
    <w:p w:rsidR="00C76D73" w:rsidRDefault="00C76D73" w:rsidP="00C76D73">
      <w:pPr>
        <w:pStyle w:val="Ttulo3"/>
      </w:pPr>
      <w:bookmarkStart w:id="32" w:name="_Toc237361355"/>
      <w:bookmarkStart w:id="33" w:name="_Toc245391840"/>
      <w:r>
        <w:lastRenderedPageBreak/>
        <w:t>Casos de Uso.</w:t>
      </w:r>
      <w:bookmarkEnd w:id="32"/>
      <w:bookmarkEnd w:id="33"/>
    </w:p>
    <w:p w:rsidR="00C76D73" w:rsidRDefault="00C76D73" w:rsidP="00C76D73">
      <w:pPr>
        <w:pStyle w:val="Ttulo4"/>
      </w:pPr>
      <w:bookmarkStart w:id="34" w:name="_Toc237361356"/>
      <w:bookmarkStart w:id="35" w:name="_Toc245391841"/>
      <w:r w:rsidRPr="004E61F0">
        <w:t xml:space="preserve">CU001 </w:t>
      </w:r>
      <w:r w:rsidRPr="004E61F0">
        <w:rPr>
          <w:color w:val="0000FF"/>
        </w:rPr>
        <w:t>&lt;Nombre del Caso de Uso CU001&gt;</w:t>
      </w:r>
      <w:r w:rsidRPr="004E61F0">
        <w:t>.</w:t>
      </w:r>
      <w:bookmarkEnd w:id="34"/>
      <w:bookmarkEnd w:id="35"/>
    </w:p>
    <w:p w:rsidR="00C76D73" w:rsidRPr="00DC734F" w:rsidRDefault="00C76D73" w:rsidP="00C76D73">
      <w:pPr>
        <w:ind w:firstLine="720"/>
        <w:rPr>
          <w:color w:val="0000FF"/>
        </w:rPr>
      </w:pPr>
      <w:r w:rsidRPr="00DC734F">
        <w:rPr>
          <w:color w:val="0000FF"/>
        </w:rPr>
        <w:t>&lt;repetir esta sección tantas veces como casos de uso haya en el módulo&gt;</w:t>
      </w:r>
    </w:p>
    <w:tbl>
      <w:tblPr>
        <w:tblStyle w:val="Tablabsica1"/>
        <w:tblW w:w="9606" w:type="dxa"/>
        <w:tblLayout w:type="fixed"/>
        <w:tblLook w:val="0020" w:firstRow="1" w:lastRow="0" w:firstColumn="0" w:lastColumn="0" w:noHBand="0" w:noVBand="0"/>
      </w:tblPr>
      <w:tblGrid>
        <w:gridCol w:w="2093"/>
        <w:gridCol w:w="1701"/>
        <w:gridCol w:w="84"/>
        <w:gridCol w:w="1333"/>
        <w:gridCol w:w="823"/>
        <w:gridCol w:w="28"/>
        <w:gridCol w:w="2098"/>
        <w:gridCol w:w="1446"/>
      </w:tblGrid>
      <w:tr w:rsidR="00C76D73" w:rsidRPr="00DC734F" w:rsidTr="00284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0"/>
        </w:trPr>
        <w:tc>
          <w:tcPr>
            <w:tcW w:w="2093" w:type="dxa"/>
            <w:shd w:val="clear" w:color="auto" w:fill="D9D9D9" w:themeFill="background1" w:themeFillShade="D9"/>
          </w:tcPr>
          <w:p w:rsidR="00C76D73" w:rsidRPr="00DC734F" w:rsidRDefault="00C76D73" w:rsidP="00D6418A">
            <w:pPr>
              <w:jc w:val="lef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Número de C de U</w:t>
            </w:r>
            <w:r w:rsidRPr="00DC734F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7513" w:type="dxa"/>
            <w:gridSpan w:val="7"/>
          </w:tcPr>
          <w:p w:rsidR="00C76D73" w:rsidRPr="00DC734F" w:rsidRDefault="00C76D73" w:rsidP="00D6418A">
            <w:pPr>
              <w:jc w:val="left"/>
              <w:rPr>
                <w:rFonts w:cs="Arial"/>
                <w:szCs w:val="20"/>
              </w:rPr>
            </w:pPr>
          </w:p>
        </w:tc>
      </w:tr>
      <w:tr w:rsidR="00C76D73" w:rsidRPr="00DC734F" w:rsidTr="002849F5">
        <w:trPr>
          <w:trHeight w:val="60"/>
        </w:trPr>
        <w:tc>
          <w:tcPr>
            <w:tcW w:w="2093" w:type="dxa"/>
            <w:shd w:val="clear" w:color="auto" w:fill="D9D9D9" w:themeFill="background1" w:themeFillShade="D9"/>
          </w:tcPr>
          <w:p w:rsidR="00C76D73" w:rsidRPr="00DC734F" w:rsidRDefault="00C76D73" w:rsidP="00D6418A">
            <w:pPr>
              <w:jc w:val="left"/>
              <w:rPr>
                <w:rFonts w:cs="Arial"/>
                <w:b/>
                <w:szCs w:val="20"/>
              </w:rPr>
            </w:pPr>
            <w:r w:rsidRPr="00DC734F">
              <w:rPr>
                <w:rFonts w:cs="Arial"/>
                <w:b/>
                <w:szCs w:val="20"/>
              </w:rPr>
              <w:t xml:space="preserve">Nombre: </w:t>
            </w:r>
          </w:p>
        </w:tc>
        <w:tc>
          <w:tcPr>
            <w:tcW w:w="7513" w:type="dxa"/>
            <w:gridSpan w:val="7"/>
          </w:tcPr>
          <w:p w:rsidR="00C76D73" w:rsidRPr="00DC734F" w:rsidRDefault="00C76D73" w:rsidP="00D6418A">
            <w:pPr>
              <w:jc w:val="left"/>
              <w:rPr>
                <w:rFonts w:cs="Arial"/>
                <w:szCs w:val="20"/>
              </w:rPr>
            </w:pPr>
          </w:p>
        </w:tc>
      </w:tr>
      <w:tr w:rsidR="00C76D73" w:rsidRPr="00DC734F" w:rsidTr="002849F5">
        <w:trPr>
          <w:trHeight w:val="177"/>
        </w:trPr>
        <w:tc>
          <w:tcPr>
            <w:tcW w:w="2093" w:type="dxa"/>
            <w:shd w:val="clear" w:color="auto" w:fill="D9D9D9" w:themeFill="background1" w:themeFillShade="D9"/>
          </w:tcPr>
          <w:p w:rsidR="00C76D73" w:rsidRPr="00DC734F" w:rsidRDefault="00C76D73" w:rsidP="00D6418A">
            <w:pPr>
              <w:jc w:val="left"/>
              <w:rPr>
                <w:rFonts w:cs="Arial"/>
                <w:b/>
                <w:szCs w:val="20"/>
              </w:rPr>
            </w:pPr>
            <w:r w:rsidRPr="00DC734F">
              <w:rPr>
                <w:rFonts w:cs="Arial"/>
                <w:b/>
                <w:szCs w:val="20"/>
              </w:rPr>
              <w:t>Descripción breve:</w:t>
            </w:r>
          </w:p>
        </w:tc>
        <w:tc>
          <w:tcPr>
            <w:tcW w:w="7513" w:type="dxa"/>
            <w:gridSpan w:val="7"/>
          </w:tcPr>
          <w:p w:rsidR="00C76D73" w:rsidRPr="00DC734F" w:rsidRDefault="00C76D73" w:rsidP="00D6418A">
            <w:pPr>
              <w:jc w:val="left"/>
              <w:rPr>
                <w:rFonts w:cs="Arial"/>
                <w:szCs w:val="20"/>
              </w:rPr>
            </w:pPr>
          </w:p>
        </w:tc>
      </w:tr>
      <w:tr w:rsidR="00C76D73" w:rsidRPr="00DC734F" w:rsidTr="002849F5">
        <w:trPr>
          <w:trHeight w:val="60"/>
        </w:trPr>
        <w:tc>
          <w:tcPr>
            <w:tcW w:w="2093" w:type="dxa"/>
            <w:shd w:val="clear" w:color="auto" w:fill="D9D9D9" w:themeFill="background1" w:themeFillShade="D9"/>
          </w:tcPr>
          <w:p w:rsidR="00C76D73" w:rsidRPr="00DC734F" w:rsidRDefault="00C76D73" w:rsidP="00D6418A">
            <w:pPr>
              <w:jc w:val="left"/>
              <w:rPr>
                <w:rFonts w:cs="Arial"/>
                <w:b/>
                <w:szCs w:val="20"/>
              </w:rPr>
            </w:pPr>
            <w:r w:rsidRPr="00DC734F">
              <w:rPr>
                <w:rFonts w:cs="Arial"/>
                <w:b/>
                <w:szCs w:val="20"/>
              </w:rPr>
              <w:t>Actores:</w:t>
            </w:r>
          </w:p>
        </w:tc>
        <w:tc>
          <w:tcPr>
            <w:tcW w:w="7513" w:type="dxa"/>
            <w:gridSpan w:val="7"/>
          </w:tcPr>
          <w:p w:rsidR="00C76D73" w:rsidRPr="00DC734F" w:rsidRDefault="00C76D73" w:rsidP="00D6418A">
            <w:pPr>
              <w:jc w:val="left"/>
              <w:rPr>
                <w:rFonts w:cs="Arial"/>
                <w:szCs w:val="20"/>
              </w:rPr>
            </w:pPr>
          </w:p>
        </w:tc>
      </w:tr>
      <w:tr w:rsidR="00C76D73" w:rsidRPr="00DC734F" w:rsidTr="002849F5">
        <w:trPr>
          <w:trHeight w:val="85"/>
        </w:trPr>
        <w:tc>
          <w:tcPr>
            <w:tcW w:w="2093" w:type="dxa"/>
            <w:shd w:val="clear" w:color="auto" w:fill="D9D9D9" w:themeFill="background1" w:themeFillShade="D9"/>
          </w:tcPr>
          <w:p w:rsidR="00C76D73" w:rsidRPr="00DC734F" w:rsidRDefault="00C76D73" w:rsidP="00D6418A">
            <w:pPr>
              <w:jc w:val="left"/>
              <w:rPr>
                <w:rFonts w:cs="Arial"/>
                <w:b/>
                <w:szCs w:val="20"/>
              </w:rPr>
            </w:pPr>
            <w:r w:rsidRPr="00DC734F">
              <w:rPr>
                <w:rFonts w:cs="Arial"/>
                <w:b/>
                <w:szCs w:val="20"/>
              </w:rPr>
              <w:t>Precondiciones:</w:t>
            </w:r>
          </w:p>
        </w:tc>
        <w:tc>
          <w:tcPr>
            <w:tcW w:w="7513" w:type="dxa"/>
            <w:gridSpan w:val="7"/>
          </w:tcPr>
          <w:p w:rsidR="00C76D73" w:rsidRPr="00DC734F" w:rsidRDefault="00C76D73" w:rsidP="00D6418A">
            <w:pPr>
              <w:jc w:val="left"/>
              <w:rPr>
                <w:rFonts w:cs="Arial"/>
                <w:szCs w:val="20"/>
              </w:rPr>
            </w:pPr>
          </w:p>
        </w:tc>
      </w:tr>
      <w:tr w:rsidR="00C76D73" w:rsidRPr="00DC734F" w:rsidTr="002849F5">
        <w:trPr>
          <w:trHeight w:val="104"/>
        </w:trPr>
        <w:tc>
          <w:tcPr>
            <w:tcW w:w="2093" w:type="dxa"/>
            <w:shd w:val="clear" w:color="auto" w:fill="D9D9D9" w:themeFill="background1" w:themeFillShade="D9"/>
          </w:tcPr>
          <w:p w:rsidR="00C76D73" w:rsidRPr="00DC734F" w:rsidRDefault="00C76D73" w:rsidP="00D6418A">
            <w:pPr>
              <w:jc w:val="left"/>
              <w:rPr>
                <w:rFonts w:cs="Arial"/>
                <w:b/>
                <w:szCs w:val="20"/>
              </w:rPr>
            </w:pPr>
            <w:r w:rsidRPr="00DC734F">
              <w:rPr>
                <w:rFonts w:cs="Arial"/>
                <w:b/>
                <w:szCs w:val="20"/>
              </w:rPr>
              <w:t>Pos</w:t>
            </w:r>
            <w:r w:rsidR="00C963AE">
              <w:rPr>
                <w:rFonts w:cs="Arial"/>
                <w:b/>
                <w:szCs w:val="20"/>
              </w:rPr>
              <w:t>t</w:t>
            </w:r>
            <w:r w:rsidRPr="00DC734F">
              <w:rPr>
                <w:rFonts w:cs="Arial"/>
                <w:b/>
                <w:szCs w:val="20"/>
              </w:rPr>
              <w:t>condiciones:</w:t>
            </w:r>
          </w:p>
        </w:tc>
        <w:tc>
          <w:tcPr>
            <w:tcW w:w="7513" w:type="dxa"/>
            <w:gridSpan w:val="7"/>
          </w:tcPr>
          <w:p w:rsidR="00C76D73" w:rsidRPr="00DC734F" w:rsidRDefault="00C76D73" w:rsidP="00D6418A">
            <w:pPr>
              <w:jc w:val="left"/>
              <w:rPr>
                <w:rFonts w:cs="Arial"/>
                <w:szCs w:val="20"/>
              </w:rPr>
            </w:pPr>
          </w:p>
        </w:tc>
      </w:tr>
      <w:tr w:rsidR="00C76D73" w:rsidRPr="00DC734F" w:rsidTr="002849F5">
        <w:trPr>
          <w:trHeight w:val="60"/>
        </w:trPr>
        <w:tc>
          <w:tcPr>
            <w:tcW w:w="2093" w:type="dxa"/>
            <w:vMerge w:val="restart"/>
            <w:shd w:val="clear" w:color="auto" w:fill="D9D9D9" w:themeFill="background1" w:themeFillShade="D9"/>
            <w:vAlign w:val="top"/>
          </w:tcPr>
          <w:p w:rsidR="00C76D73" w:rsidRPr="00DC734F" w:rsidRDefault="00C76D73" w:rsidP="00D6418A">
            <w:pPr>
              <w:jc w:val="left"/>
              <w:rPr>
                <w:rFonts w:cs="Arial"/>
                <w:b/>
                <w:szCs w:val="20"/>
              </w:rPr>
            </w:pPr>
            <w:r w:rsidRPr="00DC734F">
              <w:rPr>
                <w:rFonts w:cs="Arial"/>
                <w:b/>
                <w:szCs w:val="20"/>
              </w:rPr>
              <w:t xml:space="preserve">Flujo Principal: </w:t>
            </w:r>
          </w:p>
        </w:tc>
        <w:tc>
          <w:tcPr>
            <w:tcW w:w="7513" w:type="dxa"/>
            <w:gridSpan w:val="7"/>
          </w:tcPr>
          <w:p w:rsidR="00C76D73" w:rsidRPr="00DC734F" w:rsidRDefault="00C76D73" w:rsidP="00D6418A">
            <w:pPr>
              <w:jc w:val="both"/>
              <w:rPr>
                <w:rFonts w:cs="Arial"/>
                <w:szCs w:val="20"/>
              </w:rPr>
            </w:pPr>
            <w:r w:rsidRPr="00DC734F">
              <w:rPr>
                <w:rFonts w:cs="Arial"/>
                <w:szCs w:val="20"/>
              </w:rPr>
              <w:t>1.</w:t>
            </w:r>
          </w:p>
        </w:tc>
      </w:tr>
      <w:tr w:rsidR="00C76D73" w:rsidRPr="00DC734F" w:rsidTr="002849F5">
        <w:trPr>
          <w:trHeight w:val="60"/>
        </w:trPr>
        <w:tc>
          <w:tcPr>
            <w:tcW w:w="2093" w:type="dxa"/>
            <w:vMerge/>
            <w:shd w:val="clear" w:color="auto" w:fill="D9D9D9" w:themeFill="background1" w:themeFillShade="D9"/>
            <w:vAlign w:val="top"/>
          </w:tcPr>
          <w:p w:rsidR="00C76D73" w:rsidRPr="00DC734F" w:rsidRDefault="00C76D73" w:rsidP="00D6418A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7513" w:type="dxa"/>
            <w:gridSpan w:val="7"/>
          </w:tcPr>
          <w:p w:rsidR="00C76D73" w:rsidRPr="00DC734F" w:rsidRDefault="00C76D73" w:rsidP="00D6418A">
            <w:pPr>
              <w:jc w:val="both"/>
              <w:rPr>
                <w:rFonts w:cs="Arial"/>
                <w:szCs w:val="20"/>
              </w:rPr>
            </w:pPr>
            <w:r w:rsidRPr="00DC734F">
              <w:rPr>
                <w:rFonts w:cs="Arial"/>
                <w:szCs w:val="20"/>
              </w:rPr>
              <w:t>2.</w:t>
            </w:r>
          </w:p>
        </w:tc>
      </w:tr>
      <w:tr w:rsidR="00C76D73" w:rsidRPr="00DC734F" w:rsidTr="002849F5">
        <w:trPr>
          <w:trHeight w:val="60"/>
        </w:trPr>
        <w:tc>
          <w:tcPr>
            <w:tcW w:w="2093" w:type="dxa"/>
            <w:vMerge/>
            <w:shd w:val="clear" w:color="auto" w:fill="D9D9D9" w:themeFill="background1" w:themeFillShade="D9"/>
            <w:vAlign w:val="top"/>
          </w:tcPr>
          <w:p w:rsidR="00C76D73" w:rsidRPr="00DC734F" w:rsidRDefault="00C76D73" w:rsidP="00D6418A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7513" w:type="dxa"/>
            <w:gridSpan w:val="7"/>
          </w:tcPr>
          <w:p w:rsidR="00C76D73" w:rsidRPr="00DC734F" w:rsidRDefault="00C76D73" w:rsidP="00D6418A">
            <w:pPr>
              <w:jc w:val="both"/>
              <w:rPr>
                <w:rFonts w:cs="Arial"/>
                <w:szCs w:val="20"/>
              </w:rPr>
            </w:pPr>
            <w:r w:rsidRPr="00DC734F">
              <w:rPr>
                <w:rFonts w:cs="Arial"/>
                <w:szCs w:val="20"/>
              </w:rPr>
              <w:t>3.</w:t>
            </w:r>
          </w:p>
        </w:tc>
      </w:tr>
      <w:tr w:rsidR="00C76D73" w:rsidRPr="00DC734F" w:rsidTr="002849F5">
        <w:trPr>
          <w:trHeight w:val="60"/>
        </w:trPr>
        <w:tc>
          <w:tcPr>
            <w:tcW w:w="2093" w:type="dxa"/>
            <w:vMerge w:val="restart"/>
            <w:shd w:val="clear" w:color="auto" w:fill="D9D9D9" w:themeFill="background1" w:themeFillShade="D9"/>
            <w:vAlign w:val="top"/>
          </w:tcPr>
          <w:p w:rsidR="00C76D73" w:rsidRPr="00DC734F" w:rsidRDefault="00C76D73" w:rsidP="00D6418A">
            <w:pPr>
              <w:jc w:val="left"/>
              <w:rPr>
                <w:rFonts w:cs="Arial"/>
                <w:b/>
                <w:szCs w:val="20"/>
              </w:rPr>
            </w:pPr>
            <w:r w:rsidRPr="00DC734F">
              <w:rPr>
                <w:rFonts w:cs="Arial"/>
                <w:b/>
                <w:szCs w:val="20"/>
              </w:rPr>
              <w:t xml:space="preserve">Flujos Alternos: </w:t>
            </w:r>
          </w:p>
        </w:tc>
        <w:tc>
          <w:tcPr>
            <w:tcW w:w="7513" w:type="dxa"/>
            <w:gridSpan w:val="7"/>
          </w:tcPr>
          <w:p w:rsidR="00C76D73" w:rsidRPr="00DC734F" w:rsidRDefault="00C76D73" w:rsidP="00D6418A">
            <w:pPr>
              <w:jc w:val="both"/>
              <w:rPr>
                <w:rFonts w:cs="Arial"/>
                <w:szCs w:val="20"/>
              </w:rPr>
            </w:pPr>
            <w:r w:rsidRPr="00DC734F">
              <w:rPr>
                <w:rFonts w:cs="Arial"/>
                <w:szCs w:val="20"/>
              </w:rPr>
              <w:t>A2. Alterno en el paso 2</w:t>
            </w:r>
          </w:p>
        </w:tc>
      </w:tr>
      <w:tr w:rsidR="00C76D73" w:rsidRPr="00DC734F" w:rsidTr="002849F5">
        <w:trPr>
          <w:trHeight w:val="138"/>
        </w:trPr>
        <w:tc>
          <w:tcPr>
            <w:tcW w:w="2093" w:type="dxa"/>
            <w:vMerge/>
            <w:shd w:val="clear" w:color="auto" w:fill="D9D9D9" w:themeFill="background1" w:themeFillShade="D9"/>
            <w:vAlign w:val="top"/>
          </w:tcPr>
          <w:p w:rsidR="00C76D73" w:rsidRPr="00DC734F" w:rsidRDefault="00C76D73" w:rsidP="00D6418A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7513" w:type="dxa"/>
            <w:gridSpan w:val="7"/>
          </w:tcPr>
          <w:p w:rsidR="00C76D73" w:rsidRPr="00DC734F" w:rsidRDefault="00C76D73" w:rsidP="00D6418A">
            <w:pPr>
              <w:ind w:left="459"/>
              <w:jc w:val="both"/>
              <w:rPr>
                <w:rFonts w:cs="Arial"/>
                <w:szCs w:val="20"/>
              </w:rPr>
            </w:pPr>
            <w:r w:rsidRPr="00DC734F">
              <w:rPr>
                <w:rFonts w:cs="Arial"/>
                <w:szCs w:val="20"/>
              </w:rPr>
              <w:t>A2.1</w:t>
            </w:r>
          </w:p>
        </w:tc>
      </w:tr>
      <w:tr w:rsidR="00C76D73" w:rsidRPr="00DC734F" w:rsidTr="002849F5">
        <w:trPr>
          <w:trHeight w:val="170"/>
        </w:trPr>
        <w:tc>
          <w:tcPr>
            <w:tcW w:w="2093" w:type="dxa"/>
            <w:vMerge/>
            <w:shd w:val="clear" w:color="auto" w:fill="D9D9D9" w:themeFill="background1" w:themeFillShade="D9"/>
          </w:tcPr>
          <w:p w:rsidR="00C76D73" w:rsidRPr="00DC734F" w:rsidRDefault="00C76D73" w:rsidP="00D6418A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7513" w:type="dxa"/>
            <w:gridSpan w:val="7"/>
          </w:tcPr>
          <w:p w:rsidR="00C76D73" w:rsidRPr="00DC734F" w:rsidRDefault="00C76D73" w:rsidP="00D6418A">
            <w:pPr>
              <w:ind w:left="459"/>
              <w:jc w:val="both"/>
              <w:rPr>
                <w:rFonts w:cs="Arial"/>
                <w:szCs w:val="20"/>
              </w:rPr>
            </w:pPr>
            <w:r w:rsidRPr="00DC734F">
              <w:rPr>
                <w:rFonts w:cs="Arial"/>
                <w:szCs w:val="20"/>
              </w:rPr>
              <w:t>A2.2</w:t>
            </w:r>
          </w:p>
        </w:tc>
      </w:tr>
      <w:tr w:rsidR="00C76D73" w:rsidRPr="00DC734F" w:rsidTr="002849F5">
        <w:trPr>
          <w:trHeight w:val="60"/>
        </w:trPr>
        <w:tc>
          <w:tcPr>
            <w:tcW w:w="2093" w:type="dxa"/>
            <w:vMerge/>
            <w:shd w:val="clear" w:color="auto" w:fill="D9D9D9" w:themeFill="background1" w:themeFillShade="D9"/>
          </w:tcPr>
          <w:p w:rsidR="00C76D73" w:rsidRPr="00DC734F" w:rsidRDefault="00C76D73" w:rsidP="00D6418A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7513" w:type="dxa"/>
            <w:gridSpan w:val="7"/>
          </w:tcPr>
          <w:p w:rsidR="00C76D73" w:rsidRPr="00DC734F" w:rsidRDefault="00C76D73" w:rsidP="00D6418A">
            <w:pPr>
              <w:jc w:val="both"/>
              <w:rPr>
                <w:rFonts w:cs="Arial"/>
                <w:szCs w:val="20"/>
              </w:rPr>
            </w:pPr>
            <w:r w:rsidRPr="00DC734F">
              <w:rPr>
                <w:rFonts w:cs="Arial"/>
                <w:szCs w:val="20"/>
              </w:rPr>
              <w:t>A4. Alterno en el paso 4</w:t>
            </w:r>
          </w:p>
        </w:tc>
      </w:tr>
      <w:tr w:rsidR="00C76D73" w:rsidRPr="00DC734F" w:rsidTr="002849F5">
        <w:trPr>
          <w:trHeight w:val="220"/>
        </w:trPr>
        <w:tc>
          <w:tcPr>
            <w:tcW w:w="2093" w:type="dxa"/>
            <w:vMerge/>
            <w:shd w:val="clear" w:color="auto" w:fill="D9D9D9" w:themeFill="background1" w:themeFillShade="D9"/>
          </w:tcPr>
          <w:p w:rsidR="00C76D73" w:rsidRPr="00DC734F" w:rsidRDefault="00C76D73" w:rsidP="00D6418A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7513" w:type="dxa"/>
            <w:gridSpan w:val="7"/>
          </w:tcPr>
          <w:p w:rsidR="00C76D73" w:rsidRPr="00DC734F" w:rsidRDefault="00C76D73" w:rsidP="00D6418A">
            <w:pPr>
              <w:ind w:left="459"/>
              <w:jc w:val="both"/>
              <w:rPr>
                <w:rFonts w:cs="Arial"/>
                <w:szCs w:val="20"/>
              </w:rPr>
            </w:pPr>
            <w:r w:rsidRPr="00DC734F">
              <w:rPr>
                <w:rFonts w:cs="Arial"/>
                <w:szCs w:val="20"/>
              </w:rPr>
              <w:t>A4.1</w:t>
            </w:r>
          </w:p>
        </w:tc>
      </w:tr>
      <w:tr w:rsidR="00C76D73" w:rsidRPr="00DC734F" w:rsidTr="002849F5">
        <w:trPr>
          <w:trHeight w:val="95"/>
        </w:trPr>
        <w:tc>
          <w:tcPr>
            <w:tcW w:w="2093" w:type="dxa"/>
            <w:vMerge/>
            <w:shd w:val="clear" w:color="auto" w:fill="D9D9D9" w:themeFill="background1" w:themeFillShade="D9"/>
          </w:tcPr>
          <w:p w:rsidR="00C76D73" w:rsidRPr="00DC734F" w:rsidRDefault="00C76D73" w:rsidP="00D6418A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7513" w:type="dxa"/>
            <w:gridSpan w:val="7"/>
          </w:tcPr>
          <w:p w:rsidR="00C76D73" w:rsidRPr="00DC734F" w:rsidRDefault="00C76D73" w:rsidP="00D6418A">
            <w:pPr>
              <w:ind w:left="459"/>
              <w:jc w:val="both"/>
              <w:rPr>
                <w:rFonts w:cs="Arial"/>
                <w:szCs w:val="20"/>
              </w:rPr>
            </w:pPr>
            <w:r w:rsidRPr="00DC734F">
              <w:rPr>
                <w:rFonts w:cs="Arial"/>
                <w:szCs w:val="20"/>
              </w:rPr>
              <w:t>A4.2</w:t>
            </w:r>
          </w:p>
        </w:tc>
      </w:tr>
      <w:tr w:rsidR="00C76D73" w:rsidRPr="00DC734F" w:rsidTr="002849F5">
        <w:trPr>
          <w:trHeight w:val="113"/>
        </w:trPr>
        <w:tc>
          <w:tcPr>
            <w:tcW w:w="2093" w:type="dxa"/>
            <w:vMerge w:val="restart"/>
            <w:shd w:val="clear" w:color="auto" w:fill="D9D9D9" w:themeFill="background1" w:themeFillShade="D9"/>
            <w:vAlign w:val="top"/>
          </w:tcPr>
          <w:p w:rsidR="00C76D73" w:rsidRPr="00DC734F" w:rsidRDefault="00C76D73" w:rsidP="00D6418A">
            <w:pPr>
              <w:jc w:val="left"/>
              <w:rPr>
                <w:rFonts w:cs="Arial"/>
                <w:b/>
                <w:szCs w:val="20"/>
              </w:rPr>
            </w:pPr>
            <w:r w:rsidRPr="00DC734F">
              <w:rPr>
                <w:rFonts w:cs="Arial"/>
                <w:b/>
                <w:szCs w:val="20"/>
              </w:rPr>
              <w:t xml:space="preserve">Validaciones: </w:t>
            </w:r>
          </w:p>
        </w:tc>
        <w:tc>
          <w:tcPr>
            <w:tcW w:w="7513" w:type="dxa"/>
            <w:gridSpan w:val="7"/>
          </w:tcPr>
          <w:p w:rsidR="00C76D73" w:rsidRPr="00DC734F" w:rsidRDefault="00C76D73" w:rsidP="00D6418A">
            <w:pPr>
              <w:jc w:val="both"/>
              <w:rPr>
                <w:rFonts w:cs="Arial"/>
                <w:szCs w:val="20"/>
              </w:rPr>
            </w:pPr>
            <w:r w:rsidRPr="00DC734F">
              <w:rPr>
                <w:rFonts w:cs="Arial"/>
                <w:szCs w:val="20"/>
              </w:rPr>
              <w:t>V1. Validación de Fechas.</w:t>
            </w:r>
          </w:p>
        </w:tc>
      </w:tr>
      <w:tr w:rsidR="00C76D73" w:rsidRPr="00DC734F" w:rsidTr="002849F5">
        <w:trPr>
          <w:trHeight w:val="145"/>
        </w:trPr>
        <w:tc>
          <w:tcPr>
            <w:tcW w:w="2093" w:type="dxa"/>
            <w:vMerge/>
            <w:shd w:val="clear" w:color="auto" w:fill="D9D9D9" w:themeFill="background1" w:themeFillShade="D9"/>
            <w:vAlign w:val="top"/>
          </w:tcPr>
          <w:p w:rsidR="00C76D73" w:rsidRPr="00DC734F" w:rsidRDefault="00C76D73" w:rsidP="00D6418A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7513" w:type="dxa"/>
            <w:gridSpan w:val="7"/>
          </w:tcPr>
          <w:p w:rsidR="00C76D73" w:rsidRPr="00DC734F" w:rsidRDefault="00C76D73" w:rsidP="00D6418A">
            <w:pPr>
              <w:ind w:left="459"/>
              <w:jc w:val="both"/>
              <w:rPr>
                <w:rFonts w:cs="Arial"/>
                <w:szCs w:val="20"/>
              </w:rPr>
            </w:pPr>
            <w:r w:rsidRPr="00DC734F">
              <w:rPr>
                <w:rFonts w:cs="Arial"/>
                <w:szCs w:val="20"/>
              </w:rPr>
              <w:t>V1.1</w:t>
            </w:r>
          </w:p>
        </w:tc>
      </w:tr>
      <w:tr w:rsidR="00C76D73" w:rsidRPr="00DC734F" w:rsidTr="002849F5">
        <w:trPr>
          <w:trHeight w:val="60"/>
        </w:trPr>
        <w:tc>
          <w:tcPr>
            <w:tcW w:w="2093" w:type="dxa"/>
            <w:vMerge/>
            <w:shd w:val="clear" w:color="auto" w:fill="D9D9D9" w:themeFill="background1" w:themeFillShade="D9"/>
            <w:vAlign w:val="top"/>
          </w:tcPr>
          <w:p w:rsidR="00C76D73" w:rsidRPr="00DC734F" w:rsidRDefault="00C76D73" w:rsidP="00D6418A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7513" w:type="dxa"/>
            <w:gridSpan w:val="7"/>
          </w:tcPr>
          <w:p w:rsidR="00C76D73" w:rsidRPr="00DC734F" w:rsidRDefault="00C76D73" w:rsidP="00D6418A">
            <w:pPr>
              <w:jc w:val="both"/>
              <w:rPr>
                <w:rFonts w:cs="Arial"/>
                <w:szCs w:val="20"/>
              </w:rPr>
            </w:pPr>
            <w:r w:rsidRPr="00DC734F">
              <w:rPr>
                <w:rFonts w:cs="Arial"/>
                <w:szCs w:val="20"/>
              </w:rPr>
              <w:t>V2. Validación de RFC.</w:t>
            </w:r>
          </w:p>
        </w:tc>
      </w:tr>
      <w:tr w:rsidR="00C76D73" w:rsidRPr="00DC734F" w:rsidTr="002849F5">
        <w:trPr>
          <w:trHeight w:val="60"/>
        </w:trPr>
        <w:tc>
          <w:tcPr>
            <w:tcW w:w="2093" w:type="dxa"/>
            <w:shd w:val="clear" w:color="auto" w:fill="D9D9D9" w:themeFill="background1" w:themeFillShade="D9"/>
          </w:tcPr>
          <w:p w:rsidR="00C76D73" w:rsidRPr="00DC734F" w:rsidRDefault="00C76D73" w:rsidP="00D6418A">
            <w:pPr>
              <w:jc w:val="left"/>
              <w:rPr>
                <w:rFonts w:cs="Arial"/>
                <w:b/>
                <w:szCs w:val="20"/>
              </w:rPr>
            </w:pPr>
            <w:r w:rsidRPr="00DC734F">
              <w:rPr>
                <w:rFonts w:cs="Arial"/>
                <w:b/>
                <w:szCs w:val="20"/>
              </w:rPr>
              <w:t>Puntos de Extensión:</w:t>
            </w:r>
          </w:p>
        </w:tc>
        <w:tc>
          <w:tcPr>
            <w:tcW w:w="7513" w:type="dxa"/>
            <w:gridSpan w:val="7"/>
          </w:tcPr>
          <w:p w:rsidR="00C76D73" w:rsidRPr="00DC734F" w:rsidRDefault="00C76D73" w:rsidP="00D6418A">
            <w:pPr>
              <w:jc w:val="left"/>
              <w:rPr>
                <w:rFonts w:cs="Arial"/>
                <w:szCs w:val="20"/>
              </w:rPr>
            </w:pPr>
            <w:r w:rsidRPr="00DC734F">
              <w:rPr>
                <w:rFonts w:cs="Arial"/>
                <w:szCs w:val="20"/>
              </w:rPr>
              <w:t>{Referencia a otros casos de uso, o inclusión de otros casos de uso}</w:t>
            </w:r>
          </w:p>
        </w:tc>
      </w:tr>
      <w:tr w:rsidR="00C76D73" w:rsidRPr="00DC734F" w:rsidTr="002849F5">
        <w:trPr>
          <w:trHeight w:val="340"/>
        </w:trPr>
        <w:tc>
          <w:tcPr>
            <w:tcW w:w="2093" w:type="dxa"/>
            <w:vMerge w:val="restart"/>
            <w:shd w:val="clear" w:color="auto" w:fill="D9D9D9" w:themeFill="background1" w:themeFillShade="D9"/>
            <w:vAlign w:val="top"/>
          </w:tcPr>
          <w:p w:rsidR="00C76D73" w:rsidRPr="00DC734F" w:rsidRDefault="00C76D73" w:rsidP="00D6418A">
            <w:pPr>
              <w:jc w:val="left"/>
              <w:rPr>
                <w:rFonts w:cs="Arial"/>
                <w:b/>
                <w:szCs w:val="20"/>
              </w:rPr>
            </w:pPr>
            <w:r w:rsidRPr="00DC734F">
              <w:rPr>
                <w:rFonts w:cs="Arial"/>
                <w:b/>
                <w:szCs w:val="20"/>
              </w:rPr>
              <w:t>Campos:</w:t>
            </w:r>
          </w:p>
        </w:tc>
        <w:tc>
          <w:tcPr>
            <w:tcW w:w="1785" w:type="dxa"/>
            <w:gridSpan w:val="2"/>
            <w:shd w:val="clear" w:color="auto" w:fill="F2F2F2" w:themeFill="background1" w:themeFillShade="F2"/>
          </w:tcPr>
          <w:p w:rsidR="00C76D73" w:rsidRPr="00DC734F" w:rsidRDefault="00C76D73" w:rsidP="00D6418A">
            <w:pPr>
              <w:rPr>
                <w:rFonts w:cs="Arial"/>
                <w:b/>
                <w:szCs w:val="20"/>
              </w:rPr>
            </w:pPr>
            <w:r w:rsidRPr="00DC734F">
              <w:rPr>
                <w:rFonts w:cs="Arial"/>
                <w:b/>
                <w:szCs w:val="20"/>
              </w:rPr>
              <w:t>Nombre</w:t>
            </w:r>
          </w:p>
        </w:tc>
        <w:tc>
          <w:tcPr>
            <w:tcW w:w="1333" w:type="dxa"/>
            <w:shd w:val="clear" w:color="auto" w:fill="F2F2F2" w:themeFill="background1" w:themeFillShade="F2"/>
          </w:tcPr>
          <w:p w:rsidR="00C76D73" w:rsidRPr="00DC734F" w:rsidRDefault="00C76D73" w:rsidP="00D6418A">
            <w:pPr>
              <w:rPr>
                <w:rFonts w:cs="Arial"/>
                <w:b/>
                <w:szCs w:val="20"/>
              </w:rPr>
            </w:pPr>
            <w:r w:rsidRPr="00DC734F">
              <w:rPr>
                <w:rFonts w:cs="Arial"/>
                <w:b/>
                <w:szCs w:val="20"/>
              </w:rPr>
              <w:t>Tipo de Dato</w:t>
            </w:r>
          </w:p>
        </w:tc>
        <w:tc>
          <w:tcPr>
            <w:tcW w:w="823" w:type="dxa"/>
            <w:shd w:val="clear" w:color="auto" w:fill="F2F2F2" w:themeFill="background1" w:themeFillShade="F2"/>
          </w:tcPr>
          <w:p w:rsidR="00C76D73" w:rsidRPr="00DC734F" w:rsidRDefault="00C76D73" w:rsidP="00D6418A">
            <w:pPr>
              <w:rPr>
                <w:rFonts w:cs="Arial"/>
                <w:b/>
                <w:szCs w:val="20"/>
              </w:rPr>
            </w:pPr>
            <w:r w:rsidRPr="00DC734F">
              <w:rPr>
                <w:rFonts w:cs="Arial"/>
                <w:b/>
                <w:szCs w:val="20"/>
              </w:rPr>
              <w:t>Long</w:t>
            </w:r>
          </w:p>
        </w:tc>
        <w:tc>
          <w:tcPr>
            <w:tcW w:w="2126" w:type="dxa"/>
            <w:gridSpan w:val="2"/>
            <w:shd w:val="clear" w:color="auto" w:fill="F2F2F2" w:themeFill="background1" w:themeFillShade="F2"/>
          </w:tcPr>
          <w:p w:rsidR="00C76D73" w:rsidRPr="00DC734F" w:rsidRDefault="00C76D73" w:rsidP="00D6418A">
            <w:pPr>
              <w:rPr>
                <w:rFonts w:cs="Arial"/>
                <w:b/>
                <w:szCs w:val="20"/>
              </w:rPr>
            </w:pPr>
            <w:r w:rsidRPr="00DC734F">
              <w:rPr>
                <w:rFonts w:cs="Arial"/>
                <w:b/>
                <w:szCs w:val="20"/>
              </w:rPr>
              <w:t>Descripción</w:t>
            </w:r>
          </w:p>
        </w:tc>
        <w:tc>
          <w:tcPr>
            <w:tcW w:w="1446" w:type="dxa"/>
            <w:shd w:val="clear" w:color="auto" w:fill="F2F2F2" w:themeFill="background1" w:themeFillShade="F2"/>
          </w:tcPr>
          <w:p w:rsidR="00C76D73" w:rsidRPr="00DC734F" w:rsidRDefault="00C76D73" w:rsidP="00D6418A">
            <w:pPr>
              <w:rPr>
                <w:rFonts w:cs="Arial"/>
                <w:b/>
                <w:szCs w:val="20"/>
              </w:rPr>
            </w:pPr>
            <w:r w:rsidRPr="00DC734F">
              <w:rPr>
                <w:rFonts w:cs="Arial"/>
                <w:b/>
                <w:szCs w:val="20"/>
              </w:rPr>
              <w:t>Operación</w:t>
            </w:r>
          </w:p>
        </w:tc>
      </w:tr>
      <w:tr w:rsidR="00C76D73" w:rsidRPr="00DC734F" w:rsidTr="002849F5">
        <w:trPr>
          <w:trHeight w:val="277"/>
        </w:trPr>
        <w:tc>
          <w:tcPr>
            <w:tcW w:w="2093" w:type="dxa"/>
            <w:vMerge/>
            <w:shd w:val="clear" w:color="auto" w:fill="D9D9D9" w:themeFill="background1" w:themeFillShade="D9"/>
            <w:vAlign w:val="top"/>
          </w:tcPr>
          <w:p w:rsidR="00C76D73" w:rsidRPr="00DC734F" w:rsidRDefault="00C76D73" w:rsidP="00D6418A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1785" w:type="dxa"/>
            <w:gridSpan w:val="2"/>
          </w:tcPr>
          <w:p w:rsidR="00C76D73" w:rsidRPr="00DC734F" w:rsidRDefault="00C76D73" w:rsidP="00D6418A">
            <w:pPr>
              <w:jc w:val="both"/>
              <w:rPr>
                <w:rFonts w:cs="Arial"/>
                <w:szCs w:val="20"/>
              </w:rPr>
            </w:pPr>
            <w:r w:rsidRPr="00DC734F">
              <w:rPr>
                <w:rFonts w:cs="Arial"/>
                <w:szCs w:val="20"/>
              </w:rPr>
              <w:t>Folio</w:t>
            </w:r>
          </w:p>
        </w:tc>
        <w:tc>
          <w:tcPr>
            <w:tcW w:w="1333" w:type="dxa"/>
          </w:tcPr>
          <w:p w:rsidR="00C76D73" w:rsidRPr="00DC734F" w:rsidRDefault="00C76D73" w:rsidP="00D6418A">
            <w:pPr>
              <w:jc w:val="both"/>
              <w:rPr>
                <w:rFonts w:cs="Arial"/>
                <w:szCs w:val="20"/>
              </w:rPr>
            </w:pPr>
            <w:r w:rsidRPr="00DC734F">
              <w:rPr>
                <w:rFonts w:cs="Arial"/>
                <w:szCs w:val="20"/>
              </w:rPr>
              <w:t>Entero</w:t>
            </w:r>
          </w:p>
        </w:tc>
        <w:tc>
          <w:tcPr>
            <w:tcW w:w="823" w:type="dxa"/>
          </w:tcPr>
          <w:p w:rsidR="00C76D73" w:rsidRPr="00DC734F" w:rsidRDefault="00C76D73" w:rsidP="00D6418A">
            <w:pPr>
              <w:jc w:val="both"/>
              <w:rPr>
                <w:rFonts w:cs="Arial"/>
                <w:szCs w:val="20"/>
              </w:rPr>
            </w:pPr>
            <w:r w:rsidRPr="00DC734F">
              <w:rPr>
                <w:rFonts w:cs="Arial"/>
                <w:szCs w:val="20"/>
              </w:rPr>
              <w:t>20</w:t>
            </w:r>
          </w:p>
        </w:tc>
        <w:tc>
          <w:tcPr>
            <w:tcW w:w="2126" w:type="dxa"/>
            <w:gridSpan w:val="2"/>
          </w:tcPr>
          <w:p w:rsidR="00C76D73" w:rsidRPr="00DC734F" w:rsidRDefault="00C76D73" w:rsidP="00D6418A">
            <w:pPr>
              <w:jc w:val="both"/>
              <w:rPr>
                <w:rFonts w:cs="Arial"/>
                <w:szCs w:val="20"/>
              </w:rPr>
            </w:pPr>
            <w:r w:rsidRPr="00DC734F">
              <w:rPr>
                <w:rFonts w:cs="Arial"/>
                <w:szCs w:val="20"/>
              </w:rPr>
              <w:t>Folio de la solicitud</w:t>
            </w:r>
          </w:p>
        </w:tc>
        <w:tc>
          <w:tcPr>
            <w:tcW w:w="1446" w:type="dxa"/>
          </w:tcPr>
          <w:p w:rsidR="00C76D73" w:rsidRPr="00DC734F" w:rsidRDefault="00C76D73" w:rsidP="00D6418A">
            <w:pPr>
              <w:jc w:val="both"/>
              <w:rPr>
                <w:rFonts w:cs="Arial"/>
                <w:szCs w:val="20"/>
              </w:rPr>
            </w:pPr>
            <w:r w:rsidRPr="00DC734F">
              <w:rPr>
                <w:rFonts w:cs="Arial"/>
                <w:szCs w:val="20"/>
              </w:rPr>
              <w:t>Consulta</w:t>
            </w:r>
          </w:p>
          <w:p w:rsidR="00C76D73" w:rsidRPr="00DC734F" w:rsidRDefault="00C76D73" w:rsidP="00D6418A">
            <w:pPr>
              <w:jc w:val="both"/>
              <w:rPr>
                <w:rFonts w:cs="Arial"/>
                <w:szCs w:val="20"/>
              </w:rPr>
            </w:pPr>
            <w:r w:rsidRPr="00DC734F">
              <w:rPr>
                <w:rFonts w:cs="Arial"/>
                <w:szCs w:val="20"/>
              </w:rPr>
              <w:t>Editar</w:t>
            </w:r>
          </w:p>
          <w:p w:rsidR="00C76D73" w:rsidRPr="00DC734F" w:rsidRDefault="00C76D73" w:rsidP="00D6418A">
            <w:pPr>
              <w:jc w:val="both"/>
              <w:rPr>
                <w:rFonts w:cs="Arial"/>
                <w:szCs w:val="20"/>
              </w:rPr>
            </w:pPr>
            <w:r w:rsidRPr="00DC734F">
              <w:rPr>
                <w:rFonts w:cs="Arial"/>
                <w:szCs w:val="20"/>
              </w:rPr>
              <w:t>Requerido</w:t>
            </w:r>
          </w:p>
        </w:tc>
      </w:tr>
      <w:tr w:rsidR="00C76D73" w:rsidRPr="00DC734F" w:rsidTr="002849F5">
        <w:trPr>
          <w:trHeight w:val="103"/>
        </w:trPr>
        <w:tc>
          <w:tcPr>
            <w:tcW w:w="2093" w:type="dxa"/>
            <w:vMerge/>
            <w:shd w:val="clear" w:color="auto" w:fill="D9D9D9" w:themeFill="background1" w:themeFillShade="D9"/>
            <w:vAlign w:val="top"/>
          </w:tcPr>
          <w:p w:rsidR="00C76D73" w:rsidRPr="00DC734F" w:rsidRDefault="00C76D73" w:rsidP="00D6418A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1785" w:type="dxa"/>
            <w:gridSpan w:val="2"/>
          </w:tcPr>
          <w:p w:rsidR="00C76D73" w:rsidRPr="00DC734F" w:rsidRDefault="00C76D73" w:rsidP="00D6418A">
            <w:pPr>
              <w:jc w:val="both"/>
              <w:rPr>
                <w:rFonts w:cs="Arial"/>
                <w:szCs w:val="20"/>
              </w:rPr>
            </w:pPr>
          </w:p>
        </w:tc>
        <w:tc>
          <w:tcPr>
            <w:tcW w:w="1333" w:type="dxa"/>
          </w:tcPr>
          <w:p w:rsidR="00C76D73" w:rsidRPr="00DC734F" w:rsidRDefault="00C76D73" w:rsidP="00D6418A">
            <w:pPr>
              <w:jc w:val="both"/>
              <w:rPr>
                <w:rFonts w:cs="Arial"/>
                <w:szCs w:val="20"/>
              </w:rPr>
            </w:pPr>
          </w:p>
        </w:tc>
        <w:tc>
          <w:tcPr>
            <w:tcW w:w="823" w:type="dxa"/>
          </w:tcPr>
          <w:p w:rsidR="00C76D73" w:rsidRPr="00DC734F" w:rsidRDefault="00C76D73" w:rsidP="00D6418A">
            <w:pPr>
              <w:jc w:val="both"/>
              <w:rPr>
                <w:rFonts w:cs="Arial"/>
                <w:szCs w:val="20"/>
              </w:rPr>
            </w:pPr>
          </w:p>
        </w:tc>
        <w:tc>
          <w:tcPr>
            <w:tcW w:w="2126" w:type="dxa"/>
            <w:gridSpan w:val="2"/>
          </w:tcPr>
          <w:p w:rsidR="00C76D73" w:rsidRPr="00DC734F" w:rsidRDefault="00C76D73" w:rsidP="00D6418A">
            <w:pPr>
              <w:jc w:val="both"/>
              <w:rPr>
                <w:rFonts w:cs="Arial"/>
                <w:szCs w:val="20"/>
              </w:rPr>
            </w:pPr>
          </w:p>
        </w:tc>
        <w:tc>
          <w:tcPr>
            <w:tcW w:w="1446" w:type="dxa"/>
          </w:tcPr>
          <w:p w:rsidR="00C76D73" w:rsidRPr="00DC734F" w:rsidRDefault="00C76D73" w:rsidP="00D6418A">
            <w:pPr>
              <w:jc w:val="both"/>
              <w:rPr>
                <w:rFonts w:cs="Arial"/>
                <w:szCs w:val="20"/>
              </w:rPr>
            </w:pPr>
          </w:p>
        </w:tc>
      </w:tr>
      <w:tr w:rsidR="00C76D73" w:rsidRPr="00DC734F" w:rsidTr="002849F5">
        <w:trPr>
          <w:trHeight w:val="340"/>
        </w:trPr>
        <w:tc>
          <w:tcPr>
            <w:tcW w:w="2093" w:type="dxa"/>
            <w:shd w:val="clear" w:color="auto" w:fill="D9D9D9" w:themeFill="background1" w:themeFillShade="D9"/>
            <w:vAlign w:val="top"/>
          </w:tcPr>
          <w:p w:rsidR="00C76D73" w:rsidRPr="00DC734F" w:rsidRDefault="00C76D73" w:rsidP="00C963AE">
            <w:pPr>
              <w:jc w:val="left"/>
              <w:rPr>
                <w:rFonts w:cs="Arial"/>
                <w:b/>
                <w:szCs w:val="20"/>
              </w:rPr>
            </w:pPr>
            <w:r w:rsidRPr="00DC734F">
              <w:rPr>
                <w:rFonts w:cs="Arial"/>
                <w:b/>
                <w:szCs w:val="20"/>
              </w:rPr>
              <w:t>Diagrama de Actividades</w:t>
            </w:r>
            <w:r w:rsidR="00C963AE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7513" w:type="dxa"/>
            <w:gridSpan w:val="7"/>
          </w:tcPr>
          <w:p w:rsidR="00C76D73" w:rsidRPr="00DC734F" w:rsidRDefault="00C76D73" w:rsidP="00C76D73">
            <w:pPr>
              <w:jc w:val="left"/>
              <w:rPr>
                <w:rFonts w:cs="Arial"/>
                <w:color w:val="0000FF"/>
                <w:szCs w:val="20"/>
              </w:rPr>
            </w:pPr>
            <w:r w:rsidRPr="00DC734F">
              <w:rPr>
                <w:rFonts w:cs="Arial"/>
                <w:szCs w:val="20"/>
              </w:rPr>
              <w:br/>
            </w:r>
            <w:r w:rsidRPr="00DC734F">
              <w:rPr>
                <w:rFonts w:cs="Arial"/>
                <w:szCs w:val="20"/>
              </w:rPr>
              <w:br/>
            </w:r>
            <w:r w:rsidRPr="00DC734F">
              <w:rPr>
                <w:rFonts w:cs="Arial"/>
                <w:szCs w:val="20"/>
              </w:rPr>
              <w:br/>
            </w:r>
            <w:r w:rsidRPr="00DC734F">
              <w:rPr>
                <w:rFonts w:cs="Arial"/>
                <w:color w:val="0000FF"/>
                <w:szCs w:val="20"/>
              </w:rPr>
              <w:t>&lt;</w:t>
            </w:r>
            <w:r>
              <w:rPr>
                <w:rFonts w:cs="Arial"/>
                <w:color w:val="0000FF"/>
                <w:szCs w:val="20"/>
              </w:rPr>
              <w:t xml:space="preserve"> OPCIONAL.</w:t>
            </w:r>
            <w:r w:rsidRPr="00DC734F">
              <w:rPr>
                <w:rFonts w:cs="Arial"/>
                <w:color w:val="0000FF"/>
                <w:szCs w:val="20"/>
              </w:rPr>
              <w:t xml:space="preserve"> </w:t>
            </w:r>
            <w:r>
              <w:rPr>
                <w:rFonts w:cs="Arial"/>
                <w:color w:val="0000FF"/>
                <w:szCs w:val="20"/>
              </w:rPr>
              <w:t>E</w:t>
            </w:r>
            <w:r w:rsidRPr="00DC734F">
              <w:rPr>
                <w:rFonts w:cs="Arial"/>
                <w:color w:val="0000FF"/>
                <w:szCs w:val="20"/>
              </w:rPr>
              <w:t>n caso de no ser requerido, borrar este renglón&gt;</w:t>
            </w:r>
            <w:r w:rsidRPr="00DC734F">
              <w:rPr>
                <w:rFonts w:cs="Arial"/>
                <w:color w:val="0000FF"/>
                <w:szCs w:val="20"/>
              </w:rPr>
              <w:br/>
            </w:r>
            <w:r w:rsidRPr="00DC734F">
              <w:rPr>
                <w:rFonts w:cs="Arial"/>
                <w:color w:val="0000FF"/>
                <w:szCs w:val="20"/>
              </w:rPr>
              <w:br/>
            </w:r>
            <w:r w:rsidRPr="00DC734F">
              <w:rPr>
                <w:rFonts w:cs="Arial"/>
                <w:color w:val="0000FF"/>
                <w:szCs w:val="20"/>
              </w:rPr>
              <w:br/>
            </w:r>
          </w:p>
        </w:tc>
      </w:tr>
      <w:tr w:rsidR="00C76D73" w:rsidRPr="00DC734F" w:rsidTr="002849F5">
        <w:trPr>
          <w:trHeight w:val="340"/>
        </w:trPr>
        <w:tc>
          <w:tcPr>
            <w:tcW w:w="2093" w:type="dxa"/>
            <w:shd w:val="clear" w:color="auto" w:fill="D9D9D9" w:themeFill="background1" w:themeFillShade="D9"/>
            <w:vAlign w:val="top"/>
          </w:tcPr>
          <w:p w:rsidR="00C76D73" w:rsidRPr="00DC734F" w:rsidRDefault="00C76D73" w:rsidP="00C963AE">
            <w:pPr>
              <w:jc w:val="left"/>
              <w:rPr>
                <w:rFonts w:cs="Arial"/>
                <w:b/>
                <w:szCs w:val="20"/>
              </w:rPr>
            </w:pPr>
            <w:r w:rsidRPr="00DC734F">
              <w:rPr>
                <w:rFonts w:cs="Arial"/>
                <w:b/>
                <w:szCs w:val="20"/>
              </w:rPr>
              <w:t>Escenarios</w:t>
            </w:r>
            <w:r w:rsidR="00C963AE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C76D73" w:rsidRPr="00DC734F" w:rsidRDefault="00C76D73" w:rsidP="00D6418A">
            <w:pPr>
              <w:rPr>
                <w:rFonts w:cs="Arial"/>
                <w:b/>
                <w:szCs w:val="20"/>
              </w:rPr>
            </w:pPr>
            <w:r w:rsidRPr="00DC734F">
              <w:rPr>
                <w:rFonts w:cs="Arial"/>
                <w:b/>
                <w:szCs w:val="20"/>
              </w:rPr>
              <w:t>Número</w:t>
            </w:r>
          </w:p>
        </w:tc>
        <w:tc>
          <w:tcPr>
            <w:tcW w:w="2268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76D73" w:rsidRPr="00DC734F" w:rsidRDefault="00C76D73" w:rsidP="00D6418A">
            <w:pPr>
              <w:rPr>
                <w:rFonts w:cs="Arial"/>
                <w:b/>
                <w:szCs w:val="20"/>
              </w:rPr>
            </w:pPr>
            <w:r w:rsidRPr="00DC734F">
              <w:rPr>
                <w:rFonts w:cs="Arial"/>
                <w:b/>
                <w:szCs w:val="20"/>
              </w:rPr>
              <w:t>Secuencia</w:t>
            </w:r>
          </w:p>
        </w:tc>
        <w:tc>
          <w:tcPr>
            <w:tcW w:w="3544" w:type="dxa"/>
            <w:gridSpan w:val="2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:rsidR="00C76D73" w:rsidRPr="00DC734F" w:rsidRDefault="00C76D73" w:rsidP="00D6418A">
            <w:pPr>
              <w:rPr>
                <w:rFonts w:cs="Arial"/>
                <w:b/>
                <w:szCs w:val="20"/>
              </w:rPr>
            </w:pPr>
            <w:r w:rsidRPr="00DC734F">
              <w:rPr>
                <w:rFonts w:cs="Arial"/>
                <w:b/>
                <w:szCs w:val="20"/>
              </w:rPr>
              <w:t>Descripción</w:t>
            </w:r>
          </w:p>
        </w:tc>
      </w:tr>
      <w:tr w:rsidR="00C76D73" w:rsidRPr="00DC734F" w:rsidTr="002849F5">
        <w:trPr>
          <w:trHeight w:val="65"/>
        </w:trPr>
        <w:tc>
          <w:tcPr>
            <w:tcW w:w="2093" w:type="dxa"/>
            <w:vMerge w:val="restart"/>
            <w:shd w:val="clear" w:color="auto" w:fill="D9D9D9" w:themeFill="background1" w:themeFillShade="D9"/>
            <w:vAlign w:val="top"/>
          </w:tcPr>
          <w:p w:rsidR="00C76D73" w:rsidRPr="00DC734F" w:rsidRDefault="00C76D73" w:rsidP="00D6418A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C76D73" w:rsidRPr="00DC734F" w:rsidRDefault="00C76D73" w:rsidP="00D6418A">
            <w:pPr>
              <w:rPr>
                <w:rFonts w:cs="Arial"/>
                <w:szCs w:val="20"/>
              </w:rPr>
            </w:pPr>
          </w:p>
        </w:tc>
        <w:tc>
          <w:tcPr>
            <w:tcW w:w="2268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C76D73" w:rsidRPr="00DC734F" w:rsidRDefault="00C76D73" w:rsidP="00D6418A">
            <w:pPr>
              <w:jc w:val="both"/>
              <w:rPr>
                <w:rFonts w:cs="Arial"/>
                <w:szCs w:val="20"/>
              </w:rPr>
            </w:pPr>
            <w:r w:rsidRPr="00DC734F">
              <w:rPr>
                <w:rFonts w:cs="Arial"/>
                <w:szCs w:val="20"/>
              </w:rPr>
              <w:t>A1</w:t>
            </w:r>
          </w:p>
        </w:tc>
        <w:tc>
          <w:tcPr>
            <w:tcW w:w="3544" w:type="dxa"/>
            <w:gridSpan w:val="2"/>
            <w:tcBorders>
              <w:left w:val="single" w:sz="4" w:space="0" w:color="auto"/>
            </w:tcBorders>
          </w:tcPr>
          <w:p w:rsidR="00C76D73" w:rsidRPr="00DC734F" w:rsidRDefault="00C76D73" w:rsidP="00D6418A">
            <w:pPr>
              <w:jc w:val="both"/>
              <w:rPr>
                <w:rFonts w:cs="Arial"/>
                <w:szCs w:val="20"/>
              </w:rPr>
            </w:pPr>
          </w:p>
        </w:tc>
      </w:tr>
      <w:tr w:rsidR="00C76D73" w:rsidRPr="00DC734F" w:rsidTr="002849F5">
        <w:trPr>
          <w:trHeight w:val="69"/>
        </w:trPr>
        <w:tc>
          <w:tcPr>
            <w:tcW w:w="2093" w:type="dxa"/>
            <w:vMerge/>
            <w:shd w:val="clear" w:color="auto" w:fill="D9D9D9" w:themeFill="background1" w:themeFillShade="D9"/>
            <w:vAlign w:val="top"/>
          </w:tcPr>
          <w:p w:rsidR="00C76D73" w:rsidRPr="00DC734F" w:rsidRDefault="00C76D73" w:rsidP="00D6418A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C76D73" w:rsidRPr="00DC734F" w:rsidRDefault="00C76D73" w:rsidP="00D6418A">
            <w:pPr>
              <w:rPr>
                <w:rFonts w:cs="Arial"/>
                <w:szCs w:val="20"/>
              </w:rPr>
            </w:pPr>
          </w:p>
        </w:tc>
        <w:tc>
          <w:tcPr>
            <w:tcW w:w="2268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C76D73" w:rsidRPr="00DC734F" w:rsidRDefault="00C76D73" w:rsidP="00D6418A">
            <w:pPr>
              <w:jc w:val="both"/>
              <w:rPr>
                <w:rFonts w:cs="Arial"/>
                <w:szCs w:val="20"/>
              </w:rPr>
            </w:pPr>
            <w:r w:rsidRPr="00DC734F">
              <w:rPr>
                <w:rFonts w:cs="Arial"/>
                <w:szCs w:val="20"/>
              </w:rPr>
              <w:t>A1,A4</w:t>
            </w:r>
          </w:p>
        </w:tc>
        <w:tc>
          <w:tcPr>
            <w:tcW w:w="3544" w:type="dxa"/>
            <w:gridSpan w:val="2"/>
            <w:tcBorders>
              <w:left w:val="single" w:sz="4" w:space="0" w:color="auto"/>
            </w:tcBorders>
          </w:tcPr>
          <w:p w:rsidR="00C76D73" w:rsidRPr="00DC734F" w:rsidRDefault="00C76D73" w:rsidP="00D6418A">
            <w:pPr>
              <w:jc w:val="both"/>
              <w:rPr>
                <w:rFonts w:cs="Arial"/>
                <w:szCs w:val="20"/>
              </w:rPr>
            </w:pPr>
          </w:p>
        </w:tc>
      </w:tr>
    </w:tbl>
    <w:p w:rsidR="00C76D73" w:rsidRPr="004E61F0" w:rsidRDefault="00C76D73" w:rsidP="00C76D73"/>
    <w:p w:rsidR="00C76D73" w:rsidRPr="00532AB8" w:rsidRDefault="00C76D73" w:rsidP="00C76D73">
      <w:pPr>
        <w:rPr>
          <w:lang w:val="es-ES"/>
        </w:rPr>
      </w:pPr>
    </w:p>
    <w:p w:rsidR="00FD54B6" w:rsidRPr="00532AB8" w:rsidRDefault="00FD54B6" w:rsidP="00C76D73">
      <w:pPr>
        <w:pStyle w:val="Ttulo1"/>
        <w:numPr>
          <w:ilvl w:val="0"/>
          <w:numId w:val="0"/>
        </w:numPr>
        <w:ind w:left="709" w:hanging="709"/>
      </w:pPr>
      <w:bookmarkStart w:id="36" w:name="_GoBack"/>
      <w:bookmarkEnd w:id="36"/>
    </w:p>
    <w:sectPr w:rsidR="00FD54B6" w:rsidRPr="00532AB8" w:rsidSect="008D4ED2">
      <w:headerReference w:type="default" r:id="rId8"/>
      <w:footerReference w:type="default" r:id="rId9"/>
      <w:headerReference w:type="first" r:id="rId10"/>
      <w:footerReference w:type="first" r:id="rId11"/>
      <w:type w:val="oddPage"/>
      <w:pgSz w:w="12240" w:h="15840" w:code="1"/>
      <w:pgMar w:top="1418" w:right="1440" w:bottom="1440" w:left="1440" w:header="539" w:footer="663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5000" w:rsidRDefault="00385000">
      <w:r>
        <w:separator/>
      </w:r>
    </w:p>
  </w:endnote>
  <w:endnote w:type="continuationSeparator" w:id="0">
    <w:p w:rsidR="00385000" w:rsidRDefault="00385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5A11" w:rsidRDefault="00435A11"/>
  <w:p w:rsidR="00435A11" w:rsidRDefault="002849F5">
    <w:r>
      <w:rPr>
        <w:noProof/>
        <w:lang w:eastAsia="es-MX"/>
      </w:rPr>
      <w:pict>
        <v:line id="_x0000_s2051" style="position:absolute;z-index:251659776" from="0,1.75pt" to="471pt,1.75pt"/>
      </w:pict>
    </w:r>
  </w:p>
  <w:tbl>
    <w:tblPr>
      <w:tblW w:w="956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71"/>
      <w:gridCol w:w="3119"/>
      <w:gridCol w:w="1276"/>
      <w:gridCol w:w="3402"/>
    </w:tblGrid>
    <w:tr w:rsidR="00C32ED1" w:rsidRPr="00BC4B7C" w:rsidTr="00D701BB">
      <w:tc>
        <w:tcPr>
          <w:tcW w:w="1771" w:type="dxa"/>
        </w:tcPr>
        <w:p w:rsidR="00C32ED1" w:rsidRPr="00BC4B7C" w:rsidRDefault="00C32ED1" w:rsidP="00B85E86">
          <w:pPr>
            <w:pStyle w:val="Encabezado"/>
            <w:jc w:val="right"/>
            <w:rPr>
              <w:rFonts w:cs="Arial"/>
              <w:b w:val="0"/>
              <w:color w:val="auto"/>
              <w:sz w:val="18"/>
              <w:szCs w:val="18"/>
            </w:rPr>
          </w:pPr>
          <w:r w:rsidRPr="00BC4B7C">
            <w:rPr>
              <w:rFonts w:cs="Arial"/>
              <w:b w:val="0"/>
              <w:color w:val="auto"/>
              <w:sz w:val="18"/>
              <w:szCs w:val="18"/>
            </w:rPr>
            <w:t xml:space="preserve">Número: </w:t>
          </w:r>
        </w:p>
      </w:tc>
      <w:tc>
        <w:tcPr>
          <w:tcW w:w="3119" w:type="dxa"/>
        </w:tcPr>
        <w:p w:rsidR="00C32ED1" w:rsidRPr="00BC4B7C" w:rsidRDefault="002849F5" w:rsidP="001A3B6D">
          <w:pPr>
            <w:pStyle w:val="Encabezado"/>
            <w:rPr>
              <w:rFonts w:cs="Arial"/>
              <w:color w:val="auto"/>
              <w:sz w:val="18"/>
              <w:szCs w:val="18"/>
            </w:rPr>
          </w:pPr>
          <w:r>
            <w:rPr>
              <w:rFonts w:cs="Arial"/>
              <w:color w:val="auto"/>
              <w:sz w:val="18"/>
              <w:szCs w:val="18"/>
            </w:rPr>
            <w:t>UADEC</w:t>
          </w:r>
          <w:r w:rsidR="00C32ED1">
            <w:rPr>
              <w:rFonts w:cs="Arial"/>
              <w:color w:val="auto"/>
              <w:sz w:val="18"/>
              <w:szCs w:val="18"/>
            </w:rPr>
            <w:t>-RD-CASOSDEUSO</w:t>
          </w:r>
        </w:p>
      </w:tc>
      <w:tc>
        <w:tcPr>
          <w:tcW w:w="1276" w:type="dxa"/>
        </w:tcPr>
        <w:p w:rsidR="00C32ED1" w:rsidRPr="00BC4B7C" w:rsidRDefault="00C32ED1" w:rsidP="00BC4FFF">
          <w:pPr>
            <w:pStyle w:val="Encabezado"/>
            <w:jc w:val="right"/>
            <w:rPr>
              <w:rFonts w:cs="Arial"/>
              <w:b w:val="0"/>
              <w:color w:val="auto"/>
              <w:sz w:val="18"/>
              <w:szCs w:val="18"/>
            </w:rPr>
          </w:pPr>
          <w:r w:rsidRPr="00BC4B7C">
            <w:rPr>
              <w:rFonts w:cs="Arial"/>
              <w:b w:val="0"/>
              <w:color w:val="auto"/>
              <w:sz w:val="18"/>
              <w:szCs w:val="18"/>
            </w:rPr>
            <w:t xml:space="preserve">Autor: </w:t>
          </w:r>
        </w:p>
      </w:tc>
      <w:tc>
        <w:tcPr>
          <w:tcW w:w="3402" w:type="dxa"/>
        </w:tcPr>
        <w:p w:rsidR="00C32ED1" w:rsidRPr="00D13083" w:rsidRDefault="00C32ED1" w:rsidP="00B12D1F">
          <w:pPr>
            <w:pStyle w:val="Encabezado"/>
            <w:rPr>
              <w:rFonts w:cs="Arial"/>
              <w:color w:val="0000FF"/>
              <w:sz w:val="18"/>
              <w:szCs w:val="18"/>
            </w:rPr>
          </w:pPr>
          <w:r w:rsidRPr="00D13083">
            <w:rPr>
              <w:rFonts w:cs="Arial"/>
              <w:color w:val="0000FF"/>
              <w:sz w:val="18"/>
              <w:szCs w:val="18"/>
            </w:rPr>
            <w:t>&lt;nombre&gt;</w:t>
          </w:r>
        </w:p>
      </w:tc>
    </w:tr>
    <w:tr w:rsidR="00C32ED1" w:rsidRPr="00BC4B7C" w:rsidTr="00750C52">
      <w:tc>
        <w:tcPr>
          <w:tcW w:w="1771" w:type="dxa"/>
        </w:tcPr>
        <w:p w:rsidR="00C32ED1" w:rsidRPr="00BC4B7C" w:rsidRDefault="00C32ED1" w:rsidP="00B85E86">
          <w:pPr>
            <w:pStyle w:val="Encabezado"/>
            <w:jc w:val="right"/>
            <w:rPr>
              <w:rFonts w:cs="Arial"/>
              <w:b w:val="0"/>
              <w:color w:val="auto"/>
              <w:sz w:val="18"/>
              <w:szCs w:val="18"/>
            </w:rPr>
          </w:pPr>
          <w:r>
            <w:rPr>
              <w:rFonts w:cs="Arial"/>
              <w:b w:val="0"/>
              <w:color w:val="auto"/>
              <w:sz w:val="18"/>
              <w:szCs w:val="18"/>
            </w:rPr>
            <w:t>Versión/Revisión</w:t>
          </w:r>
          <w:r w:rsidRPr="00BC4B7C">
            <w:rPr>
              <w:rFonts w:cs="Arial"/>
              <w:b w:val="0"/>
              <w:color w:val="auto"/>
              <w:sz w:val="18"/>
              <w:szCs w:val="18"/>
            </w:rPr>
            <w:t xml:space="preserve">: </w:t>
          </w:r>
        </w:p>
      </w:tc>
      <w:tc>
        <w:tcPr>
          <w:tcW w:w="3119" w:type="dxa"/>
        </w:tcPr>
        <w:p w:rsidR="00C32ED1" w:rsidRPr="00D13083" w:rsidRDefault="00C32ED1" w:rsidP="00B12D1F">
          <w:pPr>
            <w:pStyle w:val="Encabezado"/>
            <w:rPr>
              <w:rFonts w:cs="Arial"/>
              <w:color w:val="0000FF"/>
              <w:sz w:val="18"/>
              <w:szCs w:val="18"/>
            </w:rPr>
          </w:pPr>
          <w:r w:rsidRPr="00D13083">
            <w:rPr>
              <w:rFonts w:cs="Arial"/>
              <w:color w:val="0000FF"/>
              <w:sz w:val="18"/>
              <w:szCs w:val="18"/>
            </w:rPr>
            <w:t>&lt;ver/rel&gt;</w:t>
          </w:r>
        </w:p>
      </w:tc>
      <w:tc>
        <w:tcPr>
          <w:tcW w:w="1276" w:type="dxa"/>
        </w:tcPr>
        <w:p w:rsidR="00C32ED1" w:rsidRPr="00BC4B7C" w:rsidRDefault="00C32ED1" w:rsidP="00BC4FFF">
          <w:pPr>
            <w:pStyle w:val="Encabezado"/>
            <w:jc w:val="right"/>
            <w:rPr>
              <w:rFonts w:cs="Arial"/>
              <w:b w:val="0"/>
              <w:color w:val="auto"/>
              <w:sz w:val="18"/>
              <w:szCs w:val="18"/>
            </w:rPr>
          </w:pPr>
          <w:r w:rsidRPr="00BC4B7C">
            <w:rPr>
              <w:rFonts w:cs="Arial"/>
              <w:b w:val="0"/>
              <w:color w:val="auto"/>
              <w:sz w:val="18"/>
              <w:szCs w:val="18"/>
            </w:rPr>
            <w:t xml:space="preserve">Aprobado: </w:t>
          </w:r>
        </w:p>
      </w:tc>
      <w:tc>
        <w:tcPr>
          <w:tcW w:w="3402" w:type="dxa"/>
        </w:tcPr>
        <w:p w:rsidR="00C32ED1" w:rsidRPr="00D13083" w:rsidRDefault="00C32ED1" w:rsidP="00B12D1F">
          <w:pPr>
            <w:pStyle w:val="Encabezado"/>
            <w:rPr>
              <w:rFonts w:cs="Arial"/>
              <w:color w:val="0000FF"/>
              <w:sz w:val="18"/>
              <w:szCs w:val="18"/>
            </w:rPr>
          </w:pPr>
          <w:r w:rsidRPr="00D13083">
            <w:rPr>
              <w:rFonts w:cs="Arial"/>
              <w:color w:val="0000FF"/>
              <w:sz w:val="18"/>
              <w:szCs w:val="18"/>
            </w:rPr>
            <w:t>&lt;nombre&gt;</w:t>
          </w:r>
        </w:p>
      </w:tc>
    </w:tr>
    <w:tr w:rsidR="00C32ED1" w:rsidRPr="00BC4B7C" w:rsidTr="00D701BB">
      <w:tc>
        <w:tcPr>
          <w:tcW w:w="1771" w:type="dxa"/>
        </w:tcPr>
        <w:p w:rsidR="00C32ED1" w:rsidRPr="00BC4B7C" w:rsidRDefault="00C32ED1" w:rsidP="00BC4FFF">
          <w:pPr>
            <w:pStyle w:val="Encabezado"/>
            <w:jc w:val="right"/>
            <w:rPr>
              <w:rFonts w:cs="Arial"/>
              <w:b w:val="0"/>
              <w:color w:val="auto"/>
              <w:sz w:val="18"/>
              <w:szCs w:val="18"/>
              <w:lang w:val="es-ES"/>
            </w:rPr>
          </w:pPr>
          <w:r w:rsidRPr="00BC4B7C">
            <w:rPr>
              <w:rFonts w:cs="Arial"/>
              <w:b w:val="0"/>
              <w:color w:val="auto"/>
              <w:sz w:val="18"/>
              <w:szCs w:val="18"/>
              <w:lang w:val="es-ES"/>
            </w:rPr>
            <w:t xml:space="preserve">Fecha: </w:t>
          </w:r>
        </w:p>
      </w:tc>
      <w:tc>
        <w:tcPr>
          <w:tcW w:w="3119" w:type="dxa"/>
        </w:tcPr>
        <w:p w:rsidR="00C32ED1" w:rsidRPr="00D13083" w:rsidRDefault="00C32ED1" w:rsidP="00B12D1F">
          <w:pPr>
            <w:pStyle w:val="Encabezado"/>
            <w:rPr>
              <w:rFonts w:cs="Arial"/>
              <w:color w:val="0000FF"/>
              <w:sz w:val="18"/>
              <w:szCs w:val="18"/>
            </w:rPr>
          </w:pPr>
          <w:r w:rsidRPr="00D13083">
            <w:rPr>
              <w:rFonts w:cs="Arial"/>
              <w:color w:val="0000FF"/>
              <w:sz w:val="18"/>
              <w:szCs w:val="18"/>
            </w:rPr>
            <w:t>&lt;fecha&gt;</w:t>
          </w:r>
        </w:p>
      </w:tc>
      <w:tc>
        <w:tcPr>
          <w:tcW w:w="1276" w:type="dxa"/>
        </w:tcPr>
        <w:p w:rsidR="00C32ED1" w:rsidRPr="00BC4B7C" w:rsidRDefault="00C32ED1" w:rsidP="00BC4FFF">
          <w:pPr>
            <w:pStyle w:val="Encabezado"/>
            <w:jc w:val="right"/>
            <w:rPr>
              <w:rFonts w:cs="Arial"/>
              <w:b w:val="0"/>
              <w:color w:val="auto"/>
              <w:sz w:val="18"/>
              <w:szCs w:val="18"/>
            </w:rPr>
          </w:pPr>
          <w:r w:rsidRPr="00BC4B7C">
            <w:rPr>
              <w:rFonts w:cs="Arial"/>
              <w:b w:val="0"/>
              <w:color w:val="auto"/>
              <w:sz w:val="18"/>
              <w:szCs w:val="18"/>
            </w:rPr>
            <w:t xml:space="preserve">Clasificación: </w:t>
          </w:r>
        </w:p>
      </w:tc>
      <w:tc>
        <w:tcPr>
          <w:tcW w:w="3402" w:type="dxa"/>
        </w:tcPr>
        <w:p w:rsidR="00C32ED1" w:rsidRPr="00BC4B7C" w:rsidRDefault="00C32ED1" w:rsidP="00BC4FFF">
          <w:pPr>
            <w:pStyle w:val="Encabezado"/>
            <w:rPr>
              <w:rFonts w:cs="Arial"/>
              <w:color w:val="auto"/>
              <w:sz w:val="18"/>
              <w:szCs w:val="18"/>
            </w:rPr>
          </w:pPr>
          <w:r w:rsidRPr="00BC4B7C">
            <w:rPr>
              <w:rFonts w:cs="Arial"/>
              <w:color w:val="auto"/>
              <w:sz w:val="18"/>
              <w:szCs w:val="18"/>
            </w:rPr>
            <w:t>CONFIDENCIAL</w:t>
          </w:r>
        </w:p>
      </w:tc>
    </w:tr>
  </w:tbl>
  <w:p w:rsidR="00435A11" w:rsidRPr="00BC4B7C" w:rsidRDefault="00435A11" w:rsidP="006738E5">
    <w:pPr>
      <w:jc w:val="center"/>
      <w:rPr>
        <w:rFonts w:cs="Arial"/>
        <w:sz w:val="18"/>
        <w:szCs w:val="18"/>
      </w:rPr>
    </w:pPr>
  </w:p>
  <w:p w:rsidR="00435A11" w:rsidRDefault="002849F5" w:rsidP="0016587F">
    <w:pPr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 w:rsidR="00435A11">
      <w:t>/</w:t>
    </w:r>
    <w:r>
      <w:fldChar w:fldCharType="begin"/>
    </w:r>
    <w:r>
      <w:instrText xml:space="preserve"> NUMPAGES  \* Arabic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  <w:p w:rsidR="00435A11" w:rsidRPr="00600B94" w:rsidRDefault="00435A11" w:rsidP="009D0C11">
    <w:pPr>
      <w:pStyle w:val="Piedepgina"/>
      <w:rPr>
        <w:color w:val="auto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5A11" w:rsidRDefault="00435A11"/>
  <w:p w:rsidR="00435A11" w:rsidRDefault="00435A11"/>
  <w:p w:rsidR="00435A11" w:rsidRDefault="00435A11">
    <w:pPr>
      <w:pStyle w:val="Piedepgina"/>
      <w:tabs>
        <w:tab w:val="clear" w:pos="4320"/>
        <w:tab w:val="clear" w:pos="8640"/>
      </w:tabs>
    </w:pPr>
  </w:p>
  <w:p w:rsidR="00435A11" w:rsidRDefault="00435A11">
    <w:pPr>
      <w:pStyle w:val="Piedepgina"/>
    </w:pPr>
  </w:p>
  <w:p w:rsidR="00435A11" w:rsidRDefault="00435A11" w:rsidP="00A3307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5000" w:rsidRDefault="00385000">
      <w:r>
        <w:separator/>
      </w:r>
    </w:p>
  </w:footnote>
  <w:footnote w:type="continuationSeparator" w:id="0">
    <w:p w:rsidR="00385000" w:rsidRDefault="003850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5A11" w:rsidRDefault="002849F5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60800" behindDoc="0" locked="0" layoutInCell="1" allowOverlap="1" wp14:anchorId="3890A028" wp14:editId="1F5CFC32">
          <wp:simplePos x="0" y="0"/>
          <wp:positionH relativeFrom="column">
            <wp:posOffset>5572125</wp:posOffset>
          </wp:positionH>
          <wp:positionV relativeFrom="paragraph">
            <wp:posOffset>10160</wp:posOffset>
          </wp:positionV>
          <wp:extent cx="372110" cy="45085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2110" cy="450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es-MX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.75pt;margin-top:39.75pt;width:471pt;height:0;z-index:251658752;mso-position-horizontal-relative:text;mso-position-vertical-relative:text" o:connectortype="straight"/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5A11" w:rsidRDefault="00435A11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column">
            <wp:posOffset>5351780</wp:posOffset>
          </wp:positionH>
          <wp:positionV relativeFrom="page">
            <wp:posOffset>360680</wp:posOffset>
          </wp:positionV>
          <wp:extent cx="749935" cy="544195"/>
          <wp:effectExtent l="19050" t="0" r="0" b="0"/>
          <wp:wrapNone/>
          <wp:docPr id="4" name="Picture 28" descr="logoDo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 descr="logoDoc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9935" cy="5441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2849F5">
      <w:rPr>
        <w:noProof/>
        <w:lang w:eastAsia="es-MX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3" type="#_x0000_t32" style="position:absolute;margin-left:0;margin-top:48pt;width:471pt;height:0;z-index:251656704;mso-position-horizontal-relative:text;mso-position-vertical-relative:text" o:connectortype="straight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CCE04656"/>
    <w:lvl w:ilvl="0">
      <w:numFmt w:val="bullet"/>
      <w:lvlText w:val="*"/>
      <w:lvlJc w:val="left"/>
    </w:lvl>
  </w:abstractNum>
  <w:abstractNum w:abstractNumId="1">
    <w:nsid w:val="06004EC7"/>
    <w:multiLevelType w:val="singleLevel"/>
    <w:tmpl w:val="BDDACEC0"/>
    <w:lvl w:ilvl="0">
      <w:start w:val="1"/>
      <w:numFmt w:val="decimal"/>
      <w:pStyle w:val="Rule"/>
      <w:lvlText w:val="[%1]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">
    <w:nsid w:val="075E5668"/>
    <w:multiLevelType w:val="hybridMultilevel"/>
    <w:tmpl w:val="1F38206C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0DCA385D"/>
    <w:multiLevelType w:val="hybridMultilevel"/>
    <w:tmpl w:val="E82ECEA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E2F4117"/>
    <w:multiLevelType w:val="hybridMultilevel"/>
    <w:tmpl w:val="75ACBB3C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18F94FBA"/>
    <w:multiLevelType w:val="hybridMultilevel"/>
    <w:tmpl w:val="B92A14F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961565E"/>
    <w:multiLevelType w:val="hybridMultilevel"/>
    <w:tmpl w:val="5A828100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1B9E3418"/>
    <w:multiLevelType w:val="hybridMultilevel"/>
    <w:tmpl w:val="5DB68676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2927BE5"/>
    <w:multiLevelType w:val="multilevel"/>
    <w:tmpl w:val="C19612C0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pStyle w:val="Ttulo2"/>
      <w:isLgl/>
      <w:lvlText w:val="%1.%2"/>
      <w:lvlJc w:val="left"/>
      <w:pPr>
        <w:ind w:left="792" w:hanging="360"/>
      </w:pPr>
      <w:rPr>
        <w:rFonts w:cs="Times New Roman"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1224" w:hanging="720"/>
      </w:pPr>
      <w:rPr>
        <w:rFonts w:cs="Times New Roman" w:hint="default"/>
      </w:rPr>
    </w:lvl>
    <w:lvl w:ilvl="3">
      <w:start w:val="1"/>
      <w:numFmt w:val="decimal"/>
      <w:pStyle w:val="Ttulo4"/>
      <w:isLgl/>
      <w:lvlText w:val="%1.%2.%3.%4"/>
      <w:lvlJc w:val="left"/>
      <w:pPr>
        <w:ind w:left="1296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728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232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304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736" w:hanging="1800"/>
      </w:pPr>
      <w:rPr>
        <w:rFonts w:cs="Times New Roman" w:hint="default"/>
      </w:rPr>
    </w:lvl>
  </w:abstractNum>
  <w:abstractNum w:abstractNumId="9">
    <w:nsid w:val="2EFD662A"/>
    <w:multiLevelType w:val="hybridMultilevel"/>
    <w:tmpl w:val="D5501AC0"/>
    <w:lvl w:ilvl="0" w:tplc="0C0A000F">
      <w:start w:val="1"/>
      <w:numFmt w:val="decimal"/>
      <w:lvlText w:val="%1."/>
      <w:lvlJc w:val="left"/>
      <w:pPr>
        <w:tabs>
          <w:tab w:val="num" w:pos="432"/>
        </w:tabs>
        <w:ind w:left="432" w:hanging="360"/>
      </w:pPr>
    </w:lvl>
    <w:lvl w:ilvl="1" w:tplc="04090001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0">
    <w:nsid w:val="3032227A"/>
    <w:multiLevelType w:val="hybridMultilevel"/>
    <w:tmpl w:val="A3FECDC8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31041EDD"/>
    <w:multiLevelType w:val="hybridMultilevel"/>
    <w:tmpl w:val="60229098"/>
    <w:lvl w:ilvl="0" w:tplc="F0EAE1A0">
      <w:start w:val="1"/>
      <w:numFmt w:val="bullet"/>
      <w:lvlText w:val=""/>
      <w:lvlJc w:val="left"/>
      <w:pPr>
        <w:ind w:left="1861" w:hanging="360"/>
      </w:pPr>
      <w:rPr>
        <w:rFonts w:ascii="Arial Unicode MS" w:eastAsia="Arial Unicode MS" w:hAnsi="Arial Unicode MS" w:hint="eastAsia"/>
        <w:sz w:val="28"/>
      </w:rPr>
    </w:lvl>
    <w:lvl w:ilvl="1" w:tplc="080A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12">
    <w:nsid w:val="31E97C8E"/>
    <w:multiLevelType w:val="hybridMultilevel"/>
    <w:tmpl w:val="3506754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3AE4514"/>
    <w:multiLevelType w:val="hybridMultilevel"/>
    <w:tmpl w:val="BD469F90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340901BE"/>
    <w:multiLevelType w:val="hybridMultilevel"/>
    <w:tmpl w:val="46E2C23E"/>
    <w:lvl w:ilvl="0" w:tplc="A4362276">
      <w:start w:val="1"/>
      <w:numFmt w:val="bullet"/>
      <w:lvlText w:val=""/>
      <w:lvlJc w:val="left"/>
      <w:pPr>
        <w:tabs>
          <w:tab w:val="num" w:pos="360"/>
        </w:tabs>
        <w:ind w:left="360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5356829"/>
    <w:multiLevelType w:val="hybridMultilevel"/>
    <w:tmpl w:val="5AACEEDA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7F0225C"/>
    <w:multiLevelType w:val="multilevel"/>
    <w:tmpl w:val="5D341454"/>
    <w:lvl w:ilvl="0">
      <w:start w:val="1"/>
      <w:numFmt w:val="decimal"/>
      <w:suff w:val="space"/>
      <w:lvlText w:val="%1."/>
      <w:lvlJc w:val="left"/>
      <w:pPr>
        <w:ind w:left="576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ascii="Arial" w:hAnsi="Arial"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auto"/>
        <w:spacing w:val="0"/>
        <w:w w:val="100"/>
        <w:kern w:val="0"/>
        <w:position w:val="0"/>
        <w:sz w:val="20"/>
        <w:u w:val="none"/>
        <w:effect w:val="none"/>
      </w:rPr>
    </w:lvl>
    <w:lvl w:ilvl="2">
      <w:start w:val="1"/>
      <w:numFmt w:val="decimal"/>
      <w:lvlText w:val="%1.%2.%3."/>
      <w:lvlJc w:val="left"/>
      <w:pPr>
        <w:tabs>
          <w:tab w:val="num" w:pos="1764"/>
        </w:tabs>
        <w:ind w:left="176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376"/>
        </w:tabs>
        <w:ind w:left="2304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096"/>
        </w:tabs>
        <w:ind w:left="2808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56"/>
        </w:tabs>
        <w:ind w:left="3312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76"/>
        </w:tabs>
        <w:ind w:left="3816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36"/>
        </w:tabs>
        <w:ind w:left="4320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56"/>
        </w:tabs>
        <w:ind w:left="4896" w:hanging="1440"/>
      </w:pPr>
      <w:rPr>
        <w:rFonts w:cs="Times New Roman" w:hint="default"/>
      </w:rPr>
    </w:lvl>
  </w:abstractNum>
  <w:abstractNum w:abstractNumId="18">
    <w:nsid w:val="3EFD2E2B"/>
    <w:multiLevelType w:val="hybridMultilevel"/>
    <w:tmpl w:val="AD42451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3FBB3098"/>
    <w:multiLevelType w:val="hybridMultilevel"/>
    <w:tmpl w:val="EC006FD0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41B85EFE"/>
    <w:multiLevelType w:val="hybridMultilevel"/>
    <w:tmpl w:val="EDBAC292"/>
    <w:lvl w:ilvl="0" w:tplc="B038E472">
      <w:start w:val="1"/>
      <w:numFmt w:val="bullet"/>
      <w:lvlText w:val=""/>
      <w:lvlJc w:val="left"/>
      <w:pPr>
        <w:ind w:left="1861" w:hanging="360"/>
      </w:pPr>
      <w:rPr>
        <w:rFonts w:ascii="Arial Unicode MS" w:eastAsia="Arial Unicode MS" w:hAnsi="Arial Unicode MS" w:hint="eastAsia"/>
        <w:sz w:val="24"/>
      </w:rPr>
    </w:lvl>
    <w:lvl w:ilvl="1" w:tplc="080A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21">
    <w:nsid w:val="459117E2"/>
    <w:multiLevelType w:val="hybridMultilevel"/>
    <w:tmpl w:val="BBF2ABD4"/>
    <w:lvl w:ilvl="0" w:tplc="080A0001">
      <w:start w:val="1"/>
      <w:numFmt w:val="bullet"/>
      <w:lvlText w:val=""/>
      <w:lvlJc w:val="left"/>
      <w:pPr>
        <w:ind w:left="186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22">
    <w:nsid w:val="4847180C"/>
    <w:multiLevelType w:val="hybridMultilevel"/>
    <w:tmpl w:val="6D2242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483A8F"/>
    <w:multiLevelType w:val="hybridMultilevel"/>
    <w:tmpl w:val="5D0AB2D2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497665D4"/>
    <w:multiLevelType w:val="hybridMultilevel"/>
    <w:tmpl w:val="63841600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4D063385"/>
    <w:multiLevelType w:val="hybridMultilevel"/>
    <w:tmpl w:val="51E2DC18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4DA31DDC"/>
    <w:multiLevelType w:val="hybridMultilevel"/>
    <w:tmpl w:val="6F80F712"/>
    <w:lvl w:ilvl="0" w:tplc="5066E012">
      <w:start w:val="1"/>
      <w:numFmt w:val="bullet"/>
      <w:lvlText w:val=""/>
      <w:lvlJc w:val="left"/>
      <w:pPr>
        <w:ind w:left="1861" w:hanging="360"/>
      </w:pPr>
      <w:rPr>
        <w:rFonts w:ascii="Arial Unicode MS" w:eastAsia="Arial Unicode MS" w:hAnsi="Arial Unicode MS" w:hint="eastAsia"/>
        <w:sz w:val="20"/>
      </w:rPr>
    </w:lvl>
    <w:lvl w:ilvl="1" w:tplc="080A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27">
    <w:nsid w:val="4ED44F63"/>
    <w:multiLevelType w:val="hybridMultilevel"/>
    <w:tmpl w:val="AAA2B17E"/>
    <w:lvl w:ilvl="0" w:tplc="04090003">
      <w:start w:val="1"/>
      <w:numFmt w:val="bullet"/>
      <w:lvlText w:val="o"/>
      <w:lvlJc w:val="left"/>
      <w:pPr>
        <w:tabs>
          <w:tab w:val="num" w:pos="-864"/>
        </w:tabs>
        <w:ind w:left="-864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-144"/>
        </w:tabs>
        <w:ind w:left="-14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76"/>
        </w:tabs>
        <w:ind w:left="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</w:abstractNum>
  <w:abstractNum w:abstractNumId="28">
    <w:nsid w:val="53010A61"/>
    <w:multiLevelType w:val="hybridMultilevel"/>
    <w:tmpl w:val="A18A99C6"/>
    <w:lvl w:ilvl="0" w:tplc="DAD81F86">
      <w:start w:val="1"/>
      <w:numFmt w:val="bullet"/>
      <w:lvlText w:val=""/>
      <w:lvlJc w:val="left"/>
      <w:pPr>
        <w:ind w:left="1861" w:hanging="360"/>
      </w:pPr>
      <w:rPr>
        <w:rFonts w:ascii="Arial Unicode MS" w:eastAsia="Arial Unicode MS" w:hAnsi="Arial Unicode MS" w:hint="eastAsia"/>
        <w:sz w:val="28"/>
      </w:rPr>
    </w:lvl>
    <w:lvl w:ilvl="1" w:tplc="080A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29">
    <w:nsid w:val="53C97AF1"/>
    <w:multiLevelType w:val="hybridMultilevel"/>
    <w:tmpl w:val="7EC82278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53DF53E7"/>
    <w:multiLevelType w:val="hybridMultilevel"/>
    <w:tmpl w:val="F62C7E46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>
    <w:nsid w:val="560B366F"/>
    <w:multiLevelType w:val="hybridMultilevel"/>
    <w:tmpl w:val="F3FCC4CE"/>
    <w:lvl w:ilvl="0" w:tplc="4372CE52">
      <w:start w:val="1"/>
      <w:numFmt w:val="bullet"/>
      <w:pStyle w:val="Bullet1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7203B6D"/>
    <w:multiLevelType w:val="hybridMultilevel"/>
    <w:tmpl w:val="FDF89CA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57343657"/>
    <w:multiLevelType w:val="hybridMultilevel"/>
    <w:tmpl w:val="C8D40BAE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>
    <w:nsid w:val="577E3851"/>
    <w:multiLevelType w:val="hybridMultilevel"/>
    <w:tmpl w:val="890AD7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D182D0C"/>
    <w:multiLevelType w:val="multilevel"/>
    <w:tmpl w:val="828A8E9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792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224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296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728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232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304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736" w:hanging="1800"/>
      </w:pPr>
      <w:rPr>
        <w:rFonts w:cs="Times New Roman" w:hint="default"/>
      </w:rPr>
    </w:lvl>
  </w:abstractNum>
  <w:abstractNum w:abstractNumId="36">
    <w:nsid w:val="5D8C03A3"/>
    <w:multiLevelType w:val="hybridMultilevel"/>
    <w:tmpl w:val="7E6EA9BC"/>
    <w:lvl w:ilvl="0" w:tplc="019E6AB0">
      <w:start w:val="1"/>
      <w:numFmt w:val="bullet"/>
      <w:pStyle w:val="Bullet3"/>
      <w:lvlText w:val="o"/>
      <w:lvlJc w:val="left"/>
      <w:pPr>
        <w:tabs>
          <w:tab w:val="num" w:pos="1008"/>
        </w:tabs>
        <w:ind w:left="1008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37">
    <w:nsid w:val="5F173A31"/>
    <w:multiLevelType w:val="multilevel"/>
    <w:tmpl w:val="67B4C48E"/>
    <w:lvl w:ilvl="0">
      <w:start w:val="1"/>
      <w:numFmt w:val="decimal"/>
      <w:suff w:val="space"/>
      <w:lvlText w:val="%1."/>
      <w:lvlJc w:val="left"/>
      <w:pPr>
        <w:ind w:left="576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764"/>
        </w:tabs>
        <w:ind w:left="176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376"/>
        </w:tabs>
        <w:ind w:left="2304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096"/>
        </w:tabs>
        <w:ind w:left="2808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56"/>
        </w:tabs>
        <w:ind w:left="3312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76"/>
        </w:tabs>
        <w:ind w:left="3816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36"/>
        </w:tabs>
        <w:ind w:left="4320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56"/>
        </w:tabs>
        <w:ind w:left="4896" w:hanging="1440"/>
      </w:pPr>
      <w:rPr>
        <w:rFonts w:cs="Times New Roman" w:hint="default"/>
      </w:rPr>
    </w:lvl>
  </w:abstractNum>
  <w:abstractNum w:abstractNumId="38">
    <w:nsid w:val="5F797944"/>
    <w:multiLevelType w:val="hybridMultilevel"/>
    <w:tmpl w:val="2B00EA0E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>
    <w:nsid w:val="62CA21CA"/>
    <w:multiLevelType w:val="hybridMultilevel"/>
    <w:tmpl w:val="E7762C8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63935D58"/>
    <w:multiLevelType w:val="hybridMultilevel"/>
    <w:tmpl w:val="709A5E4E"/>
    <w:lvl w:ilvl="0" w:tplc="080A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41">
    <w:nsid w:val="681C51BD"/>
    <w:multiLevelType w:val="hybridMultilevel"/>
    <w:tmpl w:val="1646F9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697501E8"/>
    <w:multiLevelType w:val="hybridMultilevel"/>
    <w:tmpl w:val="8F9E129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3">
    <w:nsid w:val="6A662082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44">
    <w:nsid w:val="6D7B5AEB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45">
    <w:nsid w:val="71BD1E48"/>
    <w:multiLevelType w:val="hybridMultilevel"/>
    <w:tmpl w:val="773EF6D4"/>
    <w:lvl w:ilvl="0" w:tplc="D8A84DD6">
      <w:start w:val="1"/>
      <w:numFmt w:val="bullet"/>
      <w:pStyle w:val="Bullet2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</w:rPr>
    </w:lvl>
    <w:lvl w:ilvl="1" w:tplc="65BEA0F4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48D45A84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F98AE22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F97C8F2E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419A3F96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E0281F88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FFA4EDB0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2654CFE0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46">
    <w:nsid w:val="7B233068"/>
    <w:multiLevelType w:val="hybridMultilevel"/>
    <w:tmpl w:val="A25299D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>
    <w:nsid w:val="7DC656DB"/>
    <w:multiLevelType w:val="hybridMultilevel"/>
    <w:tmpl w:val="90A213A0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1"/>
  </w:num>
  <w:num w:numId="3">
    <w:abstractNumId w:val="45"/>
  </w:num>
  <w:num w:numId="4">
    <w:abstractNumId w:val="36"/>
  </w:num>
  <w:num w:numId="5">
    <w:abstractNumId w:val="29"/>
  </w:num>
  <w:num w:numId="6">
    <w:abstractNumId w:val="27"/>
  </w:num>
  <w:num w:numId="7">
    <w:abstractNumId w:val="13"/>
  </w:num>
  <w:num w:numId="8">
    <w:abstractNumId w:val="17"/>
  </w:num>
  <w:num w:numId="9">
    <w:abstractNumId w:val="15"/>
  </w:num>
  <w:num w:numId="10">
    <w:abstractNumId w:val="37"/>
  </w:num>
  <w:num w:numId="11">
    <w:abstractNumId w:val="3"/>
  </w:num>
  <w:num w:numId="12">
    <w:abstractNumId w:val="8"/>
  </w:num>
  <w:num w:numId="13">
    <w:abstractNumId w:val="21"/>
  </w:num>
  <w:num w:numId="14">
    <w:abstractNumId w:val="26"/>
  </w:num>
  <w:num w:numId="15">
    <w:abstractNumId w:val="11"/>
  </w:num>
  <w:num w:numId="16">
    <w:abstractNumId w:val="28"/>
  </w:num>
  <w:num w:numId="17">
    <w:abstractNumId w:val="20"/>
  </w:num>
  <w:num w:numId="18">
    <w:abstractNumId w:val="35"/>
  </w:num>
  <w:num w:numId="19">
    <w:abstractNumId w:val="43"/>
  </w:num>
  <w:num w:numId="20">
    <w:abstractNumId w:val="44"/>
  </w:num>
  <w:num w:numId="21">
    <w:abstractNumId w:val="7"/>
  </w:num>
  <w:num w:numId="22">
    <w:abstractNumId w:val="24"/>
  </w:num>
  <w:num w:numId="23">
    <w:abstractNumId w:val="10"/>
  </w:num>
  <w:num w:numId="24">
    <w:abstractNumId w:val="19"/>
  </w:num>
  <w:num w:numId="25">
    <w:abstractNumId w:val="1"/>
  </w:num>
  <w:num w:numId="26">
    <w:abstractNumId w:val="33"/>
  </w:num>
  <w:num w:numId="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</w:num>
  <w:num w:numId="29">
    <w:abstractNumId w:val="23"/>
  </w:num>
  <w:num w:numId="30">
    <w:abstractNumId w:val="5"/>
  </w:num>
  <w:num w:numId="31">
    <w:abstractNumId w:val="34"/>
  </w:num>
  <w:num w:numId="32">
    <w:abstractNumId w:val="30"/>
  </w:num>
  <w:num w:numId="33">
    <w:abstractNumId w:val="47"/>
  </w:num>
  <w:num w:numId="34">
    <w:abstractNumId w:val="40"/>
  </w:num>
  <w:num w:numId="35">
    <w:abstractNumId w:val="9"/>
  </w:num>
  <w:num w:numId="36">
    <w:abstractNumId w:val="14"/>
  </w:num>
  <w:num w:numId="37">
    <w:abstractNumId w:val="39"/>
  </w:num>
  <w:num w:numId="38">
    <w:abstractNumId w:val="12"/>
  </w:num>
  <w:num w:numId="39">
    <w:abstractNumId w:val="38"/>
  </w:num>
  <w:num w:numId="40">
    <w:abstractNumId w:val="18"/>
  </w:num>
  <w:num w:numId="41">
    <w:abstractNumId w:val="32"/>
  </w:num>
  <w:num w:numId="42">
    <w:abstractNumId w:val="2"/>
  </w:num>
  <w:num w:numId="43">
    <w:abstractNumId w:val="6"/>
  </w:num>
  <w:num w:numId="44">
    <w:abstractNumId w:val="42"/>
  </w:num>
  <w:num w:numId="45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46">
    <w:abstractNumId w:val="22"/>
  </w:num>
  <w:num w:numId="47">
    <w:abstractNumId w:val="46"/>
  </w:num>
  <w:num w:numId="48">
    <w:abstractNumId w:val="41"/>
  </w:num>
  <w:num w:numId="49">
    <w:abstractNumId w:val="25"/>
  </w:num>
  <w:num w:numId="5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5"/>
    <o:shapelayout v:ext="edit">
      <o:idmap v:ext="edit" data="2"/>
      <o:rules v:ext="edit">
        <o:r id="V:Rule3" type="connector" idref="#_x0000_s2050"/>
        <o:r id="V:Rule4" type="connector" idref="#_x0000_s2053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2689A"/>
    <w:rsid w:val="000016DC"/>
    <w:rsid w:val="000077A8"/>
    <w:rsid w:val="00011EC9"/>
    <w:rsid w:val="00012D33"/>
    <w:rsid w:val="00020E6A"/>
    <w:rsid w:val="0002151B"/>
    <w:rsid w:val="00023B84"/>
    <w:rsid w:val="000304F5"/>
    <w:rsid w:val="00032B20"/>
    <w:rsid w:val="0003445A"/>
    <w:rsid w:val="00034F83"/>
    <w:rsid w:val="000362BA"/>
    <w:rsid w:val="000363BB"/>
    <w:rsid w:val="000406D1"/>
    <w:rsid w:val="00040A7B"/>
    <w:rsid w:val="000410B1"/>
    <w:rsid w:val="0004218F"/>
    <w:rsid w:val="00042191"/>
    <w:rsid w:val="000458D2"/>
    <w:rsid w:val="000510FF"/>
    <w:rsid w:val="0005724A"/>
    <w:rsid w:val="000618B8"/>
    <w:rsid w:val="0006407C"/>
    <w:rsid w:val="0006516A"/>
    <w:rsid w:val="00080FD5"/>
    <w:rsid w:val="00085843"/>
    <w:rsid w:val="00086DBE"/>
    <w:rsid w:val="000874D7"/>
    <w:rsid w:val="00087A58"/>
    <w:rsid w:val="000938A5"/>
    <w:rsid w:val="00093B2A"/>
    <w:rsid w:val="000B0EB7"/>
    <w:rsid w:val="000B2094"/>
    <w:rsid w:val="000B426F"/>
    <w:rsid w:val="000B5591"/>
    <w:rsid w:val="000B6164"/>
    <w:rsid w:val="000B716A"/>
    <w:rsid w:val="000C185E"/>
    <w:rsid w:val="000C5F2A"/>
    <w:rsid w:val="000C6411"/>
    <w:rsid w:val="000C6D1C"/>
    <w:rsid w:val="000D0215"/>
    <w:rsid w:val="000D0D3D"/>
    <w:rsid w:val="000D6841"/>
    <w:rsid w:val="000D6F88"/>
    <w:rsid w:val="000E08DE"/>
    <w:rsid w:val="000E2A7B"/>
    <w:rsid w:val="000E667F"/>
    <w:rsid w:val="000E75BC"/>
    <w:rsid w:val="000E77B2"/>
    <w:rsid w:val="000F0E49"/>
    <w:rsid w:val="00101288"/>
    <w:rsid w:val="0010311C"/>
    <w:rsid w:val="00115F80"/>
    <w:rsid w:val="00116ECB"/>
    <w:rsid w:val="00130BA4"/>
    <w:rsid w:val="00130DF9"/>
    <w:rsid w:val="0013311C"/>
    <w:rsid w:val="001334E4"/>
    <w:rsid w:val="001359CE"/>
    <w:rsid w:val="0013601A"/>
    <w:rsid w:val="001365D5"/>
    <w:rsid w:val="001365E5"/>
    <w:rsid w:val="00141463"/>
    <w:rsid w:val="0014415B"/>
    <w:rsid w:val="001460A3"/>
    <w:rsid w:val="00151DDE"/>
    <w:rsid w:val="00154D16"/>
    <w:rsid w:val="00155394"/>
    <w:rsid w:val="001554FD"/>
    <w:rsid w:val="0016290A"/>
    <w:rsid w:val="0016568B"/>
    <w:rsid w:val="0016587F"/>
    <w:rsid w:val="00165A69"/>
    <w:rsid w:val="00170887"/>
    <w:rsid w:val="00171026"/>
    <w:rsid w:val="00172518"/>
    <w:rsid w:val="00173245"/>
    <w:rsid w:val="001767F7"/>
    <w:rsid w:val="001805F0"/>
    <w:rsid w:val="001825B9"/>
    <w:rsid w:val="001846EC"/>
    <w:rsid w:val="001861CC"/>
    <w:rsid w:val="00193409"/>
    <w:rsid w:val="001935E8"/>
    <w:rsid w:val="00193E2F"/>
    <w:rsid w:val="001A10D2"/>
    <w:rsid w:val="001A148C"/>
    <w:rsid w:val="001A18B7"/>
    <w:rsid w:val="001A2F79"/>
    <w:rsid w:val="001A3B6D"/>
    <w:rsid w:val="001A44EE"/>
    <w:rsid w:val="001A617A"/>
    <w:rsid w:val="001A69FF"/>
    <w:rsid w:val="001B0C95"/>
    <w:rsid w:val="001B71B8"/>
    <w:rsid w:val="001C1C73"/>
    <w:rsid w:val="001E0484"/>
    <w:rsid w:val="001E47D7"/>
    <w:rsid w:val="001E6F0F"/>
    <w:rsid w:val="001F1B62"/>
    <w:rsid w:val="001F4B78"/>
    <w:rsid w:val="001F757F"/>
    <w:rsid w:val="00205771"/>
    <w:rsid w:val="00207240"/>
    <w:rsid w:val="002077F2"/>
    <w:rsid w:val="002123B9"/>
    <w:rsid w:val="00213165"/>
    <w:rsid w:val="0021792E"/>
    <w:rsid w:val="00220BF3"/>
    <w:rsid w:val="00230A90"/>
    <w:rsid w:val="00231218"/>
    <w:rsid w:val="00233486"/>
    <w:rsid w:val="002335D4"/>
    <w:rsid w:val="00234026"/>
    <w:rsid w:val="00236FAF"/>
    <w:rsid w:val="00246BFF"/>
    <w:rsid w:val="002470D9"/>
    <w:rsid w:val="0024733C"/>
    <w:rsid w:val="002477CB"/>
    <w:rsid w:val="00263C80"/>
    <w:rsid w:val="00271594"/>
    <w:rsid w:val="00271CC9"/>
    <w:rsid w:val="0027703F"/>
    <w:rsid w:val="00280800"/>
    <w:rsid w:val="002811CA"/>
    <w:rsid w:val="00281B4F"/>
    <w:rsid w:val="00283D74"/>
    <w:rsid w:val="002849F5"/>
    <w:rsid w:val="00284D8A"/>
    <w:rsid w:val="002870A4"/>
    <w:rsid w:val="00290491"/>
    <w:rsid w:val="0029086B"/>
    <w:rsid w:val="00290B5A"/>
    <w:rsid w:val="002915F6"/>
    <w:rsid w:val="002A1065"/>
    <w:rsid w:val="002A2859"/>
    <w:rsid w:val="002A3423"/>
    <w:rsid w:val="002A42D5"/>
    <w:rsid w:val="002A680D"/>
    <w:rsid w:val="002A76B0"/>
    <w:rsid w:val="002B03CC"/>
    <w:rsid w:val="002B0EE2"/>
    <w:rsid w:val="002B1745"/>
    <w:rsid w:val="002B4422"/>
    <w:rsid w:val="002B7371"/>
    <w:rsid w:val="002D04C6"/>
    <w:rsid w:val="002D72EB"/>
    <w:rsid w:val="002E5E31"/>
    <w:rsid w:val="002E69EB"/>
    <w:rsid w:val="002E7023"/>
    <w:rsid w:val="00301F2B"/>
    <w:rsid w:val="00303E00"/>
    <w:rsid w:val="00306ED2"/>
    <w:rsid w:val="00312231"/>
    <w:rsid w:val="00314B66"/>
    <w:rsid w:val="00321754"/>
    <w:rsid w:val="003237DA"/>
    <w:rsid w:val="0033091C"/>
    <w:rsid w:val="00330BEF"/>
    <w:rsid w:val="003337D2"/>
    <w:rsid w:val="00334FB2"/>
    <w:rsid w:val="00336401"/>
    <w:rsid w:val="00355C8B"/>
    <w:rsid w:val="00356B23"/>
    <w:rsid w:val="003577B5"/>
    <w:rsid w:val="00360606"/>
    <w:rsid w:val="00362F88"/>
    <w:rsid w:val="00385000"/>
    <w:rsid w:val="00385DDD"/>
    <w:rsid w:val="003872EA"/>
    <w:rsid w:val="0038772A"/>
    <w:rsid w:val="003949DA"/>
    <w:rsid w:val="003979A0"/>
    <w:rsid w:val="003A7010"/>
    <w:rsid w:val="003A7F83"/>
    <w:rsid w:val="003B3AC2"/>
    <w:rsid w:val="003B3F43"/>
    <w:rsid w:val="003C30DA"/>
    <w:rsid w:val="003C4E54"/>
    <w:rsid w:val="003C6D95"/>
    <w:rsid w:val="003C7238"/>
    <w:rsid w:val="003D0979"/>
    <w:rsid w:val="003D36BA"/>
    <w:rsid w:val="003D4360"/>
    <w:rsid w:val="003D4835"/>
    <w:rsid w:val="003E1056"/>
    <w:rsid w:val="003E3152"/>
    <w:rsid w:val="003E3614"/>
    <w:rsid w:val="003E5410"/>
    <w:rsid w:val="003E7656"/>
    <w:rsid w:val="003F4930"/>
    <w:rsid w:val="003F50A4"/>
    <w:rsid w:val="003F5B73"/>
    <w:rsid w:val="003F64EC"/>
    <w:rsid w:val="0040190D"/>
    <w:rsid w:val="00406185"/>
    <w:rsid w:val="00406C99"/>
    <w:rsid w:val="004125DC"/>
    <w:rsid w:val="0041279E"/>
    <w:rsid w:val="00413AFF"/>
    <w:rsid w:val="00413D9A"/>
    <w:rsid w:val="0041504E"/>
    <w:rsid w:val="0041532C"/>
    <w:rsid w:val="004154F3"/>
    <w:rsid w:val="0041782C"/>
    <w:rsid w:val="00420B33"/>
    <w:rsid w:val="004271B6"/>
    <w:rsid w:val="00434006"/>
    <w:rsid w:val="004349F8"/>
    <w:rsid w:val="00435A11"/>
    <w:rsid w:val="00447264"/>
    <w:rsid w:val="0045194D"/>
    <w:rsid w:val="0045196B"/>
    <w:rsid w:val="004524A2"/>
    <w:rsid w:val="00462BB3"/>
    <w:rsid w:val="00463450"/>
    <w:rsid w:val="00467DCC"/>
    <w:rsid w:val="0047208E"/>
    <w:rsid w:val="00472438"/>
    <w:rsid w:val="004728A1"/>
    <w:rsid w:val="0048247C"/>
    <w:rsid w:val="00485656"/>
    <w:rsid w:val="00485680"/>
    <w:rsid w:val="004858B5"/>
    <w:rsid w:val="0048740F"/>
    <w:rsid w:val="00493A6E"/>
    <w:rsid w:val="0049487F"/>
    <w:rsid w:val="004A1611"/>
    <w:rsid w:val="004A289F"/>
    <w:rsid w:val="004A51DB"/>
    <w:rsid w:val="004B5CFA"/>
    <w:rsid w:val="004C06A8"/>
    <w:rsid w:val="004C18AF"/>
    <w:rsid w:val="004C1C0D"/>
    <w:rsid w:val="004C2913"/>
    <w:rsid w:val="004C358C"/>
    <w:rsid w:val="004D48F3"/>
    <w:rsid w:val="004D786C"/>
    <w:rsid w:val="004E3D48"/>
    <w:rsid w:val="004E4313"/>
    <w:rsid w:val="004E4AA5"/>
    <w:rsid w:val="004E61F0"/>
    <w:rsid w:val="004E65D5"/>
    <w:rsid w:val="004F0526"/>
    <w:rsid w:val="004F0D18"/>
    <w:rsid w:val="004F594B"/>
    <w:rsid w:val="004F596D"/>
    <w:rsid w:val="00505A2F"/>
    <w:rsid w:val="005207C9"/>
    <w:rsid w:val="00522E37"/>
    <w:rsid w:val="00524821"/>
    <w:rsid w:val="00532AB8"/>
    <w:rsid w:val="00541E6D"/>
    <w:rsid w:val="005438F2"/>
    <w:rsid w:val="00544F57"/>
    <w:rsid w:val="0054538C"/>
    <w:rsid w:val="00560D07"/>
    <w:rsid w:val="00571B9B"/>
    <w:rsid w:val="00574166"/>
    <w:rsid w:val="005743B4"/>
    <w:rsid w:val="005750AF"/>
    <w:rsid w:val="00580D9D"/>
    <w:rsid w:val="00583B29"/>
    <w:rsid w:val="00584BA1"/>
    <w:rsid w:val="005862AD"/>
    <w:rsid w:val="00586F34"/>
    <w:rsid w:val="00591CAA"/>
    <w:rsid w:val="0059496E"/>
    <w:rsid w:val="0059529E"/>
    <w:rsid w:val="0059796F"/>
    <w:rsid w:val="005A319C"/>
    <w:rsid w:val="005B36E1"/>
    <w:rsid w:val="005B60E6"/>
    <w:rsid w:val="005C0DA2"/>
    <w:rsid w:val="005C2613"/>
    <w:rsid w:val="005D20A0"/>
    <w:rsid w:val="005D4641"/>
    <w:rsid w:val="005D56D1"/>
    <w:rsid w:val="005D66C5"/>
    <w:rsid w:val="005D6FC3"/>
    <w:rsid w:val="005D7785"/>
    <w:rsid w:val="005E15B2"/>
    <w:rsid w:val="005E4249"/>
    <w:rsid w:val="005E46F0"/>
    <w:rsid w:val="005E61CC"/>
    <w:rsid w:val="005F0EC4"/>
    <w:rsid w:val="005F1CB3"/>
    <w:rsid w:val="005F26F9"/>
    <w:rsid w:val="005F38C4"/>
    <w:rsid w:val="005F3E29"/>
    <w:rsid w:val="005F4FDE"/>
    <w:rsid w:val="006004A0"/>
    <w:rsid w:val="006008EC"/>
    <w:rsid w:val="00600B94"/>
    <w:rsid w:val="00600BBB"/>
    <w:rsid w:val="00600CF1"/>
    <w:rsid w:val="00605074"/>
    <w:rsid w:val="006053AD"/>
    <w:rsid w:val="00610498"/>
    <w:rsid w:val="0061602A"/>
    <w:rsid w:val="006169BA"/>
    <w:rsid w:val="006226E9"/>
    <w:rsid w:val="00622F5D"/>
    <w:rsid w:val="00623AE0"/>
    <w:rsid w:val="00637F80"/>
    <w:rsid w:val="0064071B"/>
    <w:rsid w:val="006437D1"/>
    <w:rsid w:val="00647128"/>
    <w:rsid w:val="00647905"/>
    <w:rsid w:val="00652D79"/>
    <w:rsid w:val="00666769"/>
    <w:rsid w:val="00666C5C"/>
    <w:rsid w:val="006738E5"/>
    <w:rsid w:val="00674D1A"/>
    <w:rsid w:val="00682559"/>
    <w:rsid w:val="00682F53"/>
    <w:rsid w:val="006859A5"/>
    <w:rsid w:val="00686918"/>
    <w:rsid w:val="0069034D"/>
    <w:rsid w:val="00694502"/>
    <w:rsid w:val="00695D70"/>
    <w:rsid w:val="006A0140"/>
    <w:rsid w:val="006A3A44"/>
    <w:rsid w:val="006A58A8"/>
    <w:rsid w:val="006B0029"/>
    <w:rsid w:val="006B1209"/>
    <w:rsid w:val="006B6053"/>
    <w:rsid w:val="006B68B7"/>
    <w:rsid w:val="006B795C"/>
    <w:rsid w:val="006C0C0E"/>
    <w:rsid w:val="006D31A9"/>
    <w:rsid w:val="006D3FCB"/>
    <w:rsid w:val="006D4F52"/>
    <w:rsid w:val="006D5198"/>
    <w:rsid w:val="006D538A"/>
    <w:rsid w:val="006D6D82"/>
    <w:rsid w:val="006E1132"/>
    <w:rsid w:val="006F3527"/>
    <w:rsid w:val="006F76C7"/>
    <w:rsid w:val="007010FE"/>
    <w:rsid w:val="00705480"/>
    <w:rsid w:val="00705605"/>
    <w:rsid w:val="00707E89"/>
    <w:rsid w:val="00712134"/>
    <w:rsid w:val="007145A3"/>
    <w:rsid w:val="007172EB"/>
    <w:rsid w:val="007245C2"/>
    <w:rsid w:val="0072575F"/>
    <w:rsid w:val="0072689A"/>
    <w:rsid w:val="00726E65"/>
    <w:rsid w:val="00735A4C"/>
    <w:rsid w:val="00735B25"/>
    <w:rsid w:val="0074049E"/>
    <w:rsid w:val="0074549E"/>
    <w:rsid w:val="007473BE"/>
    <w:rsid w:val="00750253"/>
    <w:rsid w:val="00756F2D"/>
    <w:rsid w:val="00761F06"/>
    <w:rsid w:val="00762884"/>
    <w:rsid w:val="0078308D"/>
    <w:rsid w:val="007834A9"/>
    <w:rsid w:val="00783F3A"/>
    <w:rsid w:val="00785AE7"/>
    <w:rsid w:val="007861E9"/>
    <w:rsid w:val="007876AB"/>
    <w:rsid w:val="00787931"/>
    <w:rsid w:val="007909CA"/>
    <w:rsid w:val="00792166"/>
    <w:rsid w:val="007945BE"/>
    <w:rsid w:val="00795647"/>
    <w:rsid w:val="00796482"/>
    <w:rsid w:val="007A7942"/>
    <w:rsid w:val="007B6036"/>
    <w:rsid w:val="007C145E"/>
    <w:rsid w:val="007C62AD"/>
    <w:rsid w:val="007D6514"/>
    <w:rsid w:val="007E1C4E"/>
    <w:rsid w:val="007E5B5C"/>
    <w:rsid w:val="007F4C8A"/>
    <w:rsid w:val="007F560D"/>
    <w:rsid w:val="007F6266"/>
    <w:rsid w:val="00800FC3"/>
    <w:rsid w:val="0080163C"/>
    <w:rsid w:val="00812777"/>
    <w:rsid w:val="00812848"/>
    <w:rsid w:val="00816634"/>
    <w:rsid w:val="00820A4A"/>
    <w:rsid w:val="00821EE2"/>
    <w:rsid w:val="00831ADA"/>
    <w:rsid w:val="00831D67"/>
    <w:rsid w:val="00836A79"/>
    <w:rsid w:val="008375CD"/>
    <w:rsid w:val="00841C67"/>
    <w:rsid w:val="00842000"/>
    <w:rsid w:val="008460E6"/>
    <w:rsid w:val="008477E0"/>
    <w:rsid w:val="00853071"/>
    <w:rsid w:val="00855A0F"/>
    <w:rsid w:val="00855F40"/>
    <w:rsid w:val="008632D3"/>
    <w:rsid w:val="00863856"/>
    <w:rsid w:val="00867E3C"/>
    <w:rsid w:val="00871250"/>
    <w:rsid w:val="00871A83"/>
    <w:rsid w:val="0087292E"/>
    <w:rsid w:val="0087375C"/>
    <w:rsid w:val="008769CE"/>
    <w:rsid w:val="00880C73"/>
    <w:rsid w:val="00884543"/>
    <w:rsid w:val="00884D28"/>
    <w:rsid w:val="00885A52"/>
    <w:rsid w:val="00891D1C"/>
    <w:rsid w:val="00891F1E"/>
    <w:rsid w:val="00892CA9"/>
    <w:rsid w:val="00895BCF"/>
    <w:rsid w:val="00895C41"/>
    <w:rsid w:val="00896048"/>
    <w:rsid w:val="00896434"/>
    <w:rsid w:val="00897319"/>
    <w:rsid w:val="008974AC"/>
    <w:rsid w:val="008A0DA9"/>
    <w:rsid w:val="008A0DB9"/>
    <w:rsid w:val="008A6285"/>
    <w:rsid w:val="008A7A18"/>
    <w:rsid w:val="008B2735"/>
    <w:rsid w:val="008C00AF"/>
    <w:rsid w:val="008C1D98"/>
    <w:rsid w:val="008C4061"/>
    <w:rsid w:val="008C76AF"/>
    <w:rsid w:val="008D2410"/>
    <w:rsid w:val="008D4ED2"/>
    <w:rsid w:val="008E1844"/>
    <w:rsid w:val="008E26E8"/>
    <w:rsid w:val="008E3678"/>
    <w:rsid w:val="008E4AD2"/>
    <w:rsid w:val="008E6037"/>
    <w:rsid w:val="008E77CF"/>
    <w:rsid w:val="008F0E21"/>
    <w:rsid w:val="008F49B0"/>
    <w:rsid w:val="008F74F0"/>
    <w:rsid w:val="00905065"/>
    <w:rsid w:val="00907313"/>
    <w:rsid w:val="00911C84"/>
    <w:rsid w:val="0091585F"/>
    <w:rsid w:val="00917DA4"/>
    <w:rsid w:val="0092286E"/>
    <w:rsid w:val="00923CFF"/>
    <w:rsid w:val="00923EA7"/>
    <w:rsid w:val="00924436"/>
    <w:rsid w:val="009244B4"/>
    <w:rsid w:val="00930549"/>
    <w:rsid w:val="00935507"/>
    <w:rsid w:val="0093634E"/>
    <w:rsid w:val="00936ADD"/>
    <w:rsid w:val="009375BE"/>
    <w:rsid w:val="009429FB"/>
    <w:rsid w:val="00943F9D"/>
    <w:rsid w:val="009440FE"/>
    <w:rsid w:val="0094513D"/>
    <w:rsid w:val="00954C86"/>
    <w:rsid w:val="00960A88"/>
    <w:rsid w:val="009701DF"/>
    <w:rsid w:val="00970AEB"/>
    <w:rsid w:val="0097423B"/>
    <w:rsid w:val="009760E5"/>
    <w:rsid w:val="00976453"/>
    <w:rsid w:val="009806AB"/>
    <w:rsid w:val="0098385E"/>
    <w:rsid w:val="0098482F"/>
    <w:rsid w:val="00987EA9"/>
    <w:rsid w:val="0099247E"/>
    <w:rsid w:val="00992EA8"/>
    <w:rsid w:val="00996856"/>
    <w:rsid w:val="009A027E"/>
    <w:rsid w:val="009A6470"/>
    <w:rsid w:val="009B0965"/>
    <w:rsid w:val="009B6744"/>
    <w:rsid w:val="009C0BA9"/>
    <w:rsid w:val="009C6BC2"/>
    <w:rsid w:val="009D0C11"/>
    <w:rsid w:val="009D527F"/>
    <w:rsid w:val="009D557B"/>
    <w:rsid w:val="009D6DEC"/>
    <w:rsid w:val="009E3582"/>
    <w:rsid w:val="009F11C0"/>
    <w:rsid w:val="009F19C4"/>
    <w:rsid w:val="009F1F1C"/>
    <w:rsid w:val="00A0079B"/>
    <w:rsid w:val="00A02277"/>
    <w:rsid w:val="00A0666D"/>
    <w:rsid w:val="00A06DEE"/>
    <w:rsid w:val="00A073BF"/>
    <w:rsid w:val="00A10BA6"/>
    <w:rsid w:val="00A2051D"/>
    <w:rsid w:val="00A33071"/>
    <w:rsid w:val="00A34830"/>
    <w:rsid w:val="00A41C89"/>
    <w:rsid w:val="00A44C31"/>
    <w:rsid w:val="00A461E0"/>
    <w:rsid w:val="00A46D9C"/>
    <w:rsid w:val="00A46EB2"/>
    <w:rsid w:val="00A46FFD"/>
    <w:rsid w:val="00A53F15"/>
    <w:rsid w:val="00A60394"/>
    <w:rsid w:val="00A62EC9"/>
    <w:rsid w:val="00A65DB4"/>
    <w:rsid w:val="00A67262"/>
    <w:rsid w:val="00A679E7"/>
    <w:rsid w:val="00A67BED"/>
    <w:rsid w:val="00A70CE4"/>
    <w:rsid w:val="00A7244D"/>
    <w:rsid w:val="00A7380C"/>
    <w:rsid w:val="00A74B7E"/>
    <w:rsid w:val="00A84EFA"/>
    <w:rsid w:val="00A8566E"/>
    <w:rsid w:val="00A92DD9"/>
    <w:rsid w:val="00AA0882"/>
    <w:rsid w:val="00AA0A5E"/>
    <w:rsid w:val="00AA1DDF"/>
    <w:rsid w:val="00AA33E7"/>
    <w:rsid w:val="00AA46BC"/>
    <w:rsid w:val="00AA48B8"/>
    <w:rsid w:val="00AB6034"/>
    <w:rsid w:val="00AC2D49"/>
    <w:rsid w:val="00AC3077"/>
    <w:rsid w:val="00AC3935"/>
    <w:rsid w:val="00AC4C44"/>
    <w:rsid w:val="00AC6117"/>
    <w:rsid w:val="00AD16B8"/>
    <w:rsid w:val="00AD28D4"/>
    <w:rsid w:val="00AD4CEF"/>
    <w:rsid w:val="00AD65CA"/>
    <w:rsid w:val="00AD7A7C"/>
    <w:rsid w:val="00AE42F8"/>
    <w:rsid w:val="00AE55D1"/>
    <w:rsid w:val="00AE595C"/>
    <w:rsid w:val="00AE691C"/>
    <w:rsid w:val="00AE6D87"/>
    <w:rsid w:val="00AF0191"/>
    <w:rsid w:val="00AF15FB"/>
    <w:rsid w:val="00B02B36"/>
    <w:rsid w:val="00B04E93"/>
    <w:rsid w:val="00B06E70"/>
    <w:rsid w:val="00B0777C"/>
    <w:rsid w:val="00B106DB"/>
    <w:rsid w:val="00B10707"/>
    <w:rsid w:val="00B17AD3"/>
    <w:rsid w:val="00B2495E"/>
    <w:rsid w:val="00B2502B"/>
    <w:rsid w:val="00B2583C"/>
    <w:rsid w:val="00B25F60"/>
    <w:rsid w:val="00B27D50"/>
    <w:rsid w:val="00B31133"/>
    <w:rsid w:val="00B33DAF"/>
    <w:rsid w:val="00B34831"/>
    <w:rsid w:val="00B35EF1"/>
    <w:rsid w:val="00B41042"/>
    <w:rsid w:val="00B4217D"/>
    <w:rsid w:val="00B502E2"/>
    <w:rsid w:val="00B6090B"/>
    <w:rsid w:val="00B61C5B"/>
    <w:rsid w:val="00B66020"/>
    <w:rsid w:val="00B720E6"/>
    <w:rsid w:val="00B7513C"/>
    <w:rsid w:val="00B7534A"/>
    <w:rsid w:val="00B75A2B"/>
    <w:rsid w:val="00B77B78"/>
    <w:rsid w:val="00B77D47"/>
    <w:rsid w:val="00B81B0D"/>
    <w:rsid w:val="00B85E86"/>
    <w:rsid w:val="00B91659"/>
    <w:rsid w:val="00B94293"/>
    <w:rsid w:val="00B9488C"/>
    <w:rsid w:val="00B95872"/>
    <w:rsid w:val="00B97390"/>
    <w:rsid w:val="00BA74FC"/>
    <w:rsid w:val="00BA750A"/>
    <w:rsid w:val="00BB3AAB"/>
    <w:rsid w:val="00BB55DC"/>
    <w:rsid w:val="00BB5601"/>
    <w:rsid w:val="00BB74D8"/>
    <w:rsid w:val="00BC4B7C"/>
    <w:rsid w:val="00BC4E30"/>
    <w:rsid w:val="00BC4FFF"/>
    <w:rsid w:val="00BC58CD"/>
    <w:rsid w:val="00BC6658"/>
    <w:rsid w:val="00BC6BBC"/>
    <w:rsid w:val="00BD04D7"/>
    <w:rsid w:val="00BE5A1B"/>
    <w:rsid w:val="00BE77A7"/>
    <w:rsid w:val="00BF4A2F"/>
    <w:rsid w:val="00BF6CF1"/>
    <w:rsid w:val="00C01241"/>
    <w:rsid w:val="00C01D3A"/>
    <w:rsid w:val="00C0671C"/>
    <w:rsid w:val="00C06E44"/>
    <w:rsid w:val="00C13D21"/>
    <w:rsid w:val="00C1763E"/>
    <w:rsid w:val="00C178EF"/>
    <w:rsid w:val="00C218AD"/>
    <w:rsid w:val="00C24DB2"/>
    <w:rsid w:val="00C326F4"/>
    <w:rsid w:val="00C32ED1"/>
    <w:rsid w:val="00C37775"/>
    <w:rsid w:val="00C4271C"/>
    <w:rsid w:val="00C43874"/>
    <w:rsid w:val="00C608EA"/>
    <w:rsid w:val="00C63176"/>
    <w:rsid w:val="00C65F01"/>
    <w:rsid w:val="00C7290E"/>
    <w:rsid w:val="00C76D73"/>
    <w:rsid w:val="00C76E69"/>
    <w:rsid w:val="00C77A12"/>
    <w:rsid w:val="00C828AF"/>
    <w:rsid w:val="00C83EC6"/>
    <w:rsid w:val="00C865E0"/>
    <w:rsid w:val="00C915E9"/>
    <w:rsid w:val="00C963AE"/>
    <w:rsid w:val="00CA150E"/>
    <w:rsid w:val="00CA2AFE"/>
    <w:rsid w:val="00CA2CF1"/>
    <w:rsid w:val="00CA62B0"/>
    <w:rsid w:val="00CA639B"/>
    <w:rsid w:val="00CB0305"/>
    <w:rsid w:val="00CB340A"/>
    <w:rsid w:val="00CB4C4D"/>
    <w:rsid w:val="00CB53F6"/>
    <w:rsid w:val="00CC0DD2"/>
    <w:rsid w:val="00CC5F97"/>
    <w:rsid w:val="00CD03B8"/>
    <w:rsid w:val="00CD2AD9"/>
    <w:rsid w:val="00CD595A"/>
    <w:rsid w:val="00CE28F0"/>
    <w:rsid w:val="00CE2BB4"/>
    <w:rsid w:val="00CE37EA"/>
    <w:rsid w:val="00CE43CD"/>
    <w:rsid w:val="00CE5A80"/>
    <w:rsid w:val="00CE6BE5"/>
    <w:rsid w:val="00CF1C52"/>
    <w:rsid w:val="00CF2CBC"/>
    <w:rsid w:val="00CF34AD"/>
    <w:rsid w:val="00D04976"/>
    <w:rsid w:val="00D05B58"/>
    <w:rsid w:val="00D0655A"/>
    <w:rsid w:val="00D06BA5"/>
    <w:rsid w:val="00D06C7D"/>
    <w:rsid w:val="00D125B7"/>
    <w:rsid w:val="00D12EF8"/>
    <w:rsid w:val="00D156E2"/>
    <w:rsid w:val="00D167BF"/>
    <w:rsid w:val="00D17B9B"/>
    <w:rsid w:val="00D17D29"/>
    <w:rsid w:val="00D21AB8"/>
    <w:rsid w:val="00D23285"/>
    <w:rsid w:val="00D2405A"/>
    <w:rsid w:val="00D254E9"/>
    <w:rsid w:val="00D273DC"/>
    <w:rsid w:val="00D30E6D"/>
    <w:rsid w:val="00D30F93"/>
    <w:rsid w:val="00D348CC"/>
    <w:rsid w:val="00D34AD1"/>
    <w:rsid w:val="00D3629B"/>
    <w:rsid w:val="00D41CB4"/>
    <w:rsid w:val="00D44A41"/>
    <w:rsid w:val="00D46A9F"/>
    <w:rsid w:val="00D4734E"/>
    <w:rsid w:val="00D532A4"/>
    <w:rsid w:val="00D55A42"/>
    <w:rsid w:val="00D574C1"/>
    <w:rsid w:val="00D67D5D"/>
    <w:rsid w:val="00D701BB"/>
    <w:rsid w:val="00D71BE6"/>
    <w:rsid w:val="00D73A9E"/>
    <w:rsid w:val="00D803D2"/>
    <w:rsid w:val="00D811C3"/>
    <w:rsid w:val="00D8201C"/>
    <w:rsid w:val="00D849EE"/>
    <w:rsid w:val="00D868B6"/>
    <w:rsid w:val="00D86909"/>
    <w:rsid w:val="00D8710C"/>
    <w:rsid w:val="00D90BFA"/>
    <w:rsid w:val="00D914D3"/>
    <w:rsid w:val="00D94D4B"/>
    <w:rsid w:val="00DA1ACC"/>
    <w:rsid w:val="00DA78F4"/>
    <w:rsid w:val="00DB010D"/>
    <w:rsid w:val="00DB18CB"/>
    <w:rsid w:val="00DB270A"/>
    <w:rsid w:val="00DB474F"/>
    <w:rsid w:val="00DC734F"/>
    <w:rsid w:val="00DD0969"/>
    <w:rsid w:val="00DD2AB1"/>
    <w:rsid w:val="00DD5A91"/>
    <w:rsid w:val="00DE2C26"/>
    <w:rsid w:val="00DE326F"/>
    <w:rsid w:val="00DF021D"/>
    <w:rsid w:val="00DF54FC"/>
    <w:rsid w:val="00E00255"/>
    <w:rsid w:val="00E0038A"/>
    <w:rsid w:val="00E03540"/>
    <w:rsid w:val="00E05704"/>
    <w:rsid w:val="00E063AB"/>
    <w:rsid w:val="00E07737"/>
    <w:rsid w:val="00E07B24"/>
    <w:rsid w:val="00E1736E"/>
    <w:rsid w:val="00E20C22"/>
    <w:rsid w:val="00E228B4"/>
    <w:rsid w:val="00E24CE9"/>
    <w:rsid w:val="00E27E3E"/>
    <w:rsid w:val="00E308FE"/>
    <w:rsid w:val="00E31BE5"/>
    <w:rsid w:val="00E35D75"/>
    <w:rsid w:val="00E36EF7"/>
    <w:rsid w:val="00E40513"/>
    <w:rsid w:val="00E4115B"/>
    <w:rsid w:val="00E47799"/>
    <w:rsid w:val="00E51983"/>
    <w:rsid w:val="00E529CD"/>
    <w:rsid w:val="00E56AA4"/>
    <w:rsid w:val="00E62BF7"/>
    <w:rsid w:val="00E649E0"/>
    <w:rsid w:val="00E748D7"/>
    <w:rsid w:val="00E748DA"/>
    <w:rsid w:val="00E75441"/>
    <w:rsid w:val="00E7608E"/>
    <w:rsid w:val="00E81D77"/>
    <w:rsid w:val="00E839B6"/>
    <w:rsid w:val="00E873CF"/>
    <w:rsid w:val="00E874AF"/>
    <w:rsid w:val="00EA03A0"/>
    <w:rsid w:val="00EA70D4"/>
    <w:rsid w:val="00EB03A3"/>
    <w:rsid w:val="00EB1AE4"/>
    <w:rsid w:val="00EB6673"/>
    <w:rsid w:val="00EC10C1"/>
    <w:rsid w:val="00EC1A05"/>
    <w:rsid w:val="00EC35E3"/>
    <w:rsid w:val="00EC48B5"/>
    <w:rsid w:val="00EC61BA"/>
    <w:rsid w:val="00EC61DE"/>
    <w:rsid w:val="00ED6BC1"/>
    <w:rsid w:val="00ED7789"/>
    <w:rsid w:val="00EE1C72"/>
    <w:rsid w:val="00EE2397"/>
    <w:rsid w:val="00EE394A"/>
    <w:rsid w:val="00EE7FC0"/>
    <w:rsid w:val="00EF441B"/>
    <w:rsid w:val="00EF749C"/>
    <w:rsid w:val="00F01D24"/>
    <w:rsid w:val="00F06C20"/>
    <w:rsid w:val="00F11131"/>
    <w:rsid w:val="00F11168"/>
    <w:rsid w:val="00F11B00"/>
    <w:rsid w:val="00F16627"/>
    <w:rsid w:val="00F176BF"/>
    <w:rsid w:val="00F179FB"/>
    <w:rsid w:val="00F2233F"/>
    <w:rsid w:val="00F25328"/>
    <w:rsid w:val="00F264B2"/>
    <w:rsid w:val="00F31F95"/>
    <w:rsid w:val="00F35071"/>
    <w:rsid w:val="00F40D07"/>
    <w:rsid w:val="00F44496"/>
    <w:rsid w:val="00F4783B"/>
    <w:rsid w:val="00F51012"/>
    <w:rsid w:val="00F51F02"/>
    <w:rsid w:val="00F521B4"/>
    <w:rsid w:val="00F544F3"/>
    <w:rsid w:val="00F61288"/>
    <w:rsid w:val="00F616DF"/>
    <w:rsid w:val="00F63FEA"/>
    <w:rsid w:val="00F66448"/>
    <w:rsid w:val="00F66E3E"/>
    <w:rsid w:val="00F74D9F"/>
    <w:rsid w:val="00F83675"/>
    <w:rsid w:val="00F84196"/>
    <w:rsid w:val="00F911C9"/>
    <w:rsid w:val="00F9287E"/>
    <w:rsid w:val="00F9418A"/>
    <w:rsid w:val="00F94E01"/>
    <w:rsid w:val="00F9532F"/>
    <w:rsid w:val="00F9785F"/>
    <w:rsid w:val="00F97A0F"/>
    <w:rsid w:val="00FB1E79"/>
    <w:rsid w:val="00FB2751"/>
    <w:rsid w:val="00FB5734"/>
    <w:rsid w:val="00FB620C"/>
    <w:rsid w:val="00FC3C41"/>
    <w:rsid w:val="00FC413B"/>
    <w:rsid w:val="00FC4C4F"/>
    <w:rsid w:val="00FC5762"/>
    <w:rsid w:val="00FD1271"/>
    <w:rsid w:val="00FD2DBD"/>
    <w:rsid w:val="00FD4DA5"/>
    <w:rsid w:val="00FD54B6"/>
    <w:rsid w:val="00FD5ACD"/>
    <w:rsid w:val="00FE43AC"/>
    <w:rsid w:val="00FE4425"/>
    <w:rsid w:val="00FE7D43"/>
    <w:rsid w:val="00FF34D5"/>
    <w:rsid w:val="00FF4134"/>
    <w:rsid w:val="00FF70B6"/>
    <w:rsid w:val="00FF7BDA"/>
    <w:rsid w:val="00FF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5"/>
    <o:shapelayout v:ext="edit">
      <o:idmap v:ext="edit" data="1"/>
    </o:shapelayout>
  </w:shapeDefaults>
  <w:decimalSymbol w:val="."/>
  <w:listSeparator w:val=","/>
  <w15:docId w15:val="{FB0B5090-2ABC-4520-B9DA-418AC5841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1E79"/>
    <w:rPr>
      <w:rFonts w:ascii="Arial" w:hAnsi="Arial"/>
      <w:sz w:val="20"/>
      <w:szCs w:val="24"/>
      <w:lang w:eastAsia="en-US"/>
    </w:rPr>
  </w:style>
  <w:style w:type="paragraph" w:styleId="Ttulo1">
    <w:name w:val="heading 1"/>
    <w:basedOn w:val="Normal"/>
    <w:next w:val="Normal"/>
    <w:link w:val="Ttulo1Car"/>
    <w:qFormat/>
    <w:rsid w:val="00F31F95"/>
    <w:pPr>
      <w:numPr>
        <w:numId w:val="12"/>
      </w:numPr>
      <w:spacing w:before="360"/>
      <w:ind w:left="709" w:hanging="709"/>
      <w:outlineLvl w:val="0"/>
    </w:pPr>
    <w:rPr>
      <w:rFonts w:cs="Arial"/>
      <w:b/>
      <w:kern w:val="32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qFormat/>
    <w:rsid w:val="00C4271C"/>
    <w:pPr>
      <w:numPr>
        <w:ilvl w:val="1"/>
        <w:numId w:val="12"/>
      </w:numPr>
      <w:spacing w:before="240" w:after="120"/>
      <w:ind w:left="794" w:hanging="794"/>
      <w:outlineLvl w:val="1"/>
    </w:pPr>
    <w:rPr>
      <w:rFonts w:cs="Arial"/>
      <w:b/>
      <w:bCs/>
      <w:iCs/>
      <w:sz w:val="24"/>
      <w:lang w:val="es-ES"/>
    </w:rPr>
  </w:style>
  <w:style w:type="paragraph" w:styleId="Ttulo3">
    <w:name w:val="heading 3"/>
    <w:basedOn w:val="Normal"/>
    <w:next w:val="Normal"/>
    <w:link w:val="Ttulo3Car"/>
    <w:qFormat/>
    <w:rsid w:val="001C1C73"/>
    <w:pPr>
      <w:numPr>
        <w:ilvl w:val="2"/>
        <w:numId w:val="12"/>
      </w:numPr>
      <w:tabs>
        <w:tab w:val="left" w:pos="851"/>
      </w:tabs>
      <w:spacing w:before="120"/>
      <w:ind w:left="851" w:hanging="851"/>
      <w:outlineLvl w:val="2"/>
    </w:pPr>
    <w:rPr>
      <w:rFonts w:cs="Arial"/>
      <w:b/>
      <w:bCs/>
      <w:kern w:val="32"/>
      <w:szCs w:val="20"/>
      <w:lang w:val="es-ES"/>
    </w:rPr>
  </w:style>
  <w:style w:type="paragraph" w:styleId="Ttulo4">
    <w:name w:val="heading 4"/>
    <w:basedOn w:val="Normal"/>
    <w:next w:val="Normal"/>
    <w:link w:val="Ttulo4Car"/>
    <w:uiPriority w:val="99"/>
    <w:qFormat/>
    <w:rsid w:val="004E61F0"/>
    <w:pPr>
      <w:keepNext/>
      <w:numPr>
        <w:ilvl w:val="3"/>
        <w:numId w:val="12"/>
      </w:numPr>
      <w:spacing w:before="240" w:after="60"/>
      <w:ind w:left="851" w:hanging="851"/>
      <w:outlineLvl w:val="3"/>
    </w:pPr>
    <w:rPr>
      <w:rFonts w:eastAsia="MS Mincho" w:cs="Arial"/>
      <w:bCs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9A6470"/>
    <w:pPr>
      <w:tabs>
        <w:tab w:val="num" w:pos="1008"/>
      </w:tabs>
      <w:spacing w:before="240" w:after="60"/>
      <w:ind w:left="1008" w:hanging="1008"/>
      <w:outlineLvl w:val="4"/>
    </w:pPr>
    <w:rPr>
      <w:rFonts w:ascii="Times New Roman" w:eastAsia="MS Mincho" w:hAnsi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9"/>
    <w:qFormat/>
    <w:rsid w:val="009A6470"/>
    <w:pPr>
      <w:tabs>
        <w:tab w:val="num" w:pos="1152"/>
      </w:tabs>
      <w:spacing w:before="240" w:after="60"/>
      <w:ind w:left="1152" w:hanging="1152"/>
      <w:outlineLvl w:val="5"/>
    </w:pPr>
    <w:rPr>
      <w:rFonts w:ascii="Times New Roman" w:eastAsia="MS Mincho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9A6470"/>
    <w:pPr>
      <w:tabs>
        <w:tab w:val="num" w:pos="1296"/>
      </w:tabs>
      <w:spacing w:before="240" w:after="60"/>
      <w:ind w:left="1296" w:hanging="1296"/>
      <w:outlineLvl w:val="6"/>
    </w:pPr>
    <w:rPr>
      <w:rFonts w:ascii="Times New Roman" w:eastAsia="MS Mincho" w:hAnsi="Times New Roman"/>
      <w:sz w:val="24"/>
    </w:rPr>
  </w:style>
  <w:style w:type="paragraph" w:styleId="Ttulo8">
    <w:name w:val="heading 8"/>
    <w:basedOn w:val="Normal"/>
    <w:next w:val="Normal"/>
    <w:link w:val="Ttulo8Car"/>
    <w:uiPriority w:val="99"/>
    <w:qFormat/>
    <w:rsid w:val="009A6470"/>
    <w:pPr>
      <w:tabs>
        <w:tab w:val="num" w:pos="1440"/>
      </w:tabs>
      <w:spacing w:before="240" w:after="60"/>
      <w:ind w:left="1440" w:hanging="1440"/>
      <w:outlineLvl w:val="7"/>
    </w:pPr>
    <w:rPr>
      <w:rFonts w:ascii="Times New Roman" w:eastAsia="MS Mincho" w:hAnsi="Times New Roman"/>
      <w:i/>
      <w:iCs/>
      <w:sz w:val="24"/>
    </w:rPr>
  </w:style>
  <w:style w:type="paragraph" w:styleId="Ttulo9">
    <w:name w:val="heading 9"/>
    <w:basedOn w:val="Normal"/>
    <w:next w:val="Normal"/>
    <w:link w:val="Ttulo9Car"/>
    <w:uiPriority w:val="99"/>
    <w:qFormat/>
    <w:rsid w:val="009A6470"/>
    <w:pPr>
      <w:tabs>
        <w:tab w:val="num" w:pos="1584"/>
      </w:tabs>
      <w:spacing w:before="240" w:after="60"/>
      <w:ind w:left="1584" w:hanging="1584"/>
      <w:outlineLvl w:val="8"/>
    </w:pPr>
    <w:rPr>
      <w:rFonts w:eastAsia="MS Mincho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753E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0753E"/>
    <w:rPr>
      <w:rFonts w:asciiTheme="majorHAnsi" w:eastAsiaTheme="majorEastAsia" w:hAnsiTheme="majorHAnsi" w:cstheme="majorBidi"/>
      <w:b/>
      <w:bCs/>
      <w:i/>
      <w:iCs/>
      <w:sz w:val="28"/>
      <w:szCs w:val="28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0753E"/>
    <w:rPr>
      <w:rFonts w:asciiTheme="majorHAnsi" w:eastAsiaTheme="majorEastAsia" w:hAnsiTheme="majorHAnsi" w:cstheme="majorBidi"/>
      <w:b/>
      <w:bCs/>
      <w:sz w:val="26"/>
      <w:szCs w:val="26"/>
      <w:lang w:eastAsia="en-US"/>
    </w:rPr>
  </w:style>
  <w:style w:type="character" w:customStyle="1" w:styleId="Ttulo4Car">
    <w:name w:val="Título 4 Car"/>
    <w:basedOn w:val="Fuentedeprrafopredeter"/>
    <w:link w:val="Ttulo4"/>
    <w:uiPriority w:val="99"/>
    <w:rsid w:val="004E61F0"/>
    <w:rPr>
      <w:rFonts w:ascii="Arial" w:eastAsia="MS Mincho" w:hAnsi="Arial" w:cs="Arial"/>
      <w:bCs/>
      <w:sz w:val="20"/>
      <w:szCs w:val="20"/>
      <w:lang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753E"/>
    <w:rPr>
      <w:rFonts w:asciiTheme="minorHAnsi" w:eastAsiaTheme="minorEastAsia" w:hAnsiTheme="minorHAnsi" w:cstheme="minorBidi"/>
      <w:b/>
      <w:bCs/>
      <w:i/>
      <w:iCs/>
      <w:sz w:val="26"/>
      <w:szCs w:val="26"/>
      <w:lang w:eastAsia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753E"/>
    <w:rPr>
      <w:rFonts w:asciiTheme="minorHAnsi" w:eastAsiaTheme="minorEastAsia" w:hAnsiTheme="minorHAnsi" w:cstheme="minorBidi"/>
      <w:b/>
      <w:bCs/>
      <w:lang w:eastAsia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753E"/>
    <w:rPr>
      <w:rFonts w:asciiTheme="minorHAnsi" w:eastAsiaTheme="minorEastAsia" w:hAnsiTheme="minorHAnsi" w:cstheme="minorBidi"/>
      <w:sz w:val="24"/>
      <w:szCs w:val="24"/>
      <w:lang w:eastAsia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753E"/>
    <w:rPr>
      <w:rFonts w:asciiTheme="minorHAnsi" w:eastAsiaTheme="minorEastAsia" w:hAnsiTheme="minorHAnsi" w:cstheme="minorBidi"/>
      <w:i/>
      <w:iCs/>
      <w:sz w:val="24"/>
      <w:szCs w:val="24"/>
      <w:lang w:eastAsia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753E"/>
    <w:rPr>
      <w:rFonts w:asciiTheme="majorHAnsi" w:eastAsiaTheme="majorEastAsia" w:hAnsiTheme="majorHAnsi" w:cstheme="majorBidi"/>
      <w:lang w:eastAsia="en-US"/>
    </w:rPr>
  </w:style>
  <w:style w:type="paragraph" w:styleId="Encabezado">
    <w:name w:val="header"/>
    <w:basedOn w:val="Normal"/>
    <w:link w:val="EncabezadoCar"/>
    <w:uiPriority w:val="99"/>
    <w:rsid w:val="00FB1E79"/>
    <w:pPr>
      <w:tabs>
        <w:tab w:val="center" w:pos="4320"/>
        <w:tab w:val="right" w:pos="8640"/>
      </w:tabs>
    </w:pPr>
    <w:rPr>
      <w:b/>
      <w:color w:val="003366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0753E"/>
    <w:rPr>
      <w:rFonts w:ascii="Arial" w:hAnsi="Arial"/>
      <w:sz w:val="20"/>
      <w:szCs w:val="24"/>
      <w:lang w:eastAsia="en-US"/>
    </w:rPr>
  </w:style>
  <w:style w:type="paragraph" w:styleId="Piedepgina">
    <w:name w:val="footer"/>
    <w:basedOn w:val="Normal"/>
    <w:link w:val="PiedepginaCar"/>
    <w:uiPriority w:val="99"/>
    <w:rsid w:val="00FB1E79"/>
    <w:pPr>
      <w:tabs>
        <w:tab w:val="center" w:pos="4320"/>
        <w:tab w:val="right" w:pos="8640"/>
      </w:tabs>
    </w:pPr>
    <w:rPr>
      <w:color w:val="808080"/>
      <w:sz w:val="16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0753E"/>
    <w:rPr>
      <w:rFonts w:ascii="Arial" w:hAnsi="Arial"/>
      <w:sz w:val="20"/>
      <w:szCs w:val="24"/>
      <w:lang w:eastAsia="en-US"/>
    </w:rPr>
  </w:style>
  <w:style w:type="paragraph" w:styleId="TDC2">
    <w:name w:val="toc 2"/>
    <w:basedOn w:val="Normal"/>
    <w:next w:val="Normal"/>
    <w:autoRedefine/>
    <w:uiPriority w:val="39"/>
    <w:rsid w:val="005E61CC"/>
    <w:pPr>
      <w:tabs>
        <w:tab w:val="left" w:pos="600"/>
        <w:tab w:val="right" w:leader="dot" w:pos="9350"/>
      </w:tabs>
      <w:ind w:left="198"/>
    </w:pPr>
    <w:rPr>
      <w:bCs/>
      <w:szCs w:val="20"/>
    </w:rPr>
  </w:style>
  <w:style w:type="paragraph" w:customStyle="1" w:styleId="TableTxt">
    <w:name w:val="Table Txt"/>
    <w:basedOn w:val="Normal"/>
    <w:rsid w:val="00FB1E79"/>
    <w:pPr>
      <w:ind w:left="72" w:right="72"/>
    </w:pPr>
    <w:rPr>
      <w:color w:val="003366"/>
      <w:sz w:val="16"/>
    </w:rPr>
  </w:style>
  <w:style w:type="paragraph" w:customStyle="1" w:styleId="TableHeading">
    <w:name w:val="Table Heading"/>
    <w:basedOn w:val="TableTxt"/>
    <w:rsid w:val="00FB1E79"/>
    <w:rPr>
      <w:b/>
      <w:bCs/>
    </w:rPr>
  </w:style>
  <w:style w:type="paragraph" w:customStyle="1" w:styleId="Bullet1">
    <w:name w:val="Bullet 1"/>
    <w:uiPriority w:val="99"/>
    <w:rsid w:val="00FB1E79"/>
    <w:pPr>
      <w:widowControl w:val="0"/>
      <w:numPr>
        <w:numId w:val="2"/>
      </w:numPr>
      <w:tabs>
        <w:tab w:val="left" w:pos="432"/>
      </w:tabs>
      <w:spacing w:after="120"/>
      <w:ind w:left="432" w:hanging="288"/>
    </w:pPr>
    <w:rPr>
      <w:rFonts w:ascii="Arial" w:hAnsi="Arial"/>
      <w:sz w:val="20"/>
      <w:szCs w:val="20"/>
      <w:lang w:eastAsia="en-US"/>
    </w:rPr>
  </w:style>
  <w:style w:type="paragraph" w:customStyle="1" w:styleId="Indent1">
    <w:name w:val="Indent 1"/>
    <w:basedOn w:val="Normal"/>
    <w:link w:val="Indent1Char"/>
    <w:rsid w:val="00FB1E79"/>
    <w:pPr>
      <w:ind w:left="288"/>
    </w:pPr>
  </w:style>
  <w:style w:type="paragraph" w:customStyle="1" w:styleId="Bullet2">
    <w:name w:val="Bullet 2"/>
    <w:uiPriority w:val="99"/>
    <w:rsid w:val="00FB1E79"/>
    <w:pPr>
      <w:numPr>
        <w:numId w:val="3"/>
      </w:numPr>
      <w:tabs>
        <w:tab w:val="clear" w:pos="1008"/>
      </w:tabs>
      <w:ind w:left="720" w:hanging="288"/>
    </w:pPr>
    <w:rPr>
      <w:rFonts w:ascii="Arial" w:hAnsi="Arial"/>
      <w:sz w:val="20"/>
      <w:szCs w:val="20"/>
      <w:lang w:eastAsia="en-US"/>
    </w:rPr>
  </w:style>
  <w:style w:type="paragraph" w:customStyle="1" w:styleId="Indent2">
    <w:name w:val="Indent 2"/>
    <w:uiPriority w:val="99"/>
    <w:rsid w:val="00FB1E79"/>
    <w:pPr>
      <w:ind w:left="720"/>
    </w:pPr>
    <w:rPr>
      <w:rFonts w:ascii="Arial" w:hAnsi="Arial"/>
      <w:sz w:val="20"/>
      <w:szCs w:val="20"/>
      <w:lang w:eastAsia="en-US"/>
    </w:rPr>
  </w:style>
  <w:style w:type="paragraph" w:customStyle="1" w:styleId="Index">
    <w:name w:val="Index"/>
    <w:uiPriority w:val="99"/>
    <w:rsid w:val="00FB1E79"/>
    <w:pPr>
      <w:widowControl w:val="0"/>
      <w:spacing w:before="240" w:after="240"/>
    </w:pPr>
    <w:rPr>
      <w:rFonts w:ascii="Arial" w:hAnsi="Arial"/>
      <w:b/>
      <w:color w:val="003366"/>
      <w:szCs w:val="20"/>
      <w:lang w:val="en-US" w:eastAsia="en-US"/>
    </w:rPr>
  </w:style>
  <w:style w:type="paragraph" w:styleId="TDC1">
    <w:name w:val="toc 1"/>
    <w:basedOn w:val="Normal"/>
    <w:next w:val="Normal"/>
    <w:autoRedefine/>
    <w:uiPriority w:val="39"/>
    <w:rsid w:val="005E61CC"/>
    <w:pPr>
      <w:tabs>
        <w:tab w:val="left" w:pos="600"/>
        <w:tab w:val="right" w:leader="dot" w:pos="9350"/>
      </w:tabs>
      <w:spacing w:before="120" w:after="120"/>
    </w:pPr>
    <w:rPr>
      <w:rFonts w:cs="Arial"/>
      <w:b/>
      <w:bCs/>
    </w:rPr>
  </w:style>
  <w:style w:type="paragraph" w:styleId="TDC3">
    <w:name w:val="toc 3"/>
    <w:basedOn w:val="Normal"/>
    <w:next w:val="Normal"/>
    <w:autoRedefine/>
    <w:uiPriority w:val="39"/>
    <w:rsid w:val="005E61CC"/>
    <w:pPr>
      <w:ind w:left="403"/>
    </w:pPr>
    <w:rPr>
      <w:i/>
      <w:szCs w:val="20"/>
    </w:rPr>
  </w:style>
  <w:style w:type="paragraph" w:styleId="TDC4">
    <w:name w:val="toc 4"/>
    <w:basedOn w:val="Normal"/>
    <w:next w:val="Normal"/>
    <w:autoRedefine/>
    <w:uiPriority w:val="39"/>
    <w:rsid w:val="00CC5F97"/>
    <w:pPr>
      <w:ind w:left="400"/>
    </w:pPr>
    <w:rPr>
      <w:i/>
      <w:szCs w:val="20"/>
    </w:rPr>
  </w:style>
  <w:style w:type="paragraph" w:styleId="TDC5">
    <w:name w:val="toc 5"/>
    <w:basedOn w:val="Normal"/>
    <w:next w:val="Normal"/>
    <w:autoRedefine/>
    <w:uiPriority w:val="99"/>
    <w:semiHidden/>
    <w:rsid w:val="00EF749C"/>
    <w:pPr>
      <w:ind w:left="600"/>
    </w:pPr>
    <w:rPr>
      <w:szCs w:val="20"/>
    </w:rPr>
  </w:style>
  <w:style w:type="paragraph" w:styleId="TDC6">
    <w:name w:val="toc 6"/>
    <w:basedOn w:val="Normal"/>
    <w:next w:val="Normal"/>
    <w:autoRedefine/>
    <w:uiPriority w:val="99"/>
    <w:semiHidden/>
    <w:rsid w:val="00FB1E79"/>
    <w:pPr>
      <w:ind w:left="800"/>
    </w:pPr>
    <w:rPr>
      <w:rFonts w:ascii="Times New Roman" w:hAnsi="Times New Roman"/>
      <w:szCs w:val="20"/>
    </w:rPr>
  </w:style>
  <w:style w:type="paragraph" w:styleId="TDC7">
    <w:name w:val="toc 7"/>
    <w:basedOn w:val="Normal"/>
    <w:next w:val="Normal"/>
    <w:autoRedefine/>
    <w:uiPriority w:val="99"/>
    <w:semiHidden/>
    <w:rsid w:val="00FB1E79"/>
    <w:pPr>
      <w:ind w:left="1000"/>
    </w:pPr>
    <w:rPr>
      <w:rFonts w:ascii="Times New Roman" w:hAnsi="Times New Roman"/>
      <w:szCs w:val="20"/>
    </w:rPr>
  </w:style>
  <w:style w:type="paragraph" w:styleId="TDC8">
    <w:name w:val="toc 8"/>
    <w:basedOn w:val="Normal"/>
    <w:next w:val="Normal"/>
    <w:autoRedefine/>
    <w:uiPriority w:val="99"/>
    <w:semiHidden/>
    <w:rsid w:val="00FB1E79"/>
    <w:pPr>
      <w:ind w:left="1200"/>
    </w:pPr>
    <w:rPr>
      <w:rFonts w:ascii="Times New Roman" w:hAnsi="Times New Roman"/>
      <w:szCs w:val="20"/>
    </w:rPr>
  </w:style>
  <w:style w:type="paragraph" w:styleId="TDC9">
    <w:name w:val="toc 9"/>
    <w:basedOn w:val="Normal"/>
    <w:next w:val="Normal"/>
    <w:autoRedefine/>
    <w:uiPriority w:val="99"/>
    <w:semiHidden/>
    <w:rsid w:val="00FB1E79"/>
    <w:pPr>
      <w:ind w:left="1400"/>
    </w:pPr>
    <w:rPr>
      <w:rFonts w:ascii="Times New Roman" w:hAnsi="Times New Roman"/>
      <w:szCs w:val="20"/>
    </w:rPr>
  </w:style>
  <w:style w:type="character" w:styleId="Hipervnculo">
    <w:name w:val="Hyperlink"/>
    <w:basedOn w:val="Fuentedeprrafopredeter"/>
    <w:uiPriority w:val="99"/>
    <w:rsid w:val="00FB1E79"/>
    <w:rPr>
      <w:rFonts w:cs="Times New Roman"/>
      <w:color w:val="0000FF"/>
      <w:u w:val="single"/>
    </w:rPr>
  </w:style>
  <w:style w:type="paragraph" w:customStyle="1" w:styleId="Bullet3">
    <w:name w:val="Bullet 3"/>
    <w:basedOn w:val="Bullet2"/>
    <w:uiPriority w:val="99"/>
    <w:rsid w:val="00FB1E79"/>
    <w:pPr>
      <w:numPr>
        <w:numId w:val="4"/>
      </w:numPr>
      <w:tabs>
        <w:tab w:val="clear" w:pos="1008"/>
        <w:tab w:val="num" w:pos="1080"/>
      </w:tabs>
      <w:ind w:left="1080"/>
    </w:pPr>
    <w:rPr>
      <w:rFonts w:cs="Arial"/>
      <w:lang w:val="es-ES"/>
    </w:rPr>
  </w:style>
  <w:style w:type="paragraph" w:customStyle="1" w:styleId="Portada1">
    <w:name w:val="Portada 1"/>
    <w:uiPriority w:val="99"/>
    <w:rsid w:val="00FB1E79"/>
    <w:pPr>
      <w:widowControl w:val="0"/>
      <w:spacing w:before="360" w:after="360"/>
      <w:jc w:val="center"/>
    </w:pPr>
    <w:rPr>
      <w:rFonts w:ascii="Arial" w:hAnsi="Arial"/>
      <w:b/>
      <w:color w:val="003366"/>
      <w:sz w:val="36"/>
      <w:szCs w:val="20"/>
      <w:lang w:val="en-US" w:eastAsia="en-US"/>
    </w:rPr>
  </w:style>
  <w:style w:type="paragraph" w:customStyle="1" w:styleId="Portada2">
    <w:name w:val="Portada 2"/>
    <w:uiPriority w:val="99"/>
    <w:rsid w:val="00FB1E79"/>
    <w:pPr>
      <w:spacing w:before="360" w:after="360"/>
      <w:jc w:val="center"/>
    </w:pPr>
    <w:rPr>
      <w:rFonts w:ascii="Arial" w:hAnsi="Arial"/>
      <w:b/>
      <w:color w:val="0066CC"/>
      <w:sz w:val="28"/>
      <w:szCs w:val="20"/>
      <w:lang w:eastAsia="en-US"/>
    </w:rPr>
  </w:style>
  <w:style w:type="paragraph" w:customStyle="1" w:styleId="Portada3">
    <w:name w:val="Portada 3"/>
    <w:uiPriority w:val="99"/>
    <w:rsid w:val="00FB1E79"/>
    <w:pPr>
      <w:widowControl w:val="0"/>
      <w:spacing w:before="360" w:after="360"/>
      <w:jc w:val="center"/>
    </w:pPr>
    <w:rPr>
      <w:rFonts w:ascii="Arial" w:hAnsi="Arial"/>
      <w:color w:val="808080"/>
      <w:sz w:val="28"/>
      <w:szCs w:val="20"/>
      <w:lang w:eastAsia="en-US"/>
    </w:rPr>
  </w:style>
  <w:style w:type="character" w:styleId="Refdecomentario">
    <w:name w:val="annotation reference"/>
    <w:basedOn w:val="Fuentedeprrafopredeter"/>
    <w:uiPriority w:val="99"/>
    <w:semiHidden/>
    <w:rsid w:val="00FB1E79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FB1E79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0753E"/>
    <w:rPr>
      <w:rFonts w:ascii="Arial" w:hAnsi="Arial"/>
      <w:sz w:val="20"/>
      <w:szCs w:val="20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FB1E7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0753E"/>
    <w:rPr>
      <w:rFonts w:ascii="Arial" w:hAnsi="Arial"/>
      <w:b/>
      <w:bCs/>
      <w:sz w:val="20"/>
      <w:szCs w:val="20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rsid w:val="00FB1E7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753E"/>
    <w:rPr>
      <w:sz w:val="0"/>
      <w:szCs w:val="0"/>
      <w:lang w:eastAsia="en-US"/>
    </w:rPr>
  </w:style>
  <w:style w:type="character" w:styleId="Hipervnculovisitado">
    <w:name w:val="FollowedHyperlink"/>
    <w:basedOn w:val="Fuentedeprrafopredeter"/>
    <w:uiPriority w:val="99"/>
    <w:rsid w:val="00FB1E79"/>
    <w:rPr>
      <w:rFonts w:cs="Times New Roman"/>
      <w:color w:val="800080"/>
      <w:u w:val="single"/>
    </w:rPr>
  </w:style>
  <w:style w:type="paragraph" w:customStyle="1" w:styleId="Body">
    <w:name w:val="Body"/>
    <w:basedOn w:val="Normal"/>
    <w:uiPriority w:val="99"/>
    <w:rsid w:val="009A6470"/>
    <w:pPr>
      <w:spacing w:before="160" w:after="140"/>
      <w:jc w:val="both"/>
    </w:pPr>
    <w:rPr>
      <w:rFonts w:eastAsia="MS Mincho"/>
      <w:noProof/>
      <w:color w:val="000000"/>
      <w:szCs w:val="20"/>
    </w:rPr>
  </w:style>
  <w:style w:type="paragraph" w:customStyle="1" w:styleId="CellBody">
    <w:name w:val="CellBody"/>
    <w:basedOn w:val="Normal"/>
    <w:uiPriority w:val="99"/>
    <w:rsid w:val="009A6470"/>
    <w:pPr>
      <w:spacing w:before="60" w:after="60"/>
      <w:ind w:left="144"/>
    </w:pPr>
    <w:rPr>
      <w:rFonts w:eastAsia="MS Mincho"/>
      <w:noProof/>
      <w:color w:val="000000"/>
      <w:szCs w:val="20"/>
    </w:rPr>
  </w:style>
  <w:style w:type="paragraph" w:customStyle="1" w:styleId="Bulleted">
    <w:name w:val="Bulleted"/>
    <w:basedOn w:val="Normal"/>
    <w:uiPriority w:val="99"/>
    <w:rsid w:val="009A6470"/>
    <w:pPr>
      <w:spacing w:before="60" w:after="100"/>
      <w:ind w:right="567"/>
      <w:jc w:val="both"/>
    </w:pPr>
    <w:rPr>
      <w:rFonts w:ascii="Comic Sans MS" w:eastAsia="MS Mincho" w:hAnsi="Comic Sans MS"/>
      <w:noProof/>
      <w:color w:val="000000"/>
      <w:sz w:val="24"/>
      <w:szCs w:val="20"/>
    </w:rPr>
  </w:style>
  <w:style w:type="table" w:styleId="Tablaconcuadrcula">
    <w:name w:val="Table Grid"/>
    <w:basedOn w:val="Tablanormal"/>
    <w:uiPriority w:val="99"/>
    <w:rsid w:val="009A6470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uiPriority w:val="99"/>
    <w:rsid w:val="009A6470"/>
    <w:pPr>
      <w:spacing w:after="120"/>
    </w:pPr>
    <w:rPr>
      <w:rFonts w:ascii="Times New Roman" w:eastAsia="MS Mincho" w:hAnsi="Times New Roman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0753E"/>
    <w:rPr>
      <w:rFonts w:ascii="Arial" w:hAnsi="Arial"/>
      <w:sz w:val="20"/>
      <w:szCs w:val="24"/>
      <w:lang w:eastAsia="en-US"/>
    </w:rPr>
  </w:style>
  <w:style w:type="paragraph" w:customStyle="1" w:styleId="parrafo">
    <w:name w:val="parrafo"/>
    <w:basedOn w:val="Indent1"/>
    <w:link w:val="parrafoChar"/>
    <w:uiPriority w:val="99"/>
    <w:rsid w:val="00C06E44"/>
    <w:pPr>
      <w:spacing w:after="60"/>
      <w:ind w:left="720" w:firstLine="720"/>
      <w:jc w:val="both"/>
    </w:pPr>
    <w:rPr>
      <w:rFonts w:cs="Arial"/>
      <w:szCs w:val="20"/>
      <w:lang w:val="es-ES"/>
    </w:rPr>
  </w:style>
  <w:style w:type="paragraph" w:customStyle="1" w:styleId="Style1">
    <w:name w:val="Style1"/>
    <w:basedOn w:val="Ttulo1"/>
    <w:uiPriority w:val="99"/>
    <w:rsid w:val="00173245"/>
  </w:style>
  <w:style w:type="character" w:customStyle="1" w:styleId="Indent1Char">
    <w:name w:val="Indent 1 Char"/>
    <w:basedOn w:val="Fuentedeprrafopredeter"/>
    <w:link w:val="Indent1"/>
    <w:uiPriority w:val="99"/>
    <w:locked/>
    <w:rsid w:val="00F16627"/>
    <w:rPr>
      <w:rFonts w:ascii="Arial" w:hAnsi="Arial" w:cs="Times New Roman"/>
      <w:sz w:val="24"/>
      <w:szCs w:val="24"/>
      <w:lang w:eastAsia="en-US"/>
    </w:rPr>
  </w:style>
  <w:style w:type="character" w:customStyle="1" w:styleId="parrafoChar">
    <w:name w:val="parrafo Char"/>
    <w:basedOn w:val="Indent1Char"/>
    <w:link w:val="parrafo"/>
    <w:uiPriority w:val="99"/>
    <w:locked/>
    <w:rsid w:val="00C06E44"/>
    <w:rPr>
      <w:rFonts w:ascii="Arial" w:hAnsi="Arial" w:cs="Arial"/>
      <w:sz w:val="20"/>
      <w:szCs w:val="20"/>
      <w:lang w:val="es-ES" w:eastAsia="en-US"/>
    </w:rPr>
  </w:style>
  <w:style w:type="paragraph" w:customStyle="1" w:styleId="Style2">
    <w:name w:val="Style2"/>
    <w:basedOn w:val="Encabezado"/>
    <w:uiPriority w:val="99"/>
    <w:rsid w:val="00B17AD3"/>
    <w:pPr>
      <w:ind w:right="-809"/>
    </w:pPr>
    <w:rPr>
      <w:b w:val="0"/>
      <w:color w:val="0000FF"/>
      <w:sz w:val="28"/>
      <w:szCs w:val="28"/>
      <w:lang w:val="es-ES"/>
    </w:rPr>
  </w:style>
  <w:style w:type="paragraph" w:customStyle="1" w:styleId="Style3">
    <w:name w:val="Style3"/>
    <w:basedOn w:val="Encabezado"/>
    <w:uiPriority w:val="99"/>
    <w:rsid w:val="00B17AD3"/>
    <w:pPr>
      <w:ind w:right="-518"/>
    </w:pPr>
    <w:rPr>
      <w:b w:val="0"/>
      <w:color w:val="auto"/>
      <w:sz w:val="36"/>
      <w:szCs w:val="36"/>
    </w:rPr>
  </w:style>
  <w:style w:type="paragraph" w:customStyle="1" w:styleId="Style4">
    <w:name w:val="Style4"/>
    <w:basedOn w:val="Encabezado"/>
    <w:uiPriority w:val="99"/>
    <w:rsid w:val="00B17AD3"/>
    <w:pPr>
      <w:ind w:right="-518"/>
    </w:pPr>
    <w:rPr>
      <w:b w:val="0"/>
      <w:color w:val="auto"/>
      <w:sz w:val="36"/>
      <w:szCs w:val="36"/>
    </w:rPr>
  </w:style>
  <w:style w:type="paragraph" w:customStyle="1" w:styleId="Style5">
    <w:name w:val="Style5"/>
    <w:basedOn w:val="Encabezado"/>
    <w:autoRedefine/>
    <w:uiPriority w:val="99"/>
    <w:rsid w:val="00B17AD3"/>
    <w:pPr>
      <w:ind w:right="-518"/>
    </w:pPr>
    <w:rPr>
      <w:b w:val="0"/>
      <w:color w:val="auto"/>
      <w:sz w:val="36"/>
      <w:szCs w:val="36"/>
    </w:rPr>
  </w:style>
  <w:style w:type="paragraph" w:customStyle="1" w:styleId="Arial">
    <w:name w:val="Arial"/>
    <w:basedOn w:val="Normal"/>
    <w:uiPriority w:val="99"/>
    <w:rsid w:val="001C1C73"/>
    <w:pPr>
      <w:ind w:left="794" w:firstLine="646"/>
      <w:jc w:val="both"/>
    </w:pPr>
    <w:rPr>
      <w:szCs w:val="20"/>
      <w:lang w:val="es-ES"/>
    </w:rPr>
  </w:style>
  <w:style w:type="paragraph" w:customStyle="1" w:styleId="NormalArial">
    <w:name w:val="Normal + Arial"/>
    <w:basedOn w:val="Normal"/>
    <w:link w:val="NormalArialChar"/>
    <w:uiPriority w:val="99"/>
    <w:rsid w:val="00034F83"/>
    <w:rPr>
      <w:rFonts w:ascii="Verdana" w:hAnsi="Verdana" w:cs="Arial"/>
      <w:szCs w:val="16"/>
    </w:rPr>
  </w:style>
  <w:style w:type="character" w:customStyle="1" w:styleId="NormalArialChar">
    <w:name w:val="Normal + Arial Char"/>
    <w:basedOn w:val="Fuentedeprrafopredeter"/>
    <w:link w:val="NormalArial"/>
    <w:uiPriority w:val="99"/>
    <w:locked/>
    <w:rsid w:val="00034F83"/>
    <w:rPr>
      <w:rFonts w:ascii="Verdana" w:hAnsi="Verdana" w:cs="Arial"/>
      <w:sz w:val="16"/>
      <w:szCs w:val="16"/>
      <w:lang w:val="es-MX" w:eastAsia="en-US" w:bidi="ar-SA"/>
    </w:rPr>
  </w:style>
  <w:style w:type="paragraph" w:styleId="Sangra3detindependiente">
    <w:name w:val="Body Text Indent 3"/>
    <w:basedOn w:val="Normal"/>
    <w:link w:val="Sangra3detindependienteCar"/>
    <w:uiPriority w:val="99"/>
    <w:rsid w:val="005D4641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locked/>
    <w:rsid w:val="005D4641"/>
    <w:rPr>
      <w:rFonts w:ascii="Arial" w:hAnsi="Arial" w:cs="Times New Roman"/>
      <w:sz w:val="16"/>
      <w:szCs w:val="16"/>
      <w:lang w:eastAsia="en-US"/>
    </w:rPr>
  </w:style>
  <w:style w:type="paragraph" w:customStyle="1" w:styleId="Rule">
    <w:name w:val="Rule"/>
    <w:basedOn w:val="Body"/>
    <w:uiPriority w:val="99"/>
    <w:rsid w:val="00B61C5B"/>
    <w:pPr>
      <w:numPr>
        <w:numId w:val="25"/>
      </w:numPr>
      <w:tabs>
        <w:tab w:val="clear" w:pos="360"/>
      </w:tabs>
      <w:spacing w:before="120" w:after="0"/>
      <w:ind w:left="1152" w:hanging="432"/>
      <w:jc w:val="left"/>
    </w:pPr>
    <w:rPr>
      <w:rFonts w:eastAsia="Times New Roman"/>
      <w:noProof w:val="0"/>
      <w:color w:val="auto"/>
      <w:lang w:val="en-US" w:eastAsia="de-DE"/>
    </w:rPr>
  </w:style>
  <w:style w:type="paragraph" w:customStyle="1" w:styleId="Reference">
    <w:name w:val="Reference"/>
    <w:basedOn w:val="Body"/>
    <w:uiPriority w:val="99"/>
    <w:rsid w:val="00B61C5B"/>
    <w:pPr>
      <w:tabs>
        <w:tab w:val="num" w:pos="1008"/>
        <w:tab w:val="left" w:pos="1260"/>
        <w:tab w:val="left" w:pos="2970"/>
      </w:tabs>
      <w:spacing w:before="120" w:after="0"/>
      <w:ind w:left="1008" w:hanging="360"/>
    </w:pPr>
    <w:rPr>
      <w:rFonts w:eastAsia="Times New Roman"/>
      <w:noProof w:val="0"/>
      <w:color w:val="auto"/>
      <w:lang w:val="en-US" w:eastAsia="de-DE"/>
    </w:rPr>
  </w:style>
  <w:style w:type="character" w:styleId="Nmerodepgina">
    <w:name w:val="page number"/>
    <w:basedOn w:val="Fuentedeprrafopredeter"/>
    <w:uiPriority w:val="99"/>
    <w:rsid w:val="006E1132"/>
    <w:rPr>
      <w:rFonts w:cs="Times New Roman"/>
    </w:rPr>
  </w:style>
  <w:style w:type="paragraph" w:customStyle="1" w:styleId="Z-agcycvr-Title">
    <w:name w:val="Z-agcycvr-Title"/>
    <w:basedOn w:val="Ttulo4"/>
    <w:rsid w:val="006008EC"/>
    <w:pPr>
      <w:tabs>
        <w:tab w:val="center" w:pos="4680"/>
        <w:tab w:val="right" w:pos="9360"/>
      </w:tabs>
      <w:spacing w:before="0" w:after="240"/>
      <w:ind w:left="0" w:firstLine="0"/>
      <w:jc w:val="center"/>
    </w:pPr>
    <w:rPr>
      <w:rFonts w:ascii="Arial Black" w:eastAsia="Times New Roman" w:hAnsi="Arial Black"/>
      <w:sz w:val="36"/>
      <w:szCs w:val="36"/>
      <w:lang w:val="en-US"/>
    </w:rPr>
  </w:style>
  <w:style w:type="paragraph" w:styleId="Prrafodelista">
    <w:name w:val="List Paragraph"/>
    <w:basedOn w:val="Normal"/>
    <w:uiPriority w:val="34"/>
    <w:qFormat/>
    <w:rsid w:val="00042191"/>
    <w:pPr>
      <w:spacing w:after="200" w:line="300" w:lineRule="exact"/>
      <w:ind w:left="720"/>
      <w:contextualSpacing/>
    </w:pPr>
    <w:rPr>
      <w:lang w:val="en-US"/>
    </w:rPr>
  </w:style>
  <w:style w:type="paragraph" w:customStyle="1" w:styleId="TableText">
    <w:name w:val="Table Text"/>
    <w:basedOn w:val="Normal"/>
    <w:rsid w:val="00761F06"/>
    <w:pPr>
      <w:spacing w:line="220" w:lineRule="exact"/>
    </w:pPr>
    <w:rPr>
      <w:sz w:val="18"/>
      <w:lang w:val="en-US"/>
    </w:rPr>
  </w:style>
  <w:style w:type="paragraph" w:customStyle="1" w:styleId="H-sp-name-2">
    <w:name w:val="H-sp-name-2"/>
    <w:basedOn w:val="Normal"/>
    <w:rsid w:val="009C0BA9"/>
    <w:pPr>
      <w:suppressAutoHyphens/>
      <w:spacing w:line="260" w:lineRule="exact"/>
      <w:ind w:left="2304" w:hanging="1152"/>
    </w:pPr>
    <w:rPr>
      <w:color w:val="000000"/>
      <w:sz w:val="21"/>
      <w:szCs w:val="20"/>
      <w:lang w:val="en-US"/>
    </w:rPr>
  </w:style>
  <w:style w:type="paragraph" w:customStyle="1" w:styleId="ContenidoTabla">
    <w:name w:val="Contenido Tabla"/>
    <w:basedOn w:val="Normal"/>
    <w:rsid w:val="00987EA9"/>
    <w:pPr>
      <w:jc w:val="both"/>
    </w:pPr>
    <w:rPr>
      <w:rFonts w:cs="Arial"/>
      <w:szCs w:val="20"/>
      <w:lang w:eastAsia="es-ES"/>
    </w:rPr>
  </w:style>
  <w:style w:type="table" w:styleId="Tablabsica1">
    <w:name w:val="Table Simple 1"/>
    <w:basedOn w:val="Tablanormal"/>
    <w:rsid w:val="00DC734F"/>
    <w:pPr>
      <w:widowControl w:val="0"/>
      <w:spacing w:line="240" w:lineRule="atLeast"/>
      <w:jc w:val="center"/>
    </w:pPr>
    <w:rPr>
      <w:rFonts w:ascii="Arial" w:hAnsi="Arial"/>
      <w:sz w:val="20"/>
      <w:szCs w:val="20"/>
    </w:rPr>
    <w:tblPr>
      <w:tblInd w:w="0" w:type="dxa"/>
      <w:tblBorders>
        <w:top w:val="single" w:sz="18" w:space="0" w:color="003366"/>
        <w:bottom w:val="single" w:sz="18" w:space="0" w:color="003366"/>
        <w:insideH w:val="single" w:sz="8" w:space="0" w:color="003366"/>
        <w:insideV w:val="single" w:sz="8" w:space="0" w:color="00336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rco\Desktop\Repositorio%2001-03-2005\Desarrollo\Process_Management\PROCESS%20MANAGEMENT\Templates\Plantillas%20Espa&#241;ol\Plantilla_Proces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8012D8-380D-4E5A-9BF0-63A010D4B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Plantilla_Proceso</Template>
  <TotalTime>14</TotalTime>
  <Pages>4</Pages>
  <Words>603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procesoMejoraOrganizacionalProcesos</vt:lpstr>
    </vt:vector>
  </TitlesOfParts>
  <Company>Dextra Technologies</Company>
  <LinksUpToDate>false</LinksUpToDate>
  <CharactersWithSpaces>3913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procesoMejoraOrganizacionalProcesos</dc:title>
  <dc:creator>mhurtado</dc:creator>
  <cp:lastModifiedBy>David Adame Leyva</cp:lastModifiedBy>
  <cp:revision>9</cp:revision>
  <cp:lastPrinted>2009-07-10T06:11:00Z</cp:lastPrinted>
  <dcterms:created xsi:type="dcterms:W3CDTF">2009-11-08T03:05:00Z</dcterms:created>
  <dcterms:modified xsi:type="dcterms:W3CDTF">2013-04-05T20:12:00Z</dcterms:modified>
</cp:coreProperties>
</file>